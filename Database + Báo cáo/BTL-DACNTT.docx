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CFE5A6" w14:textId="77777777" w:rsidR="000E5332" w:rsidRPr="00837355" w:rsidRDefault="000E5332" w:rsidP="00EF6BC0">
      <w:pPr>
        <w:spacing w:before="80" w:after="80"/>
        <w:ind w:left="360"/>
        <w:jc w:val="center"/>
        <w:rPr>
          <w:rFonts w:cs="Times New Roman"/>
          <w:b/>
          <w:sz w:val="28"/>
          <w:szCs w:val="28"/>
        </w:rPr>
      </w:pPr>
      <w:r w:rsidRPr="00837355">
        <w:rPr>
          <w:rFonts w:cs="Times New Roman"/>
          <w:b/>
          <w:sz w:val="28"/>
          <w:szCs w:val="28"/>
        </w:rPr>
        <w:t>TRƯỜNG ĐẠI HỌC THĂNG LONG</w:t>
      </w:r>
    </w:p>
    <w:p w14:paraId="77A9DEED" w14:textId="7F07E278" w:rsidR="00EF6BC0" w:rsidRPr="00A4311F" w:rsidRDefault="00EF6BC0" w:rsidP="00EF6BC0">
      <w:pPr>
        <w:spacing w:before="80" w:after="80"/>
        <w:ind w:left="360"/>
        <w:jc w:val="center"/>
        <w:rPr>
          <w:rFonts w:cs="Times New Roman"/>
          <w:b/>
          <w:sz w:val="28"/>
          <w:szCs w:val="28"/>
        </w:rPr>
      </w:pPr>
      <w:r>
        <w:rPr>
          <w:noProof/>
        </w:rPr>
        <mc:AlternateContent>
          <mc:Choice Requires="wps">
            <w:drawing>
              <wp:anchor distT="4294967295" distB="4294967295" distL="114300" distR="114300" simplePos="0" relativeHeight="251658240" behindDoc="0" locked="0" layoutInCell="1" allowOverlap="1" wp14:anchorId="64F22DB2" wp14:editId="53B5C308">
                <wp:simplePos x="0" y="0"/>
                <wp:positionH relativeFrom="column">
                  <wp:posOffset>2609850</wp:posOffset>
                </wp:positionH>
                <wp:positionV relativeFrom="paragraph">
                  <wp:posOffset>273684</wp:posOffset>
                </wp:positionV>
                <wp:extent cx="658495" cy="0"/>
                <wp:effectExtent l="0" t="0" r="0" b="0"/>
                <wp:wrapNone/>
                <wp:docPr id="40832534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8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Straight Connector 2"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black [3200]" strokeweight=".5pt" from="205.5pt,21.55pt" to="257.35pt,21.55pt" w14:anchorId="7F9DCD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">
                <v:stroke joinstyle="miter"/>
                <o:lock v:ext="edit" shapetype="f"/>
              </v:line>
            </w:pict>
          </mc:Fallback>
        </mc:AlternateContent>
      </w:r>
      <w:r w:rsidRPr="00837355">
        <w:rPr>
          <w:rFonts w:cs="Times New Roman"/>
          <w:b/>
          <w:sz w:val="28"/>
          <w:szCs w:val="28"/>
        </w:rPr>
        <w:t>BỘ MÔN TIN HỌC</w:t>
      </w:r>
    </w:p>
    <w:p w14:paraId="4ADA3131" w14:textId="77777777" w:rsidR="00EF6BC0" w:rsidRPr="00A4311F" w:rsidRDefault="00EF6BC0" w:rsidP="00EF6BC0">
      <w:pPr>
        <w:ind w:left="360"/>
        <w:jc w:val="center"/>
        <w:rPr>
          <w:rFonts w:cs="Times New Roman"/>
          <w:b/>
        </w:rPr>
      </w:pPr>
      <w:r>
        <w:rPr>
          <w:noProof/>
        </w:rPr>
        <w:drawing>
          <wp:inline distT="0" distB="0" distL="0" distR="0" wp14:anchorId="5E1E8A24" wp14:editId="7B64F0D7">
            <wp:extent cx="576000" cy="902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 cy="902880"/>
                    </a:xfrm>
                    <a:prstGeom prst="rect">
                      <a:avLst/>
                    </a:prstGeom>
                  </pic:spPr>
                </pic:pic>
              </a:graphicData>
            </a:graphic>
          </wp:inline>
        </w:drawing>
      </w:r>
    </w:p>
    <w:p w14:paraId="18DC6D02" w14:textId="0B893FF7" w:rsidR="000E6746" w:rsidRPr="00311B4B" w:rsidRDefault="00EF6BC0" w:rsidP="000E6746">
      <w:pPr>
        <w:jc w:val="center"/>
        <w:rPr>
          <w:rFonts w:cs="Times New Roman"/>
          <w:b/>
          <w:sz w:val="60"/>
          <w:szCs w:val="60"/>
        </w:rPr>
      </w:pPr>
      <w:r w:rsidRPr="00A4311F">
        <w:rPr>
          <w:rFonts w:cs="Times New Roman"/>
          <w:b/>
          <w:sz w:val="60"/>
          <w:szCs w:val="60"/>
        </w:rPr>
        <w:t>BÀI TẬP LỚN</w:t>
      </w:r>
    </w:p>
    <w:p w14:paraId="68584F96" w14:textId="1CD4FA7C" w:rsidR="00672262" w:rsidRPr="00311B4B" w:rsidRDefault="00C55770" w:rsidP="00311B4B">
      <w:pPr>
        <w:spacing w:before="1400" w:after="1600"/>
        <w:jc w:val="center"/>
        <w:rPr>
          <w:b/>
          <w:sz w:val="44"/>
          <w:szCs w:val="44"/>
        </w:rPr>
      </w:pPr>
      <w:r w:rsidRPr="00311B4B">
        <w:rPr>
          <w:b/>
          <w:sz w:val="44"/>
          <w:szCs w:val="44"/>
        </w:rPr>
        <w:t xml:space="preserve">WEBSITE </w:t>
      </w:r>
      <w:r w:rsidR="007A1AD5">
        <w:rPr>
          <w:b/>
          <w:sz w:val="44"/>
          <w:szCs w:val="44"/>
        </w:rPr>
        <w:t>ĐẶT TOUR DU LỊCH</w:t>
      </w:r>
    </w:p>
    <w:p w14:paraId="65704DD2" w14:textId="10DE28E5" w:rsidR="00A53F39" w:rsidRPr="008E78B2" w:rsidRDefault="009C2B28" w:rsidP="009C2B28">
      <w:pPr>
        <w:tabs>
          <w:tab w:val="left" w:pos="851"/>
          <w:tab w:val="left" w:pos="1985"/>
          <w:tab w:val="left" w:pos="5387"/>
        </w:tabs>
        <w:jc w:val="left"/>
        <w:rPr>
          <w:rFonts w:cs="Times New Roman"/>
          <w:b/>
          <w:szCs w:val="26"/>
        </w:rPr>
      </w:pPr>
      <w:r>
        <w:rPr>
          <w:rFonts w:cs="Times New Roman"/>
          <w:b/>
        </w:rPr>
        <w:tab/>
      </w:r>
      <w:r w:rsidR="003B6D3C" w:rsidRPr="008E78B2">
        <w:rPr>
          <w:rFonts w:cs="Times New Roman"/>
          <w:b/>
          <w:szCs w:val="26"/>
        </w:rPr>
        <w:t xml:space="preserve">MÃ LỚP HỌC: </w:t>
      </w:r>
      <w:r w:rsidR="00013AC4">
        <w:rPr>
          <w:rFonts w:cs="Times New Roman"/>
          <w:b/>
          <w:szCs w:val="26"/>
        </w:rPr>
        <w:t>DACNTT</w:t>
      </w:r>
      <w:r w:rsidR="00013AC4">
        <w:rPr>
          <w:rFonts w:cs="Times New Roman"/>
          <w:b/>
          <w:szCs w:val="26"/>
          <w:lang w:val="vi-VN"/>
        </w:rPr>
        <w:t>.3</w:t>
      </w:r>
      <w:r w:rsidR="002D709C">
        <w:rPr>
          <w:rFonts w:cs="Times New Roman"/>
          <w:b/>
          <w:szCs w:val="26"/>
        </w:rPr>
        <w:tab/>
      </w:r>
      <w:r w:rsidR="00703293">
        <w:rPr>
          <w:rFonts w:cs="Times New Roman"/>
          <w:b/>
          <w:szCs w:val="26"/>
        </w:rPr>
        <w:t>N</w:t>
      </w:r>
      <w:r w:rsidR="002D709C">
        <w:rPr>
          <w:rFonts w:cs="Times New Roman"/>
          <w:b/>
          <w:szCs w:val="26"/>
        </w:rPr>
        <w:t xml:space="preserve">HÓM </w:t>
      </w:r>
      <w:r w:rsidR="0059012C">
        <w:rPr>
          <w:rFonts w:cs="Times New Roman"/>
          <w:b/>
          <w:szCs w:val="26"/>
        </w:rPr>
        <w:t>9</w:t>
      </w:r>
    </w:p>
    <w:p w14:paraId="7AD9457A" w14:textId="6AAC33DA" w:rsidR="00C464D8" w:rsidRPr="00C131D2" w:rsidRDefault="003E50FB" w:rsidP="009C2B28">
      <w:pPr>
        <w:tabs>
          <w:tab w:val="left" w:pos="851"/>
          <w:tab w:val="left" w:pos="1985"/>
          <w:tab w:val="left" w:pos="5387"/>
        </w:tabs>
        <w:jc w:val="left"/>
        <w:rPr>
          <w:b/>
        </w:rPr>
      </w:pPr>
      <w:r>
        <w:rPr>
          <w:rFonts w:cs="Times New Roman"/>
          <w:b/>
        </w:rPr>
        <w:tab/>
      </w:r>
      <w:r w:rsidR="00C464D8" w:rsidRPr="00FA4960">
        <w:rPr>
          <w:rFonts w:cs="Times New Roman"/>
          <w:b/>
        </w:rPr>
        <w:t>GIÁO VIÊN HƯỚNG DẪN</w:t>
      </w:r>
      <w:r w:rsidR="009C2B28">
        <w:rPr>
          <w:rFonts w:cs="Times New Roman"/>
          <w:b/>
        </w:rPr>
        <w:tab/>
      </w:r>
      <w:r w:rsidR="00C464D8" w:rsidRPr="00FA4960">
        <w:rPr>
          <w:rFonts w:cs="Times New Roman"/>
          <w:b/>
        </w:rPr>
        <w:t>SINH VIÊN THỰC HIỆN</w:t>
      </w:r>
    </w:p>
    <w:p w14:paraId="7091089D" w14:textId="39F888C6" w:rsidR="00C464D8" w:rsidRPr="00837355" w:rsidRDefault="009C2B28" w:rsidP="009C2B28">
      <w:pPr>
        <w:tabs>
          <w:tab w:val="left" w:pos="426"/>
          <w:tab w:val="left" w:pos="851"/>
          <w:tab w:val="left" w:pos="4962"/>
          <w:tab w:val="left" w:pos="5387"/>
          <w:tab w:val="left" w:pos="5670"/>
        </w:tabs>
        <w:rPr>
          <w:rFonts w:cs="Times New Roman"/>
          <w:i/>
          <w:iCs/>
        </w:rPr>
      </w:pPr>
      <w:r>
        <w:rPr>
          <w:rFonts w:cs="Times New Roman"/>
          <w:i/>
          <w:iCs/>
        </w:rPr>
        <w:tab/>
      </w:r>
      <w:r>
        <w:rPr>
          <w:rFonts w:cs="Times New Roman"/>
          <w:i/>
          <w:iCs/>
        </w:rPr>
        <w:tab/>
      </w:r>
      <w:r w:rsidR="00013AC4">
        <w:rPr>
          <w:rFonts w:cs="Times New Roman"/>
          <w:i/>
          <w:iCs/>
        </w:rPr>
        <w:t>Trần</w:t>
      </w:r>
      <w:r w:rsidR="00013AC4">
        <w:rPr>
          <w:rFonts w:cs="Times New Roman"/>
          <w:i/>
          <w:iCs/>
          <w:lang w:val="vi-VN"/>
        </w:rPr>
        <w:t xml:space="preserve"> Mạnh Trường</w:t>
      </w:r>
      <w:r>
        <w:rPr>
          <w:rFonts w:cs="Times New Roman"/>
          <w:i/>
          <w:iCs/>
        </w:rPr>
        <w:tab/>
      </w:r>
      <w:r>
        <w:rPr>
          <w:rFonts w:cs="Times New Roman"/>
          <w:i/>
          <w:iCs/>
        </w:rPr>
        <w:tab/>
      </w:r>
      <w:r w:rsidR="00583DE4" w:rsidRPr="00583DE4">
        <w:rPr>
          <w:rFonts w:cs="Times New Roman"/>
          <w:i/>
          <w:iCs/>
        </w:rPr>
        <w:t>A</w:t>
      </w:r>
      <w:r w:rsidR="0059012C">
        <w:rPr>
          <w:rFonts w:cs="Times New Roman"/>
          <w:i/>
          <w:iCs/>
        </w:rPr>
        <w:t>46798_ Nguyễn Duy Chiến</w:t>
      </w:r>
    </w:p>
    <w:p w14:paraId="046DDD51" w14:textId="4861D548" w:rsidR="009C2B28" w:rsidRDefault="009C2B28" w:rsidP="0059012C">
      <w:pPr>
        <w:tabs>
          <w:tab w:val="left" w:pos="426"/>
          <w:tab w:val="left" w:pos="851"/>
          <w:tab w:val="left" w:pos="4962"/>
          <w:tab w:val="left" w:pos="5387"/>
          <w:tab w:val="left" w:pos="5670"/>
          <w:tab w:val="right" w:pos="9360"/>
        </w:tabs>
        <w:rPr>
          <w:rFonts w:cs="Times New Roman"/>
          <w:i/>
          <w:iCs/>
          <w:lang w:val="vi-VN"/>
        </w:rPr>
      </w:pPr>
      <w:bookmarkStart w:id="0" w:name="_Hlk162987192"/>
      <w:r>
        <w:rPr>
          <w:rFonts w:cs="Times New Roman"/>
          <w:i/>
          <w:iCs/>
        </w:rPr>
        <w:tab/>
      </w:r>
      <w:r>
        <w:rPr>
          <w:rFonts w:cs="Times New Roman"/>
          <w:i/>
          <w:iCs/>
        </w:rPr>
        <w:tab/>
      </w:r>
      <w:r>
        <w:rPr>
          <w:rFonts w:cs="Times New Roman"/>
          <w:i/>
          <w:iCs/>
        </w:rPr>
        <w:tab/>
      </w:r>
      <w:r>
        <w:rPr>
          <w:rFonts w:cs="Times New Roman"/>
          <w:i/>
          <w:iCs/>
        </w:rPr>
        <w:tab/>
      </w:r>
      <w:bookmarkEnd w:id="0"/>
      <w:r w:rsidR="00013AC4">
        <w:rPr>
          <w:rFonts w:cs="Times New Roman"/>
          <w:i/>
          <w:iCs/>
          <w:lang w:val="vi-VN"/>
        </w:rPr>
        <w:t>A46573_Nguyễn Tuấn Anh</w:t>
      </w:r>
    </w:p>
    <w:p w14:paraId="71CF9C7E" w14:textId="6FE96DFB" w:rsidR="00013AC4" w:rsidRDefault="00013AC4" w:rsidP="0059012C">
      <w:pPr>
        <w:tabs>
          <w:tab w:val="left" w:pos="426"/>
          <w:tab w:val="left" w:pos="851"/>
          <w:tab w:val="left" w:pos="4962"/>
          <w:tab w:val="left" w:pos="5387"/>
          <w:tab w:val="left" w:pos="5670"/>
          <w:tab w:val="right" w:pos="9360"/>
        </w:tabs>
        <w:rPr>
          <w:rFonts w:cs="Times New Roman"/>
          <w:i/>
          <w:iCs/>
          <w:lang w:val="vi-VN"/>
        </w:rPr>
      </w:pPr>
      <w:r>
        <w:rPr>
          <w:rFonts w:cs="Times New Roman"/>
          <w:i/>
          <w:iCs/>
          <w:lang w:val="vi-VN"/>
        </w:rPr>
        <w:tab/>
      </w:r>
      <w:r>
        <w:rPr>
          <w:rFonts w:cs="Times New Roman"/>
          <w:i/>
          <w:iCs/>
          <w:lang w:val="vi-VN"/>
        </w:rPr>
        <w:tab/>
      </w:r>
      <w:r>
        <w:rPr>
          <w:rFonts w:cs="Times New Roman"/>
          <w:i/>
          <w:iCs/>
          <w:lang w:val="vi-VN"/>
        </w:rPr>
        <w:tab/>
      </w:r>
      <w:r>
        <w:rPr>
          <w:rFonts w:cs="Times New Roman"/>
          <w:i/>
          <w:iCs/>
          <w:lang w:val="vi-VN"/>
        </w:rPr>
        <w:tab/>
        <w:t>A46528_Lê Trọng Hiếu</w:t>
      </w:r>
    </w:p>
    <w:p w14:paraId="03BAC61A" w14:textId="4E68CD8C" w:rsidR="00013AC4" w:rsidRPr="00013AC4" w:rsidRDefault="00013AC4" w:rsidP="0059012C">
      <w:pPr>
        <w:tabs>
          <w:tab w:val="left" w:pos="426"/>
          <w:tab w:val="left" w:pos="851"/>
          <w:tab w:val="left" w:pos="4962"/>
          <w:tab w:val="left" w:pos="5387"/>
          <w:tab w:val="left" w:pos="5670"/>
          <w:tab w:val="right" w:pos="9360"/>
        </w:tabs>
        <w:rPr>
          <w:rFonts w:cs="Times New Roman"/>
          <w:i/>
          <w:iCs/>
          <w:lang w:val="vi-VN"/>
        </w:rPr>
      </w:pPr>
      <w:r>
        <w:rPr>
          <w:rFonts w:cs="Times New Roman"/>
          <w:i/>
          <w:iCs/>
          <w:lang w:val="vi-VN"/>
        </w:rPr>
        <w:tab/>
      </w:r>
      <w:r>
        <w:rPr>
          <w:rFonts w:cs="Times New Roman"/>
          <w:i/>
          <w:iCs/>
          <w:lang w:val="vi-VN"/>
        </w:rPr>
        <w:tab/>
      </w:r>
      <w:r>
        <w:rPr>
          <w:rFonts w:cs="Times New Roman"/>
          <w:i/>
          <w:iCs/>
          <w:lang w:val="vi-VN"/>
        </w:rPr>
        <w:tab/>
      </w:r>
      <w:r>
        <w:rPr>
          <w:rFonts w:cs="Times New Roman"/>
          <w:i/>
          <w:iCs/>
          <w:lang w:val="vi-VN"/>
        </w:rPr>
        <w:tab/>
        <w:t>A42964_Trần Thị Mai Hoa</w:t>
      </w:r>
    </w:p>
    <w:p w14:paraId="24E3520D" w14:textId="77B928A5" w:rsidR="004C3176" w:rsidRDefault="000E5332" w:rsidP="003B6D3C">
      <w:pPr>
        <w:tabs>
          <w:tab w:val="left" w:pos="1985"/>
          <w:tab w:val="left" w:pos="5387"/>
        </w:tabs>
        <w:spacing w:before="3000" w:after="0"/>
        <w:jc w:val="center"/>
        <w:rPr>
          <w:b/>
          <w:bCs/>
        </w:rPr>
      </w:pPr>
      <w:r w:rsidRPr="004522F6">
        <w:rPr>
          <w:b/>
          <w:bCs/>
        </w:rPr>
        <w:t xml:space="preserve">HÀ NỘI </w:t>
      </w:r>
      <w:r w:rsidR="005541CA" w:rsidRPr="004522F6">
        <w:rPr>
          <w:b/>
          <w:bCs/>
        </w:rPr>
        <w:t>–</w:t>
      </w:r>
      <w:r w:rsidRPr="004522F6">
        <w:rPr>
          <w:b/>
          <w:bCs/>
        </w:rPr>
        <w:t xml:space="preserve"> 202</w:t>
      </w:r>
      <w:r w:rsidR="00C55770" w:rsidRPr="004522F6">
        <w:rPr>
          <w:b/>
          <w:bCs/>
        </w:rPr>
        <w:t>4</w:t>
      </w:r>
    </w:p>
    <w:p w14:paraId="7F705ED2" w14:textId="05A082ED" w:rsidR="00012E24" w:rsidRDefault="00012E24" w:rsidP="00012E24">
      <w:pPr>
        <w:tabs>
          <w:tab w:val="left" w:pos="1985"/>
          <w:tab w:val="left" w:pos="5387"/>
        </w:tabs>
        <w:rPr>
          <w:b/>
          <w:bCs/>
        </w:rPr>
      </w:pPr>
    </w:p>
    <w:p w14:paraId="251DB75A" w14:textId="77777777" w:rsidR="00A600C9" w:rsidRPr="00A600C9" w:rsidRDefault="00A600C9" w:rsidP="00A600C9"/>
    <w:sdt>
      <w:sdtPr>
        <w:rPr>
          <w:rFonts w:ascii="Times New Roman" w:eastAsiaTheme="minorHAnsi" w:hAnsi="Times New Roman" w:cstheme="minorBidi"/>
          <w:b w:val="0"/>
          <w:bCs w:val="0"/>
          <w:color w:val="auto"/>
          <w:sz w:val="26"/>
          <w:szCs w:val="22"/>
        </w:rPr>
        <w:id w:val="349381783"/>
        <w:docPartObj>
          <w:docPartGallery w:val="Table of Contents"/>
          <w:docPartUnique/>
        </w:docPartObj>
      </w:sdtPr>
      <w:sdtEndPr>
        <w:rPr>
          <w:noProof/>
        </w:rPr>
      </w:sdtEndPr>
      <w:sdtContent>
        <w:p w14:paraId="5E7BFA84" w14:textId="48688AD4" w:rsidR="00EC543D" w:rsidRPr="00EC543D" w:rsidRDefault="00EC543D" w:rsidP="00EC543D">
          <w:pPr>
            <w:pStyle w:val="TOCHeading"/>
            <w:jc w:val="center"/>
            <w:rPr>
              <w:color w:val="000000" w:themeColor="text1"/>
              <w:sz w:val="40"/>
              <w:szCs w:val="40"/>
              <w:lang w:val="vi-VN"/>
            </w:rPr>
          </w:pPr>
          <w:r w:rsidRPr="00EC543D">
            <w:rPr>
              <w:color w:val="000000" w:themeColor="text1"/>
              <w:sz w:val="40"/>
              <w:szCs w:val="40"/>
            </w:rPr>
            <w:t>Mục</w:t>
          </w:r>
          <w:r w:rsidRPr="00EC543D">
            <w:rPr>
              <w:color w:val="000000" w:themeColor="text1"/>
              <w:sz w:val="40"/>
              <w:szCs w:val="40"/>
              <w:lang w:val="vi-VN"/>
            </w:rPr>
            <w:t xml:space="preserve"> lục</w:t>
          </w:r>
        </w:p>
        <w:p w14:paraId="067E02FB" w14:textId="7F7C125A" w:rsidR="00EC543D" w:rsidRDefault="00EC543D">
          <w:pPr>
            <w:pStyle w:val="TOC1"/>
            <w:tabs>
              <w:tab w:val="left" w:pos="1920"/>
              <w:tab w:val="right" w:leader="dot" w:pos="9345"/>
            </w:tabs>
            <w:rPr>
              <w:rFonts w:eastAsiaTheme="minorEastAsia" w:cstheme="minorBidi"/>
              <w:b w:val="0"/>
              <w:caps/>
              <w:noProof/>
              <w:kern w:val="2"/>
              <w:lang/>
              <w14:ligatures w14:val="standardContextual"/>
            </w:rPr>
          </w:pPr>
          <w:r>
            <w:rPr>
              <w:b w:val="0"/>
              <w:bCs w:val="0"/>
            </w:rPr>
            <w:fldChar w:fldCharType="begin"/>
          </w:r>
          <w:r>
            <w:instrText xml:space="preserve"> TOC \o "1-3" \h \z \u </w:instrText>
          </w:r>
          <w:r>
            <w:rPr>
              <w:b w:val="0"/>
              <w:bCs w:val="0"/>
            </w:rPr>
            <w:fldChar w:fldCharType="separate"/>
          </w:r>
          <w:hyperlink w:anchor="_Toc178021880" w:history="1">
            <w:r w:rsidRPr="00CC2F18">
              <w:rPr>
                <w:rStyle w:val="Hyperlink"/>
                <w:noProof/>
              </w:rPr>
              <w:t>Chương 1.</w:t>
            </w:r>
            <w:r>
              <w:rPr>
                <w:rFonts w:eastAsiaTheme="minorEastAsia" w:cstheme="minorBidi"/>
                <w:b w:val="0"/>
                <w:caps/>
                <w:noProof/>
                <w:kern w:val="2"/>
                <w:lang/>
                <w14:ligatures w14:val="standardContextual"/>
              </w:rPr>
              <w:tab/>
            </w:r>
            <w:r w:rsidRPr="00CC2F18">
              <w:rPr>
                <w:rStyle w:val="Hyperlink"/>
                <w:noProof/>
                <w:lang w:val="vi-VN"/>
              </w:rPr>
              <w:t>Khảo sát bài toán</w:t>
            </w:r>
            <w:r>
              <w:rPr>
                <w:noProof/>
                <w:webHidden/>
              </w:rPr>
              <w:tab/>
            </w:r>
            <w:r>
              <w:rPr>
                <w:noProof/>
                <w:webHidden/>
              </w:rPr>
              <w:fldChar w:fldCharType="begin"/>
            </w:r>
            <w:r>
              <w:rPr>
                <w:noProof/>
                <w:webHidden/>
              </w:rPr>
              <w:instrText xml:space="preserve"> PAGEREF _Toc178021880 \h </w:instrText>
            </w:r>
            <w:r>
              <w:rPr>
                <w:noProof/>
                <w:webHidden/>
              </w:rPr>
            </w:r>
            <w:r>
              <w:rPr>
                <w:noProof/>
                <w:webHidden/>
              </w:rPr>
              <w:fldChar w:fldCharType="separate"/>
            </w:r>
            <w:r>
              <w:rPr>
                <w:noProof/>
                <w:webHidden/>
              </w:rPr>
              <w:t>1</w:t>
            </w:r>
            <w:r>
              <w:rPr>
                <w:noProof/>
                <w:webHidden/>
              </w:rPr>
              <w:fldChar w:fldCharType="end"/>
            </w:r>
          </w:hyperlink>
        </w:p>
        <w:p w14:paraId="2B4518BF" w14:textId="2C4BE41F"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881" w:history="1">
            <w:r w:rsidR="00EC543D" w:rsidRPr="00CC2F18">
              <w:rPr>
                <w:rStyle w:val="Hyperlink"/>
                <w:noProof/>
              </w:rPr>
              <w:t>1.1.</w:t>
            </w:r>
            <w:r w:rsidR="00EC543D">
              <w:rPr>
                <w:rFonts w:eastAsiaTheme="minorEastAsia"/>
                <w:b w:val="0"/>
                <w:noProof/>
                <w:kern w:val="2"/>
                <w:sz w:val="24"/>
                <w:szCs w:val="24"/>
                <w:lang/>
                <w14:ligatures w14:val="standardContextual"/>
              </w:rPr>
              <w:tab/>
            </w:r>
            <w:r w:rsidR="00EC543D" w:rsidRPr="00CC2F18">
              <w:rPr>
                <w:rStyle w:val="Hyperlink"/>
                <w:noProof/>
              </w:rPr>
              <w:t>Mô tả yêu cầu bài toán</w:t>
            </w:r>
            <w:r w:rsidR="00EC543D">
              <w:rPr>
                <w:noProof/>
                <w:webHidden/>
              </w:rPr>
              <w:tab/>
            </w:r>
            <w:r w:rsidR="00EC543D">
              <w:rPr>
                <w:noProof/>
                <w:webHidden/>
              </w:rPr>
              <w:fldChar w:fldCharType="begin"/>
            </w:r>
            <w:r w:rsidR="00EC543D">
              <w:rPr>
                <w:noProof/>
                <w:webHidden/>
              </w:rPr>
              <w:instrText xml:space="preserve"> PAGEREF _Toc178021881 \h </w:instrText>
            </w:r>
            <w:r w:rsidR="00EC543D">
              <w:rPr>
                <w:noProof/>
                <w:webHidden/>
              </w:rPr>
            </w:r>
            <w:r w:rsidR="00EC543D">
              <w:rPr>
                <w:noProof/>
                <w:webHidden/>
              </w:rPr>
              <w:fldChar w:fldCharType="separate"/>
            </w:r>
            <w:r w:rsidR="00EC543D">
              <w:rPr>
                <w:noProof/>
                <w:webHidden/>
              </w:rPr>
              <w:t>1</w:t>
            </w:r>
            <w:r w:rsidR="00EC543D">
              <w:rPr>
                <w:noProof/>
                <w:webHidden/>
              </w:rPr>
              <w:fldChar w:fldCharType="end"/>
            </w:r>
          </w:hyperlink>
        </w:p>
        <w:p w14:paraId="14D32EC2" w14:textId="32CBCB27"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882" w:history="1">
            <w:r w:rsidR="00EC543D" w:rsidRPr="00CC2F18">
              <w:rPr>
                <w:rStyle w:val="Hyperlink"/>
                <w:noProof/>
              </w:rPr>
              <w:t>1.2.</w:t>
            </w:r>
            <w:r w:rsidR="00EC543D">
              <w:rPr>
                <w:rFonts w:eastAsiaTheme="minorEastAsia"/>
                <w:b w:val="0"/>
                <w:noProof/>
                <w:kern w:val="2"/>
                <w:sz w:val="24"/>
                <w:szCs w:val="24"/>
                <w:lang/>
                <w14:ligatures w14:val="standardContextual"/>
              </w:rPr>
              <w:tab/>
            </w:r>
            <w:r w:rsidR="00EC543D" w:rsidRPr="00CC2F18">
              <w:rPr>
                <w:rStyle w:val="Hyperlink"/>
                <w:noProof/>
              </w:rPr>
              <w:t>Khảo sát bài toán</w:t>
            </w:r>
            <w:r w:rsidR="00EC543D">
              <w:rPr>
                <w:noProof/>
                <w:webHidden/>
              </w:rPr>
              <w:tab/>
            </w:r>
            <w:r w:rsidR="00EC543D">
              <w:rPr>
                <w:noProof/>
                <w:webHidden/>
              </w:rPr>
              <w:fldChar w:fldCharType="begin"/>
            </w:r>
            <w:r w:rsidR="00EC543D">
              <w:rPr>
                <w:noProof/>
                <w:webHidden/>
              </w:rPr>
              <w:instrText xml:space="preserve"> PAGEREF _Toc178021882 \h </w:instrText>
            </w:r>
            <w:r w:rsidR="00EC543D">
              <w:rPr>
                <w:noProof/>
                <w:webHidden/>
              </w:rPr>
            </w:r>
            <w:r w:rsidR="00EC543D">
              <w:rPr>
                <w:noProof/>
                <w:webHidden/>
              </w:rPr>
              <w:fldChar w:fldCharType="separate"/>
            </w:r>
            <w:r w:rsidR="00EC543D">
              <w:rPr>
                <w:noProof/>
                <w:webHidden/>
              </w:rPr>
              <w:t>1</w:t>
            </w:r>
            <w:r w:rsidR="00EC543D">
              <w:rPr>
                <w:noProof/>
                <w:webHidden/>
              </w:rPr>
              <w:fldChar w:fldCharType="end"/>
            </w:r>
          </w:hyperlink>
        </w:p>
        <w:p w14:paraId="04B57404" w14:textId="790C66A9" w:rsidR="00EC543D" w:rsidRDefault="00000000">
          <w:pPr>
            <w:pStyle w:val="TOC1"/>
            <w:tabs>
              <w:tab w:val="left" w:pos="1920"/>
              <w:tab w:val="right" w:leader="dot" w:pos="9345"/>
            </w:tabs>
            <w:rPr>
              <w:rFonts w:eastAsiaTheme="minorEastAsia" w:cstheme="minorBidi"/>
              <w:b w:val="0"/>
              <w:caps/>
              <w:noProof/>
              <w:kern w:val="2"/>
              <w:lang/>
              <w14:ligatures w14:val="standardContextual"/>
            </w:rPr>
          </w:pPr>
          <w:hyperlink w:anchor="_Toc178021883" w:history="1">
            <w:r w:rsidR="00EC543D" w:rsidRPr="00CC2F18">
              <w:rPr>
                <w:rStyle w:val="Hyperlink"/>
                <w:noProof/>
                <w:lang w:val="vi-VN"/>
              </w:rPr>
              <w:t>Chương 2.</w:t>
            </w:r>
            <w:r w:rsidR="00EC543D">
              <w:rPr>
                <w:rFonts w:eastAsiaTheme="minorEastAsia" w:cstheme="minorBidi"/>
                <w:b w:val="0"/>
                <w:caps/>
                <w:noProof/>
                <w:kern w:val="2"/>
                <w:lang/>
                <w14:ligatures w14:val="standardContextual"/>
              </w:rPr>
              <w:tab/>
            </w:r>
            <w:r w:rsidR="00EC543D" w:rsidRPr="00CC2F18">
              <w:rPr>
                <w:rStyle w:val="Hyperlink"/>
                <w:noProof/>
                <w:lang w:val="vi-VN"/>
              </w:rPr>
              <w:t>Phân Tích thiết kế hệ thống</w:t>
            </w:r>
            <w:r w:rsidR="00EC543D">
              <w:rPr>
                <w:noProof/>
                <w:webHidden/>
              </w:rPr>
              <w:tab/>
            </w:r>
            <w:r w:rsidR="00EC543D">
              <w:rPr>
                <w:noProof/>
                <w:webHidden/>
              </w:rPr>
              <w:fldChar w:fldCharType="begin"/>
            </w:r>
            <w:r w:rsidR="00EC543D">
              <w:rPr>
                <w:noProof/>
                <w:webHidden/>
              </w:rPr>
              <w:instrText xml:space="preserve"> PAGEREF _Toc178021883 \h </w:instrText>
            </w:r>
            <w:r w:rsidR="00EC543D">
              <w:rPr>
                <w:noProof/>
                <w:webHidden/>
              </w:rPr>
            </w:r>
            <w:r w:rsidR="00EC543D">
              <w:rPr>
                <w:noProof/>
                <w:webHidden/>
              </w:rPr>
              <w:fldChar w:fldCharType="separate"/>
            </w:r>
            <w:r w:rsidR="00EC543D">
              <w:rPr>
                <w:noProof/>
                <w:webHidden/>
              </w:rPr>
              <w:t>2</w:t>
            </w:r>
            <w:r w:rsidR="00EC543D">
              <w:rPr>
                <w:noProof/>
                <w:webHidden/>
              </w:rPr>
              <w:fldChar w:fldCharType="end"/>
            </w:r>
          </w:hyperlink>
        </w:p>
        <w:p w14:paraId="40305F05" w14:textId="325B4022"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884" w:history="1">
            <w:r w:rsidR="00EC543D" w:rsidRPr="00CC2F18">
              <w:rPr>
                <w:rStyle w:val="Hyperlink"/>
                <w:noProof/>
                <w:lang w:val="vi-VN"/>
              </w:rPr>
              <w:t>2.1.</w:t>
            </w:r>
            <w:r w:rsidR="00EC543D">
              <w:rPr>
                <w:rFonts w:eastAsiaTheme="minorEastAsia"/>
                <w:b w:val="0"/>
                <w:noProof/>
                <w:kern w:val="2"/>
                <w:sz w:val="24"/>
                <w:szCs w:val="24"/>
                <w:lang/>
                <w14:ligatures w14:val="standardContextual"/>
              </w:rPr>
              <w:tab/>
            </w:r>
            <w:r w:rsidR="00EC543D" w:rsidRPr="00CC2F18">
              <w:rPr>
                <w:rStyle w:val="Hyperlink"/>
                <w:noProof/>
                <w:lang w:val="vi-VN"/>
              </w:rPr>
              <w:t>Biểu đồ ca sử dụng</w:t>
            </w:r>
            <w:r w:rsidR="00EC543D">
              <w:rPr>
                <w:noProof/>
                <w:webHidden/>
              </w:rPr>
              <w:tab/>
            </w:r>
            <w:r w:rsidR="00EC543D">
              <w:rPr>
                <w:noProof/>
                <w:webHidden/>
              </w:rPr>
              <w:fldChar w:fldCharType="begin"/>
            </w:r>
            <w:r w:rsidR="00EC543D">
              <w:rPr>
                <w:noProof/>
                <w:webHidden/>
              </w:rPr>
              <w:instrText xml:space="preserve"> PAGEREF _Toc178021884 \h </w:instrText>
            </w:r>
            <w:r w:rsidR="00EC543D">
              <w:rPr>
                <w:noProof/>
                <w:webHidden/>
              </w:rPr>
            </w:r>
            <w:r w:rsidR="00EC543D">
              <w:rPr>
                <w:noProof/>
                <w:webHidden/>
              </w:rPr>
              <w:fldChar w:fldCharType="separate"/>
            </w:r>
            <w:r w:rsidR="00EC543D">
              <w:rPr>
                <w:noProof/>
                <w:webHidden/>
              </w:rPr>
              <w:t>2</w:t>
            </w:r>
            <w:r w:rsidR="00EC543D">
              <w:rPr>
                <w:noProof/>
                <w:webHidden/>
              </w:rPr>
              <w:fldChar w:fldCharType="end"/>
            </w:r>
          </w:hyperlink>
        </w:p>
        <w:p w14:paraId="1ABA2B0B" w14:textId="7ACCE83D"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885" w:history="1">
            <w:r w:rsidR="00EC543D" w:rsidRPr="00CC2F18">
              <w:rPr>
                <w:rStyle w:val="Hyperlink"/>
                <w:noProof/>
                <w:lang w:val="vi-VN"/>
              </w:rPr>
              <w:t>2.1.1.</w:t>
            </w:r>
            <w:r w:rsidR="00EC543D">
              <w:rPr>
                <w:rFonts w:eastAsiaTheme="minorEastAsia"/>
                <w:i/>
                <w:noProof/>
                <w:kern w:val="2"/>
                <w:sz w:val="24"/>
                <w:szCs w:val="24"/>
                <w:lang/>
                <w14:ligatures w14:val="standardContextual"/>
              </w:rPr>
              <w:tab/>
            </w:r>
            <w:r w:rsidR="00EC543D" w:rsidRPr="00CC2F18">
              <w:rPr>
                <w:rStyle w:val="Hyperlink"/>
                <w:noProof/>
                <w:lang w:val="vi-VN"/>
              </w:rPr>
              <w:t>Xác định các tác nhân</w:t>
            </w:r>
            <w:r w:rsidR="00EC543D">
              <w:rPr>
                <w:noProof/>
                <w:webHidden/>
              </w:rPr>
              <w:tab/>
            </w:r>
            <w:r w:rsidR="00EC543D">
              <w:rPr>
                <w:noProof/>
                <w:webHidden/>
              </w:rPr>
              <w:fldChar w:fldCharType="begin"/>
            </w:r>
            <w:r w:rsidR="00EC543D">
              <w:rPr>
                <w:noProof/>
                <w:webHidden/>
              </w:rPr>
              <w:instrText xml:space="preserve"> PAGEREF _Toc178021885 \h </w:instrText>
            </w:r>
            <w:r w:rsidR="00EC543D">
              <w:rPr>
                <w:noProof/>
                <w:webHidden/>
              </w:rPr>
            </w:r>
            <w:r w:rsidR="00EC543D">
              <w:rPr>
                <w:noProof/>
                <w:webHidden/>
              </w:rPr>
              <w:fldChar w:fldCharType="separate"/>
            </w:r>
            <w:r w:rsidR="00EC543D">
              <w:rPr>
                <w:noProof/>
                <w:webHidden/>
              </w:rPr>
              <w:t>2</w:t>
            </w:r>
            <w:r w:rsidR="00EC543D">
              <w:rPr>
                <w:noProof/>
                <w:webHidden/>
              </w:rPr>
              <w:fldChar w:fldCharType="end"/>
            </w:r>
          </w:hyperlink>
        </w:p>
        <w:p w14:paraId="731211DF" w14:textId="4C37635F"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886" w:history="1">
            <w:r w:rsidR="00EC543D" w:rsidRPr="00CC2F18">
              <w:rPr>
                <w:rStyle w:val="Hyperlink"/>
                <w:noProof/>
                <w:lang w:val="vi-VN"/>
              </w:rPr>
              <w:t>2.1.2.</w:t>
            </w:r>
            <w:r w:rsidR="00EC543D">
              <w:rPr>
                <w:rFonts w:eastAsiaTheme="minorEastAsia"/>
                <w:i/>
                <w:noProof/>
                <w:kern w:val="2"/>
                <w:sz w:val="24"/>
                <w:szCs w:val="24"/>
                <w:lang/>
                <w14:ligatures w14:val="standardContextual"/>
              </w:rPr>
              <w:tab/>
            </w:r>
            <w:r w:rsidR="00EC543D" w:rsidRPr="00CC2F18">
              <w:rPr>
                <w:rStyle w:val="Hyperlink"/>
                <w:noProof/>
                <w:lang w:val="vi-VN"/>
              </w:rPr>
              <w:t>Xác định các ca sử dụng</w:t>
            </w:r>
            <w:r w:rsidR="00EC543D">
              <w:rPr>
                <w:noProof/>
                <w:webHidden/>
              </w:rPr>
              <w:tab/>
            </w:r>
            <w:r w:rsidR="00EC543D">
              <w:rPr>
                <w:noProof/>
                <w:webHidden/>
              </w:rPr>
              <w:fldChar w:fldCharType="begin"/>
            </w:r>
            <w:r w:rsidR="00EC543D">
              <w:rPr>
                <w:noProof/>
                <w:webHidden/>
              </w:rPr>
              <w:instrText xml:space="preserve"> PAGEREF _Toc178021886 \h </w:instrText>
            </w:r>
            <w:r w:rsidR="00EC543D">
              <w:rPr>
                <w:noProof/>
                <w:webHidden/>
              </w:rPr>
            </w:r>
            <w:r w:rsidR="00EC543D">
              <w:rPr>
                <w:noProof/>
                <w:webHidden/>
              </w:rPr>
              <w:fldChar w:fldCharType="separate"/>
            </w:r>
            <w:r w:rsidR="00EC543D">
              <w:rPr>
                <w:noProof/>
                <w:webHidden/>
              </w:rPr>
              <w:t>2</w:t>
            </w:r>
            <w:r w:rsidR="00EC543D">
              <w:rPr>
                <w:noProof/>
                <w:webHidden/>
              </w:rPr>
              <w:fldChar w:fldCharType="end"/>
            </w:r>
          </w:hyperlink>
        </w:p>
        <w:p w14:paraId="17447FCA" w14:textId="3EC667EA"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887" w:history="1">
            <w:r w:rsidR="00EC543D" w:rsidRPr="00CC2F18">
              <w:rPr>
                <w:rStyle w:val="Hyperlink"/>
                <w:noProof/>
                <w:lang w:val="vi-VN"/>
              </w:rPr>
              <w:t>2.2.</w:t>
            </w:r>
            <w:r w:rsidR="00EC543D">
              <w:rPr>
                <w:rFonts w:eastAsiaTheme="minorEastAsia"/>
                <w:b w:val="0"/>
                <w:noProof/>
                <w:kern w:val="2"/>
                <w:sz w:val="24"/>
                <w:szCs w:val="24"/>
                <w:lang/>
                <w14:ligatures w14:val="standardContextual"/>
              </w:rPr>
              <w:tab/>
            </w:r>
            <w:r w:rsidR="00EC543D" w:rsidRPr="00CC2F18">
              <w:rPr>
                <w:rStyle w:val="Hyperlink"/>
                <w:noProof/>
                <w:lang w:val="vi-VN"/>
              </w:rPr>
              <w:t>Đặc tả usecase</w:t>
            </w:r>
            <w:r w:rsidR="00EC543D">
              <w:rPr>
                <w:noProof/>
                <w:webHidden/>
              </w:rPr>
              <w:tab/>
            </w:r>
            <w:r w:rsidR="00EC543D">
              <w:rPr>
                <w:noProof/>
                <w:webHidden/>
              </w:rPr>
              <w:fldChar w:fldCharType="begin"/>
            </w:r>
            <w:r w:rsidR="00EC543D">
              <w:rPr>
                <w:noProof/>
                <w:webHidden/>
              </w:rPr>
              <w:instrText xml:space="preserve"> PAGEREF _Toc178021887 \h </w:instrText>
            </w:r>
            <w:r w:rsidR="00EC543D">
              <w:rPr>
                <w:noProof/>
                <w:webHidden/>
              </w:rPr>
            </w:r>
            <w:r w:rsidR="00EC543D">
              <w:rPr>
                <w:noProof/>
                <w:webHidden/>
              </w:rPr>
              <w:fldChar w:fldCharType="separate"/>
            </w:r>
            <w:r w:rsidR="00EC543D">
              <w:rPr>
                <w:noProof/>
                <w:webHidden/>
              </w:rPr>
              <w:t>4</w:t>
            </w:r>
            <w:r w:rsidR="00EC543D">
              <w:rPr>
                <w:noProof/>
                <w:webHidden/>
              </w:rPr>
              <w:fldChar w:fldCharType="end"/>
            </w:r>
          </w:hyperlink>
        </w:p>
        <w:p w14:paraId="39E731E3" w14:textId="0F74AF15"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888" w:history="1">
            <w:r w:rsidR="00EC543D" w:rsidRPr="00CC2F18">
              <w:rPr>
                <w:rStyle w:val="Hyperlink"/>
                <w:noProof/>
                <w:lang w:val="vi-VN"/>
              </w:rPr>
              <w:t>2.2.1.</w:t>
            </w:r>
            <w:r w:rsidR="00EC543D">
              <w:rPr>
                <w:rFonts w:eastAsiaTheme="minorEastAsia"/>
                <w:i/>
                <w:noProof/>
                <w:kern w:val="2"/>
                <w:sz w:val="24"/>
                <w:szCs w:val="24"/>
                <w:lang/>
                <w14:ligatures w14:val="standardContextual"/>
              </w:rPr>
              <w:tab/>
            </w:r>
            <w:r w:rsidR="00EC543D" w:rsidRPr="00CC2F18">
              <w:rPr>
                <w:rStyle w:val="Hyperlink"/>
                <w:noProof/>
                <w:lang w:val="vi-VN"/>
              </w:rPr>
              <w:t>Biểu đồ use case tổng quan</w:t>
            </w:r>
            <w:r w:rsidR="00EC543D">
              <w:rPr>
                <w:noProof/>
                <w:webHidden/>
              </w:rPr>
              <w:tab/>
            </w:r>
            <w:r w:rsidR="00EC543D">
              <w:rPr>
                <w:noProof/>
                <w:webHidden/>
              </w:rPr>
              <w:fldChar w:fldCharType="begin"/>
            </w:r>
            <w:r w:rsidR="00EC543D">
              <w:rPr>
                <w:noProof/>
                <w:webHidden/>
              </w:rPr>
              <w:instrText xml:space="preserve"> PAGEREF _Toc178021888 \h </w:instrText>
            </w:r>
            <w:r w:rsidR="00EC543D">
              <w:rPr>
                <w:noProof/>
                <w:webHidden/>
              </w:rPr>
            </w:r>
            <w:r w:rsidR="00EC543D">
              <w:rPr>
                <w:noProof/>
                <w:webHidden/>
              </w:rPr>
              <w:fldChar w:fldCharType="separate"/>
            </w:r>
            <w:r w:rsidR="00EC543D">
              <w:rPr>
                <w:noProof/>
                <w:webHidden/>
              </w:rPr>
              <w:t>4</w:t>
            </w:r>
            <w:r w:rsidR="00EC543D">
              <w:rPr>
                <w:noProof/>
                <w:webHidden/>
              </w:rPr>
              <w:fldChar w:fldCharType="end"/>
            </w:r>
          </w:hyperlink>
        </w:p>
        <w:p w14:paraId="7571B292" w14:textId="63C2A52C"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897" w:history="1">
            <w:r w:rsidR="00EC543D" w:rsidRPr="00CC2F18">
              <w:rPr>
                <w:rStyle w:val="Hyperlink"/>
                <w:noProof/>
              </w:rPr>
              <w:t>2.2.2.</w:t>
            </w:r>
            <w:r w:rsidR="00EC543D">
              <w:rPr>
                <w:rFonts w:eastAsiaTheme="minorEastAsia"/>
                <w:i/>
                <w:noProof/>
                <w:kern w:val="2"/>
                <w:sz w:val="24"/>
                <w:szCs w:val="24"/>
                <w:lang/>
                <w14:ligatures w14:val="standardContextual"/>
              </w:rPr>
              <w:tab/>
            </w:r>
            <w:r w:rsidR="00EC543D" w:rsidRPr="00CC2F18">
              <w:rPr>
                <w:rStyle w:val="Hyperlink"/>
                <w:noProof/>
              </w:rPr>
              <w:t>Đăng nhập</w:t>
            </w:r>
            <w:r w:rsidR="00EC543D">
              <w:rPr>
                <w:noProof/>
                <w:webHidden/>
              </w:rPr>
              <w:tab/>
            </w:r>
            <w:r w:rsidR="00EC543D">
              <w:rPr>
                <w:noProof/>
                <w:webHidden/>
              </w:rPr>
              <w:fldChar w:fldCharType="begin"/>
            </w:r>
            <w:r w:rsidR="00EC543D">
              <w:rPr>
                <w:noProof/>
                <w:webHidden/>
              </w:rPr>
              <w:instrText xml:space="preserve"> PAGEREF _Toc178021897 \h </w:instrText>
            </w:r>
            <w:r w:rsidR="00EC543D">
              <w:rPr>
                <w:noProof/>
                <w:webHidden/>
              </w:rPr>
            </w:r>
            <w:r w:rsidR="00EC543D">
              <w:rPr>
                <w:noProof/>
                <w:webHidden/>
              </w:rPr>
              <w:fldChar w:fldCharType="separate"/>
            </w:r>
            <w:r w:rsidR="00EC543D">
              <w:rPr>
                <w:noProof/>
                <w:webHidden/>
              </w:rPr>
              <w:t>4</w:t>
            </w:r>
            <w:r w:rsidR="00EC543D">
              <w:rPr>
                <w:noProof/>
                <w:webHidden/>
              </w:rPr>
              <w:fldChar w:fldCharType="end"/>
            </w:r>
          </w:hyperlink>
        </w:p>
        <w:p w14:paraId="25DC7477" w14:textId="2E1A6EF9"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898" w:history="1">
            <w:r w:rsidR="00EC543D" w:rsidRPr="00CC2F18">
              <w:rPr>
                <w:rStyle w:val="Hyperlink"/>
                <w:noProof/>
              </w:rPr>
              <w:t>2.2.3.</w:t>
            </w:r>
            <w:r w:rsidR="00EC543D">
              <w:rPr>
                <w:rFonts w:eastAsiaTheme="minorEastAsia"/>
                <w:i/>
                <w:noProof/>
                <w:kern w:val="2"/>
                <w:sz w:val="24"/>
                <w:szCs w:val="24"/>
                <w:lang/>
                <w14:ligatures w14:val="standardContextual"/>
              </w:rPr>
              <w:tab/>
            </w:r>
            <w:r w:rsidR="00EC543D" w:rsidRPr="00CC2F18">
              <w:rPr>
                <w:rStyle w:val="Hyperlink"/>
                <w:noProof/>
              </w:rPr>
              <w:t>Đăng xuất</w:t>
            </w:r>
            <w:r w:rsidR="00EC543D">
              <w:rPr>
                <w:noProof/>
                <w:webHidden/>
              </w:rPr>
              <w:tab/>
            </w:r>
            <w:r w:rsidR="00EC543D">
              <w:rPr>
                <w:noProof/>
                <w:webHidden/>
              </w:rPr>
              <w:fldChar w:fldCharType="begin"/>
            </w:r>
            <w:r w:rsidR="00EC543D">
              <w:rPr>
                <w:noProof/>
                <w:webHidden/>
              </w:rPr>
              <w:instrText xml:space="preserve"> PAGEREF _Toc178021898 \h </w:instrText>
            </w:r>
            <w:r w:rsidR="00EC543D">
              <w:rPr>
                <w:noProof/>
                <w:webHidden/>
              </w:rPr>
            </w:r>
            <w:r w:rsidR="00EC543D">
              <w:rPr>
                <w:noProof/>
                <w:webHidden/>
              </w:rPr>
              <w:fldChar w:fldCharType="separate"/>
            </w:r>
            <w:r w:rsidR="00EC543D">
              <w:rPr>
                <w:noProof/>
                <w:webHidden/>
              </w:rPr>
              <w:t>6</w:t>
            </w:r>
            <w:r w:rsidR="00EC543D">
              <w:rPr>
                <w:noProof/>
                <w:webHidden/>
              </w:rPr>
              <w:fldChar w:fldCharType="end"/>
            </w:r>
          </w:hyperlink>
        </w:p>
        <w:p w14:paraId="156CC297" w14:textId="7C80E89B"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899" w:history="1">
            <w:r w:rsidR="00EC543D" w:rsidRPr="00CC2F18">
              <w:rPr>
                <w:rStyle w:val="Hyperlink"/>
                <w:noProof/>
              </w:rPr>
              <w:t>2.2.4.</w:t>
            </w:r>
            <w:r w:rsidR="00EC543D">
              <w:rPr>
                <w:rFonts w:eastAsiaTheme="minorEastAsia"/>
                <w:i/>
                <w:noProof/>
                <w:kern w:val="2"/>
                <w:sz w:val="24"/>
                <w:szCs w:val="24"/>
                <w:lang/>
                <w14:ligatures w14:val="standardContextual"/>
              </w:rPr>
              <w:tab/>
            </w:r>
            <w:r w:rsidR="00EC543D" w:rsidRPr="00CC2F18">
              <w:rPr>
                <w:rStyle w:val="Hyperlink"/>
                <w:noProof/>
              </w:rPr>
              <w:t>Quản lý thông tin cá nhân</w:t>
            </w:r>
            <w:r w:rsidR="00EC543D">
              <w:rPr>
                <w:noProof/>
                <w:webHidden/>
              </w:rPr>
              <w:tab/>
            </w:r>
            <w:r w:rsidR="00EC543D">
              <w:rPr>
                <w:noProof/>
                <w:webHidden/>
              </w:rPr>
              <w:fldChar w:fldCharType="begin"/>
            </w:r>
            <w:r w:rsidR="00EC543D">
              <w:rPr>
                <w:noProof/>
                <w:webHidden/>
              </w:rPr>
              <w:instrText xml:space="preserve"> PAGEREF _Toc178021899 \h </w:instrText>
            </w:r>
            <w:r w:rsidR="00EC543D">
              <w:rPr>
                <w:noProof/>
                <w:webHidden/>
              </w:rPr>
            </w:r>
            <w:r w:rsidR="00EC543D">
              <w:rPr>
                <w:noProof/>
                <w:webHidden/>
              </w:rPr>
              <w:fldChar w:fldCharType="separate"/>
            </w:r>
            <w:r w:rsidR="00EC543D">
              <w:rPr>
                <w:noProof/>
                <w:webHidden/>
              </w:rPr>
              <w:t>7</w:t>
            </w:r>
            <w:r w:rsidR="00EC543D">
              <w:rPr>
                <w:noProof/>
                <w:webHidden/>
              </w:rPr>
              <w:fldChar w:fldCharType="end"/>
            </w:r>
          </w:hyperlink>
        </w:p>
        <w:p w14:paraId="0871C7AB" w14:textId="3BDB1412"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00" w:history="1">
            <w:r w:rsidR="00EC543D" w:rsidRPr="00CC2F18">
              <w:rPr>
                <w:rStyle w:val="Hyperlink"/>
                <w:noProof/>
              </w:rPr>
              <w:t>2.2.5.</w:t>
            </w:r>
            <w:r w:rsidR="00EC543D">
              <w:rPr>
                <w:rFonts w:eastAsiaTheme="minorEastAsia"/>
                <w:i/>
                <w:noProof/>
                <w:kern w:val="2"/>
                <w:sz w:val="24"/>
                <w:szCs w:val="24"/>
                <w:lang/>
                <w14:ligatures w14:val="standardContextual"/>
              </w:rPr>
              <w:tab/>
            </w:r>
            <w:r w:rsidR="00EC543D" w:rsidRPr="00CC2F18">
              <w:rPr>
                <w:rStyle w:val="Hyperlink"/>
                <w:noProof/>
              </w:rPr>
              <w:t>Quản lý tour</w:t>
            </w:r>
            <w:r w:rsidR="00EC543D">
              <w:rPr>
                <w:noProof/>
                <w:webHidden/>
              </w:rPr>
              <w:tab/>
            </w:r>
            <w:r w:rsidR="00EC543D">
              <w:rPr>
                <w:noProof/>
                <w:webHidden/>
              </w:rPr>
              <w:fldChar w:fldCharType="begin"/>
            </w:r>
            <w:r w:rsidR="00EC543D">
              <w:rPr>
                <w:noProof/>
                <w:webHidden/>
              </w:rPr>
              <w:instrText xml:space="preserve"> PAGEREF _Toc178021900 \h </w:instrText>
            </w:r>
            <w:r w:rsidR="00EC543D">
              <w:rPr>
                <w:noProof/>
                <w:webHidden/>
              </w:rPr>
            </w:r>
            <w:r w:rsidR="00EC543D">
              <w:rPr>
                <w:noProof/>
                <w:webHidden/>
              </w:rPr>
              <w:fldChar w:fldCharType="separate"/>
            </w:r>
            <w:r w:rsidR="00EC543D">
              <w:rPr>
                <w:noProof/>
                <w:webHidden/>
              </w:rPr>
              <w:t>8</w:t>
            </w:r>
            <w:r w:rsidR="00EC543D">
              <w:rPr>
                <w:noProof/>
                <w:webHidden/>
              </w:rPr>
              <w:fldChar w:fldCharType="end"/>
            </w:r>
          </w:hyperlink>
        </w:p>
        <w:p w14:paraId="10059010" w14:textId="2347D526"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01" w:history="1">
            <w:r w:rsidR="00EC543D" w:rsidRPr="00CC2F18">
              <w:rPr>
                <w:rStyle w:val="Hyperlink"/>
                <w:noProof/>
              </w:rPr>
              <w:t>2.2.6.</w:t>
            </w:r>
            <w:r w:rsidR="00EC543D">
              <w:rPr>
                <w:rFonts w:eastAsiaTheme="minorEastAsia"/>
                <w:i/>
                <w:noProof/>
                <w:kern w:val="2"/>
                <w:sz w:val="24"/>
                <w:szCs w:val="24"/>
                <w:lang/>
                <w14:ligatures w14:val="standardContextual"/>
              </w:rPr>
              <w:tab/>
            </w:r>
            <w:r w:rsidR="00EC543D" w:rsidRPr="00CC2F18">
              <w:rPr>
                <w:rStyle w:val="Hyperlink"/>
                <w:noProof/>
              </w:rPr>
              <w:t>Quản lý đặt tour</w:t>
            </w:r>
            <w:r w:rsidR="00EC543D">
              <w:rPr>
                <w:noProof/>
                <w:webHidden/>
              </w:rPr>
              <w:tab/>
            </w:r>
            <w:r w:rsidR="00EC543D">
              <w:rPr>
                <w:noProof/>
                <w:webHidden/>
              </w:rPr>
              <w:fldChar w:fldCharType="begin"/>
            </w:r>
            <w:r w:rsidR="00EC543D">
              <w:rPr>
                <w:noProof/>
                <w:webHidden/>
              </w:rPr>
              <w:instrText xml:space="preserve"> PAGEREF _Toc178021901 \h </w:instrText>
            </w:r>
            <w:r w:rsidR="00EC543D">
              <w:rPr>
                <w:noProof/>
                <w:webHidden/>
              </w:rPr>
            </w:r>
            <w:r w:rsidR="00EC543D">
              <w:rPr>
                <w:noProof/>
                <w:webHidden/>
              </w:rPr>
              <w:fldChar w:fldCharType="separate"/>
            </w:r>
            <w:r w:rsidR="00EC543D">
              <w:rPr>
                <w:noProof/>
                <w:webHidden/>
              </w:rPr>
              <w:t>11</w:t>
            </w:r>
            <w:r w:rsidR="00EC543D">
              <w:rPr>
                <w:noProof/>
                <w:webHidden/>
              </w:rPr>
              <w:fldChar w:fldCharType="end"/>
            </w:r>
          </w:hyperlink>
        </w:p>
        <w:p w14:paraId="40747E58" w14:textId="6E9591E9"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02" w:history="1">
            <w:r w:rsidR="00EC543D" w:rsidRPr="00CC2F18">
              <w:rPr>
                <w:rStyle w:val="Hyperlink"/>
                <w:noProof/>
              </w:rPr>
              <w:t>2.2.7.</w:t>
            </w:r>
            <w:r w:rsidR="00EC543D">
              <w:rPr>
                <w:rFonts w:eastAsiaTheme="minorEastAsia"/>
                <w:i/>
                <w:noProof/>
                <w:kern w:val="2"/>
                <w:sz w:val="24"/>
                <w:szCs w:val="24"/>
                <w:lang/>
                <w14:ligatures w14:val="standardContextual"/>
              </w:rPr>
              <w:tab/>
            </w:r>
            <w:r w:rsidR="00EC543D" w:rsidRPr="00CC2F18">
              <w:rPr>
                <w:rStyle w:val="Hyperlink"/>
                <w:noProof/>
              </w:rPr>
              <w:t>Quản lý người dùng</w:t>
            </w:r>
            <w:r w:rsidR="00EC543D">
              <w:rPr>
                <w:noProof/>
                <w:webHidden/>
              </w:rPr>
              <w:tab/>
            </w:r>
            <w:r w:rsidR="00EC543D">
              <w:rPr>
                <w:noProof/>
                <w:webHidden/>
              </w:rPr>
              <w:fldChar w:fldCharType="begin"/>
            </w:r>
            <w:r w:rsidR="00EC543D">
              <w:rPr>
                <w:noProof/>
                <w:webHidden/>
              </w:rPr>
              <w:instrText xml:space="preserve"> PAGEREF _Toc178021902 \h </w:instrText>
            </w:r>
            <w:r w:rsidR="00EC543D">
              <w:rPr>
                <w:noProof/>
                <w:webHidden/>
              </w:rPr>
            </w:r>
            <w:r w:rsidR="00EC543D">
              <w:rPr>
                <w:noProof/>
                <w:webHidden/>
              </w:rPr>
              <w:fldChar w:fldCharType="separate"/>
            </w:r>
            <w:r w:rsidR="00EC543D">
              <w:rPr>
                <w:noProof/>
                <w:webHidden/>
              </w:rPr>
              <w:t>13</w:t>
            </w:r>
            <w:r w:rsidR="00EC543D">
              <w:rPr>
                <w:noProof/>
                <w:webHidden/>
              </w:rPr>
              <w:fldChar w:fldCharType="end"/>
            </w:r>
          </w:hyperlink>
        </w:p>
        <w:p w14:paraId="501FC937" w14:textId="46B236C4"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03" w:history="1">
            <w:r w:rsidR="00EC543D" w:rsidRPr="00CC2F18">
              <w:rPr>
                <w:rStyle w:val="Hyperlink"/>
                <w:noProof/>
              </w:rPr>
              <w:t>2.2.8.</w:t>
            </w:r>
            <w:r w:rsidR="00EC543D">
              <w:rPr>
                <w:rFonts w:eastAsiaTheme="minorEastAsia"/>
                <w:i/>
                <w:noProof/>
                <w:kern w:val="2"/>
                <w:sz w:val="24"/>
                <w:szCs w:val="24"/>
                <w:lang/>
                <w14:ligatures w14:val="standardContextual"/>
              </w:rPr>
              <w:tab/>
            </w:r>
            <w:r w:rsidR="00EC543D" w:rsidRPr="00CC2F18">
              <w:rPr>
                <w:rStyle w:val="Hyperlink"/>
                <w:noProof/>
              </w:rPr>
              <w:t>Xử lý yêu cầu hỗ trợ khách hàng</w:t>
            </w:r>
            <w:r w:rsidR="00EC543D">
              <w:rPr>
                <w:noProof/>
                <w:webHidden/>
              </w:rPr>
              <w:tab/>
            </w:r>
            <w:r w:rsidR="00EC543D">
              <w:rPr>
                <w:noProof/>
                <w:webHidden/>
              </w:rPr>
              <w:fldChar w:fldCharType="begin"/>
            </w:r>
            <w:r w:rsidR="00EC543D">
              <w:rPr>
                <w:noProof/>
                <w:webHidden/>
              </w:rPr>
              <w:instrText xml:space="preserve"> PAGEREF _Toc178021903 \h </w:instrText>
            </w:r>
            <w:r w:rsidR="00EC543D">
              <w:rPr>
                <w:noProof/>
                <w:webHidden/>
              </w:rPr>
            </w:r>
            <w:r w:rsidR="00EC543D">
              <w:rPr>
                <w:noProof/>
                <w:webHidden/>
              </w:rPr>
              <w:fldChar w:fldCharType="separate"/>
            </w:r>
            <w:r w:rsidR="00EC543D">
              <w:rPr>
                <w:noProof/>
                <w:webHidden/>
              </w:rPr>
              <w:t>14</w:t>
            </w:r>
            <w:r w:rsidR="00EC543D">
              <w:rPr>
                <w:noProof/>
                <w:webHidden/>
              </w:rPr>
              <w:fldChar w:fldCharType="end"/>
            </w:r>
          </w:hyperlink>
        </w:p>
        <w:p w14:paraId="6E771540" w14:textId="70729FDB"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04" w:history="1">
            <w:r w:rsidR="00EC543D" w:rsidRPr="00CC2F18">
              <w:rPr>
                <w:rStyle w:val="Hyperlink"/>
                <w:noProof/>
              </w:rPr>
              <w:t>2.2.9.</w:t>
            </w:r>
            <w:r w:rsidR="00EC543D">
              <w:rPr>
                <w:rFonts w:eastAsiaTheme="minorEastAsia"/>
                <w:i/>
                <w:noProof/>
                <w:kern w:val="2"/>
                <w:sz w:val="24"/>
                <w:szCs w:val="24"/>
                <w:lang/>
                <w14:ligatures w14:val="standardContextual"/>
              </w:rPr>
              <w:tab/>
            </w:r>
            <w:r w:rsidR="00EC543D" w:rsidRPr="00CC2F18">
              <w:rPr>
                <w:rStyle w:val="Hyperlink"/>
                <w:noProof/>
              </w:rPr>
              <w:t>Xem báo cáo doanh thu</w:t>
            </w:r>
            <w:r w:rsidR="00EC543D">
              <w:rPr>
                <w:noProof/>
                <w:webHidden/>
              </w:rPr>
              <w:tab/>
            </w:r>
            <w:r w:rsidR="00EC543D">
              <w:rPr>
                <w:noProof/>
                <w:webHidden/>
              </w:rPr>
              <w:fldChar w:fldCharType="begin"/>
            </w:r>
            <w:r w:rsidR="00EC543D">
              <w:rPr>
                <w:noProof/>
                <w:webHidden/>
              </w:rPr>
              <w:instrText xml:space="preserve"> PAGEREF _Toc178021904 \h </w:instrText>
            </w:r>
            <w:r w:rsidR="00EC543D">
              <w:rPr>
                <w:noProof/>
                <w:webHidden/>
              </w:rPr>
            </w:r>
            <w:r w:rsidR="00EC543D">
              <w:rPr>
                <w:noProof/>
                <w:webHidden/>
              </w:rPr>
              <w:fldChar w:fldCharType="separate"/>
            </w:r>
            <w:r w:rsidR="00EC543D">
              <w:rPr>
                <w:noProof/>
                <w:webHidden/>
              </w:rPr>
              <w:t>15</w:t>
            </w:r>
            <w:r w:rsidR="00EC543D">
              <w:rPr>
                <w:noProof/>
                <w:webHidden/>
              </w:rPr>
              <w:fldChar w:fldCharType="end"/>
            </w:r>
          </w:hyperlink>
        </w:p>
        <w:p w14:paraId="69772305" w14:textId="06542D09"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05" w:history="1">
            <w:r w:rsidR="00EC543D" w:rsidRPr="00CC2F18">
              <w:rPr>
                <w:rStyle w:val="Hyperlink"/>
                <w:rFonts w:cs="Times New Roman"/>
                <w:noProof/>
              </w:rPr>
              <w:t>2.2.10.</w:t>
            </w:r>
            <w:r w:rsidR="00EC543D">
              <w:rPr>
                <w:rFonts w:eastAsiaTheme="minorEastAsia"/>
                <w:i/>
                <w:noProof/>
                <w:kern w:val="2"/>
                <w:sz w:val="24"/>
                <w:szCs w:val="24"/>
                <w:lang/>
                <w14:ligatures w14:val="standardContextual"/>
              </w:rPr>
              <w:tab/>
            </w:r>
            <w:r w:rsidR="00EC543D" w:rsidRPr="00CC2F18">
              <w:rPr>
                <w:rStyle w:val="Hyperlink"/>
                <w:rFonts w:cs="Times New Roman"/>
                <w:noProof/>
              </w:rPr>
              <w:t>Tìm kiếm tour</w:t>
            </w:r>
            <w:r w:rsidR="00EC543D">
              <w:rPr>
                <w:noProof/>
                <w:webHidden/>
              </w:rPr>
              <w:tab/>
            </w:r>
            <w:r w:rsidR="00EC543D">
              <w:rPr>
                <w:noProof/>
                <w:webHidden/>
              </w:rPr>
              <w:fldChar w:fldCharType="begin"/>
            </w:r>
            <w:r w:rsidR="00EC543D">
              <w:rPr>
                <w:noProof/>
                <w:webHidden/>
              </w:rPr>
              <w:instrText xml:space="preserve"> PAGEREF _Toc178021905 \h </w:instrText>
            </w:r>
            <w:r w:rsidR="00EC543D">
              <w:rPr>
                <w:noProof/>
                <w:webHidden/>
              </w:rPr>
            </w:r>
            <w:r w:rsidR="00EC543D">
              <w:rPr>
                <w:noProof/>
                <w:webHidden/>
              </w:rPr>
              <w:fldChar w:fldCharType="separate"/>
            </w:r>
            <w:r w:rsidR="00EC543D">
              <w:rPr>
                <w:noProof/>
                <w:webHidden/>
              </w:rPr>
              <w:t>16</w:t>
            </w:r>
            <w:r w:rsidR="00EC543D">
              <w:rPr>
                <w:noProof/>
                <w:webHidden/>
              </w:rPr>
              <w:fldChar w:fldCharType="end"/>
            </w:r>
          </w:hyperlink>
        </w:p>
        <w:p w14:paraId="1A8770E1" w14:textId="24BFA98B"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06" w:history="1">
            <w:r w:rsidR="00EC543D" w:rsidRPr="00CC2F18">
              <w:rPr>
                <w:rStyle w:val="Hyperlink"/>
                <w:noProof/>
              </w:rPr>
              <w:t>2.2.11.</w:t>
            </w:r>
            <w:r w:rsidR="00EC543D">
              <w:rPr>
                <w:rFonts w:eastAsiaTheme="minorEastAsia"/>
                <w:i/>
                <w:noProof/>
                <w:kern w:val="2"/>
                <w:sz w:val="24"/>
                <w:szCs w:val="24"/>
                <w:lang/>
                <w14:ligatures w14:val="standardContextual"/>
              </w:rPr>
              <w:tab/>
            </w:r>
            <w:r w:rsidR="00EC543D" w:rsidRPr="00CC2F18">
              <w:rPr>
                <w:rStyle w:val="Hyperlink"/>
                <w:noProof/>
              </w:rPr>
              <w:t>Đăng ký</w:t>
            </w:r>
            <w:r w:rsidR="00EC543D">
              <w:rPr>
                <w:noProof/>
                <w:webHidden/>
              </w:rPr>
              <w:tab/>
            </w:r>
            <w:r w:rsidR="00EC543D">
              <w:rPr>
                <w:noProof/>
                <w:webHidden/>
              </w:rPr>
              <w:fldChar w:fldCharType="begin"/>
            </w:r>
            <w:r w:rsidR="00EC543D">
              <w:rPr>
                <w:noProof/>
                <w:webHidden/>
              </w:rPr>
              <w:instrText xml:space="preserve"> PAGEREF _Toc178021906 \h </w:instrText>
            </w:r>
            <w:r w:rsidR="00EC543D">
              <w:rPr>
                <w:noProof/>
                <w:webHidden/>
              </w:rPr>
            </w:r>
            <w:r w:rsidR="00EC543D">
              <w:rPr>
                <w:noProof/>
                <w:webHidden/>
              </w:rPr>
              <w:fldChar w:fldCharType="separate"/>
            </w:r>
            <w:r w:rsidR="00EC543D">
              <w:rPr>
                <w:noProof/>
                <w:webHidden/>
              </w:rPr>
              <w:t>18</w:t>
            </w:r>
            <w:r w:rsidR="00EC543D">
              <w:rPr>
                <w:noProof/>
                <w:webHidden/>
              </w:rPr>
              <w:fldChar w:fldCharType="end"/>
            </w:r>
          </w:hyperlink>
        </w:p>
        <w:p w14:paraId="59021717" w14:textId="1E272DDB"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07" w:history="1">
            <w:r w:rsidR="00EC543D" w:rsidRPr="00CC2F18">
              <w:rPr>
                <w:rStyle w:val="Hyperlink"/>
                <w:noProof/>
              </w:rPr>
              <w:t>2.2.12.</w:t>
            </w:r>
            <w:r w:rsidR="00EC543D">
              <w:rPr>
                <w:rFonts w:eastAsiaTheme="minorEastAsia"/>
                <w:i/>
                <w:noProof/>
                <w:kern w:val="2"/>
                <w:sz w:val="24"/>
                <w:szCs w:val="24"/>
                <w:lang/>
                <w14:ligatures w14:val="standardContextual"/>
              </w:rPr>
              <w:tab/>
            </w:r>
            <w:r w:rsidR="00EC543D" w:rsidRPr="00CC2F18">
              <w:rPr>
                <w:rStyle w:val="Hyperlink"/>
                <w:noProof/>
              </w:rPr>
              <w:t>Lọc tour</w:t>
            </w:r>
            <w:r w:rsidR="00EC543D">
              <w:rPr>
                <w:noProof/>
                <w:webHidden/>
              </w:rPr>
              <w:tab/>
            </w:r>
            <w:r w:rsidR="00EC543D">
              <w:rPr>
                <w:noProof/>
                <w:webHidden/>
              </w:rPr>
              <w:fldChar w:fldCharType="begin"/>
            </w:r>
            <w:r w:rsidR="00EC543D">
              <w:rPr>
                <w:noProof/>
                <w:webHidden/>
              </w:rPr>
              <w:instrText xml:space="preserve"> PAGEREF _Toc178021907 \h </w:instrText>
            </w:r>
            <w:r w:rsidR="00EC543D">
              <w:rPr>
                <w:noProof/>
                <w:webHidden/>
              </w:rPr>
            </w:r>
            <w:r w:rsidR="00EC543D">
              <w:rPr>
                <w:noProof/>
                <w:webHidden/>
              </w:rPr>
              <w:fldChar w:fldCharType="separate"/>
            </w:r>
            <w:r w:rsidR="00EC543D">
              <w:rPr>
                <w:noProof/>
                <w:webHidden/>
              </w:rPr>
              <w:t>19</w:t>
            </w:r>
            <w:r w:rsidR="00EC543D">
              <w:rPr>
                <w:noProof/>
                <w:webHidden/>
              </w:rPr>
              <w:fldChar w:fldCharType="end"/>
            </w:r>
          </w:hyperlink>
        </w:p>
        <w:p w14:paraId="403CC5C4" w14:textId="0540503E"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08" w:history="1">
            <w:r w:rsidR="00EC543D" w:rsidRPr="00CC2F18">
              <w:rPr>
                <w:rStyle w:val="Hyperlink"/>
                <w:noProof/>
              </w:rPr>
              <w:t>2.2.13.</w:t>
            </w:r>
            <w:r w:rsidR="00EC543D">
              <w:rPr>
                <w:rFonts w:eastAsiaTheme="minorEastAsia"/>
                <w:i/>
                <w:noProof/>
                <w:kern w:val="2"/>
                <w:sz w:val="24"/>
                <w:szCs w:val="24"/>
                <w:lang/>
                <w14:ligatures w14:val="standardContextual"/>
              </w:rPr>
              <w:tab/>
            </w:r>
            <w:r w:rsidR="00EC543D" w:rsidRPr="00CC2F18">
              <w:rPr>
                <w:rStyle w:val="Hyperlink"/>
                <w:noProof/>
              </w:rPr>
              <w:t>Xem chi tiết sản phẩm</w:t>
            </w:r>
            <w:r w:rsidR="00EC543D">
              <w:rPr>
                <w:noProof/>
                <w:webHidden/>
              </w:rPr>
              <w:tab/>
            </w:r>
            <w:r w:rsidR="00EC543D">
              <w:rPr>
                <w:noProof/>
                <w:webHidden/>
              </w:rPr>
              <w:fldChar w:fldCharType="begin"/>
            </w:r>
            <w:r w:rsidR="00EC543D">
              <w:rPr>
                <w:noProof/>
                <w:webHidden/>
              </w:rPr>
              <w:instrText xml:space="preserve"> PAGEREF _Toc178021908 \h </w:instrText>
            </w:r>
            <w:r w:rsidR="00EC543D">
              <w:rPr>
                <w:noProof/>
                <w:webHidden/>
              </w:rPr>
            </w:r>
            <w:r w:rsidR="00EC543D">
              <w:rPr>
                <w:noProof/>
                <w:webHidden/>
              </w:rPr>
              <w:fldChar w:fldCharType="separate"/>
            </w:r>
            <w:r w:rsidR="00EC543D">
              <w:rPr>
                <w:noProof/>
                <w:webHidden/>
              </w:rPr>
              <w:t>21</w:t>
            </w:r>
            <w:r w:rsidR="00EC543D">
              <w:rPr>
                <w:noProof/>
                <w:webHidden/>
              </w:rPr>
              <w:fldChar w:fldCharType="end"/>
            </w:r>
          </w:hyperlink>
        </w:p>
        <w:p w14:paraId="767BC611" w14:textId="79E15C4F"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09" w:history="1">
            <w:r w:rsidR="00EC543D" w:rsidRPr="00CC2F18">
              <w:rPr>
                <w:rStyle w:val="Hyperlink"/>
                <w:noProof/>
              </w:rPr>
              <w:t>2.2.14.</w:t>
            </w:r>
            <w:r w:rsidR="00EC543D">
              <w:rPr>
                <w:rFonts w:eastAsiaTheme="minorEastAsia"/>
                <w:i/>
                <w:noProof/>
                <w:kern w:val="2"/>
                <w:sz w:val="24"/>
                <w:szCs w:val="24"/>
                <w:lang/>
                <w14:ligatures w14:val="standardContextual"/>
              </w:rPr>
              <w:tab/>
            </w:r>
            <w:r w:rsidR="00EC543D" w:rsidRPr="00CC2F18">
              <w:rPr>
                <w:rStyle w:val="Hyperlink"/>
                <w:noProof/>
              </w:rPr>
              <w:t>Xem danh sách tour</w:t>
            </w:r>
            <w:r w:rsidR="00EC543D">
              <w:rPr>
                <w:noProof/>
                <w:webHidden/>
              </w:rPr>
              <w:tab/>
            </w:r>
            <w:r w:rsidR="00EC543D">
              <w:rPr>
                <w:noProof/>
                <w:webHidden/>
              </w:rPr>
              <w:fldChar w:fldCharType="begin"/>
            </w:r>
            <w:r w:rsidR="00EC543D">
              <w:rPr>
                <w:noProof/>
                <w:webHidden/>
              </w:rPr>
              <w:instrText xml:space="preserve"> PAGEREF _Toc178021909 \h </w:instrText>
            </w:r>
            <w:r w:rsidR="00EC543D">
              <w:rPr>
                <w:noProof/>
                <w:webHidden/>
              </w:rPr>
            </w:r>
            <w:r w:rsidR="00EC543D">
              <w:rPr>
                <w:noProof/>
                <w:webHidden/>
              </w:rPr>
              <w:fldChar w:fldCharType="separate"/>
            </w:r>
            <w:r w:rsidR="00EC543D">
              <w:rPr>
                <w:noProof/>
                <w:webHidden/>
              </w:rPr>
              <w:t>22</w:t>
            </w:r>
            <w:r w:rsidR="00EC543D">
              <w:rPr>
                <w:noProof/>
                <w:webHidden/>
              </w:rPr>
              <w:fldChar w:fldCharType="end"/>
            </w:r>
          </w:hyperlink>
        </w:p>
        <w:p w14:paraId="056A8087" w14:textId="093A457B"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10" w:history="1">
            <w:r w:rsidR="00EC543D" w:rsidRPr="00CC2F18">
              <w:rPr>
                <w:rStyle w:val="Hyperlink"/>
                <w:noProof/>
              </w:rPr>
              <w:t>2.2.15.</w:t>
            </w:r>
            <w:r w:rsidR="00EC543D">
              <w:rPr>
                <w:rFonts w:eastAsiaTheme="minorEastAsia"/>
                <w:i/>
                <w:noProof/>
                <w:kern w:val="2"/>
                <w:sz w:val="24"/>
                <w:szCs w:val="24"/>
                <w:lang/>
                <w14:ligatures w14:val="standardContextual"/>
              </w:rPr>
              <w:tab/>
            </w:r>
            <w:r w:rsidR="00EC543D" w:rsidRPr="00CC2F18">
              <w:rPr>
                <w:rStyle w:val="Hyperlink"/>
                <w:noProof/>
              </w:rPr>
              <w:t>Đặt Tour</w:t>
            </w:r>
            <w:r w:rsidR="00EC543D">
              <w:rPr>
                <w:noProof/>
                <w:webHidden/>
              </w:rPr>
              <w:tab/>
            </w:r>
            <w:r w:rsidR="00EC543D">
              <w:rPr>
                <w:noProof/>
                <w:webHidden/>
              </w:rPr>
              <w:fldChar w:fldCharType="begin"/>
            </w:r>
            <w:r w:rsidR="00EC543D">
              <w:rPr>
                <w:noProof/>
                <w:webHidden/>
              </w:rPr>
              <w:instrText xml:space="preserve"> PAGEREF _Toc178021910 \h </w:instrText>
            </w:r>
            <w:r w:rsidR="00EC543D">
              <w:rPr>
                <w:noProof/>
                <w:webHidden/>
              </w:rPr>
            </w:r>
            <w:r w:rsidR="00EC543D">
              <w:rPr>
                <w:noProof/>
                <w:webHidden/>
              </w:rPr>
              <w:fldChar w:fldCharType="separate"/>
            </w:r>
            <w:r w:rsidR="00EC543D">
              <w:rPr>
                <w:noProof/>
                <w:webHidden/>
              </w:rPr>
              <w:t>23</w:t>
            </w:r>
            <w:r w:rsidR="00EC543D">
              <w:rPr>
                <w:noProof/>
                <w:webHidden/>
              </w:rPr>
              <w:fldChar w:fldCharType="end"/>
            </w:r>
          </w:hyperlink>
        </w:p>
        <w:p w14:paraId="61D16261" w14:textId="359DFD1F"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11" w:history="1">
            <w:r w:rsidR="00EC543D" w:rsidRPr="00CC2F18">
              <w:rPr>
                <w:rStyle w:val="Hyperlink"/>
                <w:noProof/>
              </w:rPr>
              <w:t>2.2.16.</w:t>
            </w:r>
            <w:r w:rsidR="00EC543D">
              <w:rPr>
                <w:rFonts w:eastAsiaTheme="minorEastAsia"/>
                <w:i/>
                <w:noProof/>
                <w:kern w:val="2"/>
                <w:sz w:val="24"/>
                <w:szCs w:val="24"/>
                <w:lang/>
                <w14:ligatures w14:val="standardContextual"/>
              </w:rPr>
              <w:tab/>
            </w:r>
            <w:r w:rsidR="00EC543D" w:rsidRPr="00CC2F18">
              <w:rPr>
                <w:rStyle w:val="Hyperlink"/>
                <w:noProof/>
              </w:rPr>
              <w:t>Thanh toán</w:t>
            </w:r>
            <w:r w:rsidR="00EC543D">
              <w:rPr>
                <w:noProof/>
                <w:webHidden/>
              </w:rPr>
              <w:tab/>
            </w:r>
            <w:r w:rsidR="00EC543D">
              <w:rPr>
                <w:noProof/>
                <w:webHidden/>
              </w:rPr>
              <w:fldChar w:fldCharType="begin"/>
            </w:r>
            <w:r w:rsidR="00EC543D">
              <w:rPr>
                <w:noProof/>
                <w:webHidden/>
              </w:rPr>
              <w:instrText xml:space="preserve"> PAGEREF _Toc178021911 \h </w:instrText>
            </w:r>
            <w:r w:rsidR="00EC543D">
              <w:rPr>
                <w:noProof/>
                <w:webHidden/>
              </w:rPr>
            </w:r>
            <w:r w:rsidR="00EC543D">
              <w:rPr>
                <w:noProof/>
                <w:webHidden/>
              </w:rPr>
              <w:fldChar w:fldCharType="separate"/>
            </w:r>
            <w:r w:rsidR="00EC543D">
              <w:rPr>
                <w:noProof/>
                <w:webHidden/>
              </w:rPr>
              <w:t>24</w:t>
            </w:r>
            <w:r w:rsidR="00EC543D">
              <w:rPr>
                <w:noProof/>
                <w:webHidden/>
              </w:rPr>
              <w:fldChar w:fldCharType="end"/>
            </w:r>
          </w:hyperlink>
        </w:p>
        <w:p w14:paraId="38B80AF1" w14:textId="5701EE8B"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12" w:history="1">
            <w:r w:rsidR="00EC543D" w:rsidRPr="00CC2F18">
              <w:rPr>
                <w:rStyle w:val="Hyperlink"/>
                <w:noProof/>
              </w:rPr>
              <w:t>2.2.17.</w:t>
            </w:r>
            <w:r w:rsidR="00EC543D">
              <w:rPr>
                <w:rFonts w:eastAsiaTheme="minorEastAsia"/>
                <w:i/>
                <w:noProof/>
                <w:kern w:val="2"/>
                <w:sz w:val="24"/>
                <w:szCs w:val="24"/>
                <w:lang/>
                <w14:ligatures w14:val="standardContextual"/>
              </w:rPr>
              <w:tab/>
            </w:r>
            <w:r w:rsidR="00EC543D" w:rsidRPr="00CC2F18">
              <w:rPr>
                <w:rStyle w:val="Hyperlink"/>
                <w:noProof/>
              </w:rPr>
              <w:t>Xem lịch sử đặt tour</w:t>
            </w:r>
            <w:r w:rsidR="00EC543D">
              <w:rPr>
                <w:noProof/>
                <w:webHidden/>
              </w:rPr>
              <w:tab/>
            </w:r>
            <w:r w:rsidR="00EC543D">
              <w:rPr>
                <w:noProof/>
                <w:webHidden/>
              </w:rPr>
              <w:fldChar w:fldCharType="begin"/>
            </w:r>
            <w:r w:rsidR="00EC543D">
              <w:rPr>
                <w:noProof/>
                <w:webHidden/>
              </w:rPr>
              <w:instrText xml:space="preserve"> PAGEREF _Toc178021912 \h </w:instrText>
            </w:r>
            <w:r w:rsidR="00EC543D">
              <w:rPr>
                <w:noProof/>
                <w:webHidden/>
              </w:rPr>
            </w:r>
            <w:r w:rsidR="00EC543D">
              <w:rPr>
                <w:noProof/>
                <w:webHidden/>
              </w:rPr>
              <w:fldChar w:fldCharType="separate"/>
            </w:r>
            <w:r w:rsidR="00EC543D">
              <w:rPr>
                <w:noProof/>
                <w:webHidden/>
              </w:rPr>
              <w:t>25</w:t>
            </w:r>
            <w:r w:rsidR="00EC543D">
              <w:rPr>
                <w:noProof/>
                <w:webHidden/>
              </w:rPr>
              <w:fldChar w:fldCharType="end"/>
            </w:r>
          </w:hyperlink>
        </w:p>
        <w:p w14:paraId="07888204" w14:textId="7A490DAF"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13" w:history="1">
            <w:r w:rsidR="00EC543D" w:rsidRPr="00CC2F18">
              <w:rPr>
                <w:rStyle w:val="Hyperlink"/>
                <w:noProof/>
              </w:rPr>
              <w:t>2.2.18.</w:t>
            </w:r>
            <w:r w:rsidR="00EC543D">
              <w:rPr>
                <w:rFonts w:eastAsiaTheme="minorEastAsia"/>
                <w:i/>
                <w:noProof/>
                <w:kern w:val="2"/>
                <w:sz w:val="24"/>
                <w:szCs w:val="24"/>
                <w:lang/>
                <w14:ligatures w14:val="standardContextual"/>
              </w:rPr>
              <w:tab/>
            </w:r>
            <w:r w:rsidR="00EC543D" w:rsidRPr="00CC2F18">
              <w:rPr>
                <w:rStyle w:val="Hyperlink"/>
                <w:noProof/>
              </w:rPr>
              <w:t>Liên hệ hỗ trợ khách hàng</w:t>
            </w:r>
            <w:r w:rsidR="00EC543D">
              <w:rPr>
                <w:noProof/>
                <w:webHidden/>
              </w:rPr>
              <w:tab/>
            </w:r>
            <w:r w:rsidR="00EC543D">
              <w:rPr>
                <w:noProof/>
                <w:webHidden/>
              </w:rPr>
              <w:fldChar w:fldCharType="begin"/>
            </w:r>
            <w:r w:rsidR="00EC543D">
              <w:rPr>
                <w:noProof/>
                <w:webHidden/>
              </w:rPr>
              <w:instrText xml:space="preserve"> PAGEREF _Toc178021913 \h </w:instrText>
            </w:r>
            <w:r w:rsidR="00EC543D">
              <w:rPr>
                <w:noProof/>
                <w:webHidden/>
              </w:rPr>
            </w:r>
            <w:r w:rsidR="00EC543D">
              <w:rPr>
                <w:noProof/>
                <w:webHidden/>
              </w:rPr>
              <w:fldChar w:fldCharType="separate"/>
            </w:r>
            <w:r w:rsidR="00EC543D">
              <w:rPr>
                <w:noProof/>
                <w:webHidden/>
              </w:rPr>
              <w:t>26</w:t>
            </w:r>
            <w:r w:rsidR="00EC543D">
              <w:rPr>
                <w:noProof/>
                <w:webHidden/>
              </w:rPr>
              <w:fldChar w:fldCharType="end"/>
            </w:r>
          </w:hyperlink>
        </w:p>
        <w:p w14:paraId="1AF08B5A" w14:textId="61AC3C7C"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14" w:history="1">
            <w:r w:rsidR="00EC543D" w:rsidRPr="00CC2F18">
              <w:rPr>
                <w:rStyle w:val="Hyperlink"/>
                <w:noProof/>
                <w:lang w:val="vi-VN"/>
              </w:rPr>
              <w:t>2.3.</w:t>
            </w:r>
            <w:r w:rsidR="00EC543D">
              <w:rPr>
                <w:rFonts w:eastAsiaTheme="minorEastAsia"/>
                <w:b w:val="0"/>
                <w:noProof/>
                <w:kern w:val="2"/>
                <w:sz w:val="24"/>
                <w:szCs w:val="24"/>
                <w:lang/>
                <w14:ligatures w14:val="standardContextual"/>
              </w:rPr>
              <w:tab/>
            </w:r>
            <w:r w:rsidR="00EC543D" w:rsidRPr="00CC2F18">
              <w:rPr>
                <w:rStyle w:val="Hyperlink"/>
                <w:noProof/>
              </w:rPr>
              <w:t>Biểu</w:t>
            </w:r>
            <w:r w:rsidR="00EC543D" w:rsidRPr="00CC2F18">
              <w:rPr>
                <w:rStyle w:val="Hyperlink"/>
                <w:noProof/>
                <w:lang w:val="vi-VN"/>
              </w:rPr>
              <w:t xml:space="preserve"> đồ lớp chi tiết</w:t>
            </w:r>
            <w:r w:rsidR="00EC543D">
              <w:rPr>
                <w:noProof/>
                <w:webHidden/>
              </w:rPr>
              <w:tab/>
            </w:r>
            <w:r w:rsidR="00EC543D">
              <w:rPr>
                <w:noProof/>
                <w:webHidden/>
              </w:rPr>
              <w:fldChar w:fldCharType="begin"/>
            </w:r>
            <w:r w:rsidR="00EC543D">
              <w:rPr>
                <w:noProof/>
                <w:webHidden/>
              </w:rPr>
              <w:instrText xml:space="preserve"> PAGEREF _Toc178021914 \h </w:instrText>
            </w:r>
            <w:r w:rsidR="00EC543D">
              <w:rPr>
                <w:noProof/>
                <w:webHidden/>
              </w:rPr>
            </w:r>
            <w:r w:rsidR="00EC543D">
              <w:rPr>
                <w:noProof/>
                <w:webHidden/>
              </w:rPr>
              <w:fldChar w:fldCharType="separate"/>
            </w:r>
            <w:r w:rsidR="00EC543D">
              <w:rPr>
                <w:noProof/>
                <w:webHidden/>
              </w:rPr>
              <w:t>27</w:t>
            </w:r>
            <w:r w:rsidR="00EC543D">
              <w:rPr>
                <w:noProof/>
                <w:webHidden/>
              </w:rPr>
              <w:fldChar w:fldCharType="end"/>
            </w:r>
          </w:hyperlink>
        </w:p>
        <w:p w14:paraId="191EC281" w14:textId="192E3ADC"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15" w:history="1">
            <w:r w:rsidR="00EC543D" w:rsidRPr="00CC2F18">
              <w:rPr>
                <w:rStyle w:val="Hyperlink"/>
                <w:noProof/>
                <w:lang w:val="vi-VN"/>
              </w:rPr>
              <w:t>2.3.1.</w:t>
            </w:r>
            <w:r w:rsidR="00EC543D">
              <w:rPr>
                <w:rFonts w:eastAsiaTheme="minorEastAsia"/>
                <w:i/>
                <w:noProof/>
                <w:kern w:val="2"/>
                <w:sz w:val="24"/>
                <w:szCs w:val="24"/>
                <w:lang/>
                <w14:ligatures w14:val="standardContextual"/>
              </w:rPr>
              <w:tab/>
            </w:r>
            <w:r w:rsidR="00EC543D" w:rsidRPr="00CC2F18">
              <w:rPr>
                <w:rStyle w:val="Hyperlink"/>
                <w:noProof/>
                <w:lang w:val="vi-VN"/>
              </w:rPr>
              <w:t>Các lớp</w:t>
            </w:r>
            <w:r w:rsidR="00EC543D">
              <w:rPr>
                <w:noProof/>
                <w:webHidden/>
              </w:rPr>
              <w:tab/>
            </w:r>
            <w:r w:rsidR="00EC543D">
              <w:rPr>
                <w:noProof/>
                <w:webHidden/>
              </w:rPr>
              <w:fldChar w:fldCharType="begin"/>
            </w:r>
            <w:r w:rsidR="00EC543D">
              <w:rPr>
                <w:noProof/>
                <w:webHidden/>
              </w:rPr>
              <w:instrText xml:space="preserve"> PAGEREF _Toc178021915 \h </w:instrText>
            </w:r>
            <w:r w:rsidR="00EC543D">
              <w:rPr>
                <w:noProof/>
                <w:webHidden/>
              </w:rPr>
            </w:r>
            <w:r w:rsidR="00EC543D">
              <w:rPr>
                <w:noProof/>
                <w:webHidden/>
              </w:rPr>
              <w:fldChar w:fldCharType="separate"/>
            </w:r>
            <w:r w:rsidR="00EC543D">
              <w:rPr>
                <w:noProof/>
                <w:webHidden/>
              </w:rPr>
              <w:t>27</w:t>
            </w:r>
            <w:r w:rsidR="00EC543D">
              <w:rPr>
                <w:noProof/>
                <w:webHidden/>
              </w:rPr>
              <w:fldChar w:fldCharType="end"/>
            </w:r>
          </w:hyperlink>
        </w:p>
        <w:p w14:paraId="4C189B4A" w14:textId="49ECB8AA"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19" w:history="1">
            <w:r w:rsidR="00EC543D" w:rsidRPr="00CC2F18">
              <w:rPr>
                <w:rStyle w:val="Hyperlink"/>
                <w:noProof/>
              </w:rPr>
              <w:t>2.3.2.</w:t>
            </w:r>
            <w:r w:rsidR="00EC543D">
              <w:rPr>
                <w:rFonts w:eastAsiaTheme="minorEastAsia"/>
                <w:i/>
                <w:noProof/>
                <w:kern w:val="2"/>
                <w:sz w:val="24"/>
                <w:szCs w:val="24"/>
                <w:lang/>
                <w14:ligatures w14:val="standardContextual"/>
              </w:rPr>
              <w:tab/>
            </w:r>
            <w:r w:rsidR="00EC543D" w:rsidRPr="00CC2F18">
              <w:rPr>
                <w:rStyle w:val="Hyperlink"/>
                <w:noProof/>
              </w:rPr>
              <w:t>Biểu đồ lớp chi tiết</w:t>
            </w:r>
            <w:r w:rsidR="00EC543D">
              <w:rPr>
                <w:noProof/>
                <w:webHidden/>
              </w:rPr>
              <w:tab/>
            </w:r>
            <w:r w:rsidR="00EC543D">
              <w:rPr>
                <w:noProof/>
                <w:webHidden/>
              </w:rPr>
              <w:fldChar w:fldCharType="begin"/>
            </w:r>
            <w:r w:rsidR="00EC543D">
              <w:rPr>
                <w:noProof/>
                <w:webHidden/>
              </w:rPr>
              <w:instrText xml:space="preserve"> PAGEREF _Toc178021919 \h </w:instrText>
            </w:r>
            <w:r w:rsidR="00EC543D">
              <w:rPr>
                <w:noProof/>
                <w:webHidden/>
              </w:rPr>
            </w:r>
            <w:r w:rsidR="00EC543D">
              <w:rPr>
                <w:noProof/>
                <w:webHidden/>
              </w:rPr>
              <w:fldChar w:fldCharType="separate"/>
            </w:r>
            <w:r w:rsidR="00EC543D">
              <w:rPr>
                <w:noProof/>
                <w:webHidden/>
              </w:rPr>
              <w:t>30</w:t>
            </w:r>
            <w:r w:rsidR="00EC543D">
              <w:rPr>
                <w:noProof/>
                <w:webHidden/>
              </w:rPr>
              <w:fldChar w:fldCharType="end"/>
            </w:r>
          </w:hyperlink>
        </w:p>
        <w:p w14:paraId="670A4A36" w14:textId="266E6B7C"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20" w:history="1">
            <w:r w:rsidR="00EC543D" w:rsidRPr="00CC2F18">
              <w:rPr>
                <w:rStyle w:val="Hyperlink"/>
                <w:noProof/>
                <w:lang w:val="vi-VN"/>
              </w:rPr>
              <w:t>2.4.</w:t>
            </w:r>
            <w:r w:rsidR="00EC543D">
              <w:rPr>
                <w:rFonts w:eastAsiaTheme="minorEastAsia"/>
                <w:b w:val="0"/>
                <w:noProof/>
                <w:kern w:val="2"/>
                <w:sz w:val="24"/>
                <w:szCs w:val="24"/>
                <w:lang/>
                <w14:ligatures w14:val="standardContextual"/>
              </w:rPr>
              <w:tab/>
            </w:r>
            <w:r w:rsidR="00EC543D" w:rsidRPr="00CC2F18">
              <w:rPr>
                <w:rStyle w:val="Hyperlink"/>
                <w:noProof/>
                <w:lang w:val="vi-VN"/>
              </w:rPr>
              <w:t>Biểu đồ trình tự</w:t>
            </w:r>
            <w:r w:rsidR="00EC543D">
              <w:rPr>
                <w:noProof/>
                <w:webHidden/>
              </w:rPr>
              <w:tab/>
            </w:r>
            <w:r w:rsidR="00EC543D">
              <w:rPr>
                <w:noProof/>
                <w:webHidden/>
              </w:rPr>
              <w:fldChar w:fldCharType="begin"/>
            </w:r>
            <w:r w:rsidR="00EC543D">
              <w:rPr>
                <w:noProof/>
                <w:webHidden/>
              </w:rPr>
              <w:instrText xml:space="preserve"> PAGEREF _Toc178021920 \h </w:instrText>
            </w:r>
            <w:r w:rsidR="00EC543D">
              <w:rPr>
                <w:noProof/>
                <w:webHidden/>
              </w:rPr>
            </w:r>
            <w:r w:rsidR="00EC543D">
              <w:rPr>
                <w:noProof/>
                <w:webHidden/>
              </w:rPr>
              <w:fldChar w:fldCharType="separate"/>
            </w:r>
            <w:r w:rsidR="00EC543D">
              <w:rPr>
                <w:noProof/>
                <w:webHidden/>
              </w:rPr>
              <w:t>31</w:t>
            </w:r>
            <w:r w:rsidR="00EC543D">
              <w:rPr>
                <w:noProof/>
                <w:webHidden/>
              </w:rPr>
              <w:fldChar w:fldCharType="end"/>
            </w:r>
          </w:hyperlink>
        </w:p>
        <w:p w14:paraId="10CDDBC7" w14:textId="51B23E76"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21" w:history="1">
            <w:r w:rsidR="00EC543D" w:rsidRPr="00CC2F18">
              <w:rPr>
                <w:rStyle w:val="Hyperlink"/>
                <w:noProof/>
                <w:lang w:val="vi-VN"/>
              </w:rPr>
              <w:t>2.4.1.</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đăng nhập</w:t>
            </w:r>
            <w:r w:rsidR="00EC543D">
              <w:rPr>
                <w:noProof/>
                <w:webHidden/>
              </w:rPr>
              <w:tab/>
            </w:r>
            <w:r w:rsidR="00EC543D">
              <w:rPr>
                <w:noProof/>
                <w:webHidden/>
              </w:rPr>
              <w:fldChar w:fldCharType="begin"/>
            </w:r>
            <w:r w:rsidR="00EC543D">
              <w:rPr>
                <w:noProof/>
                <w:webHidden/>
              </w:rPr>
              <w:instrText xml:space="preserve"> PAGEREF _Toc178021921 \h </w:instrText>
            </w:r>
            <w:r w:rsidR="00EC543D">
              <w:rPr>
                <w:noProof/>
                <w:webHidden/>
              </w:rPr>
            </w:r>
            <w:r w:rsidR="00EC543D">
              <w:rPr>
                <w:noProof/>
                <w:webHidden/>
              </w:rPr>
              <w:fldChar w:fldCharType="separate"/>
            </w:r>
            <w:r w:rsidR="00EC543D">
              <w:rPr>
                <w:noProof/>
                <w:webHidden/>
              </w:rPr>
              <w:t>31</w:t>
            </w:r>
            <w:r w:rsidR="00EC543D">
              <w:rPr>
                <w:noProof/>
                <w:webHidden/>
              </w:rPr>
              <w:fldChar w:fldCharType="end"/>
            </w:r>
          </w:hyperlink>
        </w:p>
        <w:p w14:paraId="447512D2" w14:textId="31FBF544"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22" w:history="1">
            <w:r w:rsidR="00EC543D" w:rsidRPr="00CC2F18">
              <w:rPr>
                <w:rStyle w:val="Hyperlink"/>
                <w:noProof/>
                <w:lang w:val="vi-VN"/>
              </w:rPr>
              <w:t>2.4.2.</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đăng xuất</w:t>
            </w:r>
            <w:r w:rsidR="00EC543D">
              <w:rPr>
                <w:noProof/>
                <w:webHidden/>
              </w:rPr>
              <w:tab/>
            </w:r>
            <w:r w:rsidR="00EC543D">
              <w:rPr>
                <w:noProof/>
                <w:webHidden/>
              </w:rPr>
              <w:fldChar w:fldCharType="begin"/>
            </w:r>
            <w:r w:rsidR="00EC543D">
              <w:rPr>
                <w:noProof/>
                <w:webHidden/>
              </w:rPr>
              <w:instrText xml:space="preserve"> PAGEREF _Toc178021922 \h </w:instrText>
            </w:r>
            <w:r w:rsidR="00EC543D">
              <w:rPr>
                <w:noProof/>
                <w:webHidden/>
              </w:rPr>
            </w:r>
            <w:r w:rsidR="00EC543D">
              <w:rPr>
                <w:noProof/>
                <w:webHidden/>
              </w:rPr>
              <w:fldChar w:fldCharType="separate"/>
            </w:r>
            <w:r w:rsidR="00EC543D">
              <w:rPr>
                <w:noProof/>
                <w:webHidden/>
              </w:rPr>
              <w:t>31</w:t>
            </w:r>
            <w:r w:rsidR="00EC543D">
              <w:rPr>
                <w:noProof/>
                <w:webHidden/>
              </w:rPr>
              <w:fldChar w:fldCharType="end"/>
            </w:r>
          </w:hyperlink>
        </w:p>
        <w:p w14:paraId="5A5FDE99" w14:textId="4012EF48"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23" w:history="1">
            <w:r w:rsidR="00EC543D" w:rsidRPr="00CC2F18">
              <w:rPr>
                <w:rStyle w:val="Hyperlink"/>
                <w:noProof/>
                <w:lang w:val="vi-VN"/>
              </w:rPr>
              <w:t>2.4.3.</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quản lý thông tin cá nhân</w:t>
            </w:r>
            <w:r w:rsidR="00EC543D">
              <w:rPr>
                <w:noProof/>
                <w:webHidden/>
              </w:rPr>
              <w:tab/>
            </w:r>
            <w:r w:rsidR="00EC543D">
              <w:rPr>
                <w:noProof/>
                <w:webHidden/>
              </w:rPr>
              <w:fldChar w:fldCharType="begin"/>
            </w:r>
            <w:r w:rsidR="00EC543D">
              <w:rPr>
                <w:noProof/>
                <w:webHidden/>
              </w:rPr>
              <w:instrText xml:space="preserve"> PAGEREF _Toc178021923 \h </w:instrText>
            </w:r>
            <w:r w:rsidR="00EC543D">
              <w:rPr>
                <w:noProof/>
                <w:webHidden/>
              </w:rPr>
            </w:r>
            <w:r w:rsidR="00EC543D">
              <w:rPr>
                <w:noProof/>
                <w:webHidden/>
              </w:rPr>
              <w:fldChar w:fldCharType="separate"/>
            </w:r>
            <w:r w:rsidR="00EC543D">
              <w:rPr>
                <w:noProof/>
                <w:webHidden/>
              </w:rPr>
              <w:t>32</w:t>
            </w:r>
            <w:r w:rsidR="00EC543D">
              <w:rPr>
                <w:noProof/>
                <w:webHidden/>
              </w:rPr>
              <w:fldChar w:fldCharType="end"/>
            </w:r>
          </w:hyperlink>
        </w:p>
        <w:p w14:paraId="2AEB8B65" w14:textId="5254F972"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24" w:history="1">
            <w:r w:rsidR="00EC543D" w:rsidRPr="00CC2F18">
              <w:rPr>
                <w:rStyle w:val="Hyperlink"/>
                <w:noProof/>
                <w:lang w:val="vi-VN"/>
              </w:rPr>
              <w:t>2.4.4.</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quản lý tour</w:t>
            </w:r>
            <w:r w:rsidR="00EC543D">
              <w:rPr>
                <w:noProof/>
                <w:webHidden/>
              </w:rPr>
              <w:tab/>
            </w:r>
            <w:r w:rsidR="00EC543D">
              <w:rPr>
                <w:noProof/>
                <w:webHidden/>
              </w:rPr>
              <w:fldChar w:fldCharType="begin"/>
            </w:r>
            <w:r w:rsidR="00EC543D">
              <w:rPr>
                <w:noProof/>
                <w:webHidden/>
              </w:rPr>
              <w:instrText xml:space="preserve"> PAGEREF _Toc178021924 \h </w:instrText>
            </w:r>
            <w:r w:rsidR="00EC543D">
              <w:rPr>
                <w:noProof/>
                <w:webHidden/>
              </w:rPr>
            </w:r>
            <w:r w:rsidR="00EC543D">
              <w:rPr>
                <w:noProof/>
                <w:webHidden/>
              </w:rPr>
              <w:fldChar w:fldCharType="separate"/>
            </w:r>
            <w:r w:rsidR="00EC543D">
              <w:rPr>
                <w:noProof/>
                <w:webHidden/>
              </w:rPr>
              <w:t>33</w:t>
            </w:r>
            <w:r w:rsidR="00EC543D">
              <w:rPr>
                <w:noProof/>
                <w:webHidden/>
              </w:rPr>
              <w:fldChar w:fldCharType="end"/>
            </w:r>
          </w:hyperlink>
        </w:p>
        <w:p w14:paraId="294F662D" w14:textId="787694A9"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25" w:history="1">
            <w:r w:rsidR="00EC543D" w:rsidRPr="00CC2F18">
              <w:rPr>
                <w:rStyle w:val="Hyperlink"/>
                <w:noProof/>
                <w:lang w:val="vi-VN"/>
              </w:rPr>
              <w:t>2.4.5.</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quản lý đặt tour</w:t>
            </w:r>
            <w:r w:rsidR="00EC543D">
              <w:rPr>
                <w:noProof/>
                <w:webHidden/>
              </w:rPr>
              <w:tab/>
            </w:r>
            <w:r w:rsidR="00EC543D">
              <w:rPr>
                <w:noProof/>
                <w:webHidden/>
              </w:rPr>
              <w:fldChar w:fldCharType="begin"/>
            </w:r>
            <w:r w:rsidR="00EC543D">
              <w:rPr>
                <w:noProof/>
                <w:webHidden/>
              </w:rPr>
              <w:instrText xml:space="preserve"> PAGEREF _Toc178021925 \h </w:instrText>
            </w:r>
            <w:r w:rsidR="00EC543D">
              <w:rPr>
                <w:noProof/>
                <w:webHidden/>
              </w:rPr>
            </w:r>
            <w:r w:rsidR="00EC543D">
              <w:rPr>
                <w:noProof/>
                <w:webHidden/>
              </w:rPr>
              <w:fldChar w:fldCharType="separate"/>
            </w:r>
            <w:r w:rsidR="00EC543D">
              <w:rPr>
                <w:noProof/>
                <w:webHidden/>
              </w:rPr>
              <w:t>33</w:t>
            </w:r>
            <w:r w:rsidR="00EC543D">
              <w:rPr>
                <w:noProof/>
                <w:webHidden/>
              </w:rPr>
              <w:fldChar w:fldCharType="end"/>
            </w:r>
          </w:hyperlink>
        </w:p>
        <w:p w14:paraId="660FA6EF" w14:textId="314DC6C7"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26" w:history="1">
            <w:r w:rsidR="00EC543D" w:rsidRPr="00CC2F18">
              <w:rPr>
                <w:rStyle w:val="Hyperlink"/>
                <w:noProof/>
                <w:lang w:val="vi-VN"/>
              </w:rPr>
              <w:t>2.4.6.</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quản lý người dùng</w:t>
            </w:r>
            <w:r w:rsidR="00EC543D">
              <w:rPr>
                <w:noProof/>
                <w:webHidden/>
              </w:rPr>
              <w:tab/>
            </w:r>
            <w:r w:rsidR="00EC543D">
              <w:rPr>
                <w:noProof/>
                <w:webHidden/>
              </w:rPr>
              <w:fldChar w:fldCharType="begin"/>
            </w:r>
            <w:r w:rsidR="00EC543D">
              <w:rPr>
                <w:noProof/>
                <w:webHidden/>
              </w:rPr>
              <w:instrText xml:space="preserve"> PAGEREF _Toc178021926 \h </w:instrText>
            </w:r>
            <w:r w:rsidR="00EC543D">
              <w:rPr>
                <w:noProof/>
                <w:webHidden/>
              </w:rPr>
            </w:r>
            <w:r w:rsidR="00EC543D">
              <w:rPr>
                <w:noProof/>
                <w:webHidden/>
              </w:rPr>
              <w:fldChar w:fldCharType="separate"/>
            </w:r>
            <w:r w:rsidR="00EC543D">
              <w:rPr>
                <w:noProof/>
                <w:webHidden/>
              </w:rPr>
              <w:t>34</w:t>
            </w:r>
            <w:r w:rsidR="00EC543D">
              <w:rPr>
                <w:noProof/>
                <w:webHidden/>
              </w:rPr>
              <w:fldChar w:fldCharType="end"/>
            </w:r>
          </w:hyperlink>
        </w:p>
        <w:p w14:paraId="01840FD2" w14:textId="109C82DE"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27" w:history="1">
            <w:r w:rsidR="00EC543D" w:rsidRPr="00CC2F18">
              <w:rPr>
                <w:rStyle w:val="Hyperlink"/>
                <w:noProof/>
                <w:lang w:val="vi-VN"/>
              </w:rPr>
              <w:t>2.4.7.</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xử lý yêu cầu hỗ trợ khách hàng</w:t>
            </w:r>
            <w:r w:rsidR="00EC543D">
              <w:rPr>
                <w:noProof/>
                <w:webHidden/>
              </w:rPr>
              <w:tab/>
            </w:r>
            <w:r w:rsidR="00EC543D">
              <w:rPr>
                <w:noProof/>
                <w:webHidden/>
              </w:rPr>
              <w:fldChar w:fldCharType="begin"/>
            </w:r>
            <w:r w:rsidR="00EC543D">
              <w:rPr>
                <w:noProof/>
                <w:webHidden/>
              </w:rPr>
              <w:instrText xml:space="preserve"> PAGEREF _Toc178021927 \h </w:instrText>
            </w:r>
            <w:r w:rsidR="00EC543D">
              <w:rPr>
                <w:noProof/>
                <w:webHidden/>
              </w:rPr>
            </w:r>
            <w:r w:rsidR="00EC543D">
              <w:rPr>
                <w:noProof/>
                <w:webHidden/>
              </w:rPr>
              <w:fldChar w:fldCharType="separate"/>
            </w:r>
            <w:r w:rsidR="00EC543D">
              <w:rPr>
                <w:noProof/>
                <w:webHidden/>
              </w:rPr>
              <w:t>34</w:t>
            </w:r>
            <w:r w:rsidR="00EC543D">
              <w:rPr>
                <w:noProof/>
                <w:webHidden/>
              </w:rPr>
              <w:fldChar w:fldCharType="end"/>
            </w:r>
          </w:hyperlink>
        </w:p>
        <w:p w14:paraId="425F9B78" w14:textId="50E6676F"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28" w:history="1">
            <w:r w:rsidR="00EC543D" w:rsidRPr="00CC2F18">
              <w:rPr>
                <w:rStyle w:val="Hyperlink"/>
                <w:noProof/>
                <w:lang w:val="vi-VN"/>
              </w:rPr>
              <w:t>2.4.8.</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xem báo báo doanh thu</w:t>
            </w:r>
            <w:r w:rsidR="00EC543D">
              <w:rPr>
                <w:noProof/>
                <w:webHidden/>
              </w:rPr>
              <w:tab/>
            </w:r>
            <w:r w:rsidR="00EC543D">
              <w:rPr>
                <w:noProof/>
                <w:webHidden/>
              </w:rPr>
              <w:fldChar w:fldCharType="begin"/>
            </w:r>
            <w:r w:rsidR="00EC543D">
              <w:rPr>
                <w:noProof/>
                <w:webHidden/>
              </w:rPr>
              <w:instrText xml:space="preserve"> PAGEREF _Toc178021928 \h </w:instrText>
            </w:r>
            <w:r w:rsidR="00EC543D">
              <w:rPr>
                <w:noProof/>
                <w:webHidden/>
              </w:rPr>
            </w:r>
            <w:r w:rsidR="00EC543D">
              <w:rPr>
                <w:noProof/>
                <w:webHidden/>
              </w:rPr>
              <w:fldChar w:fldCharType="separate"/>
            </w:r>
            <w:r w:rsidR="00EC543D">
              <w:rPr>
                <w:noProof/>
                <w:webHidden/>
              </w:rPr>
              <w:t>35</w:t>
            </w:r>
            <w:r w:rsidR="00EC543D">
              <w:rPr>
                <w:noProof/>
                <w:webHidden/>
              </w:rPr>
              <w:fldChar w:fldCharType="end"/>
            </w:r>
          </w:hyperlink>
        </w:p>
        <w:p w14:paraId="68DC1C90" w14:textId="26A116FE" w:rsidR="00EC543D" w:rsidRDefault="00000000">
          <w:pPr>
            <w:pStyle w:val="TOC3"/>
            <w:tabs>
              <w:tab w:val="left" w:pos="1440"/>
              <w:tab w:val="right" w:leader="dot" w:pos="9345"/>
            </w:tabs>
            <w:rPr>
              <w:rFonts w:eastAsiaTheme="minorEastAsia"/>
              <w:i/>
              <w:noProof/>
              <w:kern w:val="2"/>
              <w:sz w:val="24"/>
              <w:szCs w:val="24"/>
              <w:lang/>
              <w14:ligatures w14:val="standardContextual"/>
            </w:rPr>
          </w:pPr>
          <w:hyperlink w:anchor="_Toc178021929" w:history="1">
            <w:r w:rsidR="00EC543D" w:rsidRPr="00CC2F18">
              <w:rPr>
                <w:rStyle w:val="Hyperlink"/>
                <w:noProof/>
                <w:lang w:val="vi-VN"/>
              </w:rPr>
              <w:t>2.4.9.</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tìm kiếm tour</w:t>
            </w:r>
            <w:r w:rsidR="00EC543D">
              <w:rPr>
                <w:noProof/>
                <w:webHidden/>
              </w:rPr>
              <w:tab/>
            </w:r>
            <w:r w:rsidR="00EC543D">
              <w:rPr>
                <w:noProof/>
                <w:webHidden/>
              </w:rPr>
              <w:fldChar w:fldCharType="begin"/>
            </w:r>
            <w:r w:rsidR="00EC543D">
              <w:rPr>
                <w:noProof/>
                <w:webHidden/>
              </w:rPr>
              <w:instrText xml:space="preserve"> PAGEREF _Toc178021929 \h </w:instrText>
            </w:r>
            <w:r w:rsidR="00EC543D">
              <w:rPr>
                <w:noProof/>
                <w:webHidden/>
              </w:rPr>
            </w:r>
            <w:r w:rsidR="00EC543D">
              <w:rPr>
                <w:noProof/>
                <w:webHidden/>
              </w:rPr>
              <w:fldChar w:fldCharType="separate"/>
            </w:r>
            <w:r w:rsidR="00EC543D">
              <w:rPr>
                <w:noProof/>
                <w:webHidden/>
              </w:rPr>
              <w:t>35</w:t>
            </w:r>
            <w:r w:rsidR="00EC543D">
              <w:rPr>
                <w:noProof/>
                <w:webHidden/>
              </w:rPr>
              <w:fldChar w:fldCharType="end"/>
            </w:r>
          </w:hyperlink>
        </w:p>
        <w:p w14:paraId="5F40C10A" w14:textId="195D404D"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30" w:history="1">
            <w:r w:rsidR="00EC543D" w:rsidRPr="00CC2F18">
              <w:rPr>
                <w:rStyle w:val="Hyperlink"/>
                <w:noProof/>
                <w:lang w:val="vi-VN"/>
              </w:rPr>
              <w:t>2.4.10.</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đăng ký</w:t>
            </w:r>
            <w:r w:rsidR="00EC543D">
              <w:rPr>
                <w:noProof/>
                <w:webHidden/>
              </w:rPr>
              <w:tab/>
            </w:r>
            <w:r w:rsidR="00EC543D">
              <w:rPr>
                <w:noProof/>
                <w:webHidden/>
              </w:rPr>
              <w:fldChar w:fldCharType="begin"/>
            </w:r>
            <w:r w:rsidR="00EC543D">
              <w:rPr>
                <w:noProof/>
                <w:webHidden/>
              </w:rPr>
              <w:instrText xml:space="preserve"> PAGEREF _Toc178021930 \h </w:instrText>
            </w:r>
            <w:r w:rsidR="00EC543D">
              <w:rPr>
                <w:noProof/>
                <w:webHidden/>
              </w:rPr>
            </w:r>
            <w:r w:rsidR="00EC543D">
              <w:rPr>
                <w:noProof/>
                <w:webHidden/>
              </w:rPr>
              <w:fldChar w:fldCharType="separate"/>
            </w:r>
            <w:r w:rsidR="00EC543D">
              <w:rPr>
                <w:noProof/>
                <w:webHidden/>
              </w:rPr>
              <w:t>36</w:t>
            </w:r>
            <w:r w:rsidR="00EC543D">
              <w:rPr>
                <w:noProof/>
                <w:webHidden/>
              </w:rPr>
              <w:fldChar w:fldCharType="end"/>
            </w:r>
          </w:hyperlink>
        </w:p>
        <w:p w14:paraId="523A78B8" w14:textId="35C6D867"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31" w:history="1">
            <w:r w:rsidR="00EC543D" w:rsidRPr="00CC2F18">
              <w:rPr>
                <w:rStyle w:val="Hyperlink"/>
                <w:noProof/>
                <w:lang w:val="vi-VN"/>
              </w:rPr>
              <w:t>2.4.11.</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lọc tour</w:t>
            </w:r>
            <w:r w:rsidR="00EC543D">
              <w:rPr>
                <w:noProof/>
                <w:webHidden/>
              </w:rPr>
              <w:tab/>
            </w:r>
            <w:r w:rsidR="00EC543D">
              <w:rPr>
                <w:noProof/>
                <w:webHidden/>
              </w:rPr>
              <w:fldChar w:fldCharType="begin"/>
            </w:r>
            <w:r w:rsidR="00EC543D">
              <w:rPr>
                <w:noProof/>
                <w:webHidden/>
              </w:rPr>
              <w:instrText xml:space="preserve"> PAGEREF _Toc178021931 \h </w:instrText>
            </w:r>
            <w:r w:rsidR="00EC543D">
              <w:rPr>
                <w:noProof/>
                <w:webHidden/>
              </w:rPr>
            </w:r>
            <w:r w:rsidR="00EC543D">
              <w:rPr>
                <w:noProof/>
                <w:webHidden/>
              </w:rPr>
              <w:fldChar w:fldCharType="separate"/>
            </w:r>
            <w:r w:rsidR="00EC543D">
              <w:rPr>
                <w:noProof/>
                <w:webHidden/>
              </w:rPr>
              <w:t>36</w:t>
            </w:r>
            <w:r w:rsidR="00EC543D">
              <w:rPr>
                <w:noProof/>
                <w:webHidden/>
              </w:rPr>
              <w:fldChar w:fldCharType="end"/>
            </w:r>
          </w:hyperlink>
        </w:p>
        <w:p w14:paraId="28360DC0" w14:textId="2FFE60D1"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32" w:history="1">
            <w:r w:rsidR="00EC543D" w:rsidRPr="00CC2F18">
              <w:rPr>
                <w:rStyle w:val="Hyperlink"/>
                <w:noProof/>
                <w:lang w:val="vi-VN"/>
              </w:rPr>
              <w:t>2.4.12.</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xem chi tiết tour</w:t>
            </w:r>
            <w:r w:rsidR="00EC543D">
              <w:rPr>
                <w:noProof/>
                <w:webHidden/>
              </w:rPr>
              <w:tab/>
            </w:r>
            <w:r w:rsidR="00EC543D">
              <w:rPr>
                <w:noProof/>
                <w:webHidden/>
              </w:rPr>
              <w:fldChar w:fldCharType="begin"/>
            </w:r>
            <w:r w:rsidR="00EC543D">
              <w:rPr>
                <w:noProof/>
                <w:webHidden/>
              </w:rPr>
              <w:instrText xml:space="preserve"> PAGEREF _Toc178021932 \h </w:instrText>
            </w:r>
            <w:r w:rsidR="00EC543D">
              <w:rPr>
                <w:noProof/>
                <w:webHidden/>
              </w:rPr>
            </w:r>
            <w:r w:rsidR="00EC543D">
              <w:rPr>
                <w:noProof/>
                <w:webHidden/>
              </w:rPr>
              <w:fldChar w:fldCharType="separate"/>
            </w:r>
            <w:r w:rsidR="00EC543D">
              <w:rPr>
                <w:noProof/>
                <w:webHidden/>
              </w:rPr>
              <w:t>37</w:t>
            </w:r>
            <w:r w:rsidR="00EC543D">
              <w:rPr>
                <w:noProof/>
                <w:webHidden/>
              </w:rPr>
              <w:fldChar w:fldCharType="end"/>
            </w:r>
          </w:hyperlink>
        </w:p>
        <w:p w14:paraId="3CBA4F99" w14:textId="612FFA55"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33" w:history="1">
            <w:r w:rsidR="00EC543D" w:rsidRPr="00CC2F18">
              <w:rPr>
                <w:rStyle w:val="Hyperlink"/>
                <w:noProof/>
                <w:lang w:val="vi-VN"/>
              </w:rPr>
              <w:t>2.4.13.</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xem danh sách tour</w:t>
            </w:r>
            <w:r w:rsidR="00EC543D">
              <w:rPr>
                <w:noProof/>
                <w:webHidden/>
              </w:rPr>
              <w:tab/>
            </w:r>
            <w:r w:rsidR="00EC543D">
              <w:rPr>
                <w:noProof/>
                <w:webHidden/>
              </w:rPr>
              <w:fldChar w:fldCharType="begin"/>
            </w:r>
            <w:r w:rsidR="00EC543D">
              <w:rPr>
                <w:noProof/>
                <w:webHidden/>
              </w:rPr>
              <w:instrText xml:space="preserve"> PAGEREF _Toc178021933 \h </w:instrText>
            </w:r>
            <w:r w:rsidR="00EC543D">
              <w:rPr>
                <w:noProof/>
                <w:webHidden/>
              </w:rPr>
            </w:r>
            <w:r w:rsidR="00EC543D">
              <w:rPr>
                <w:noProof/>
                <w:webHidden/>
              </w:rPr>
              <w:fldChar w:fldCharType="separate"/>
            </w:r>
            <w:r w:rsidR="00EC543D">
              <w:rPr>
                <w:noProof/>
                <w:webHidden/>
              </w:rPr>
              <w:t>37</w:t>
            </w:r>
            <w:r w:rsidR="00EC543D">
              <w:rPr>
                <w:noProof/>
                <w:webHidden/>
              </w:rPr>
              <w:fldChar w:fldCharType="end"/>
            </w:r>
          </w:hyperlink>
        </w:p>
        <w:p w14:paraId="528C7A0C" w14:textId="7D624730"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34" w:history="1">
            <w:r w:rsidR="00EC543D" w:rsidRPr="00CC2F18">
              <w:rPr>
                <w:rStyle w:val="Hyperlink"/>
                <w:noProof/>
                <w:lang w:val="vi-VN"/>
              </w:rPr>
              <w:t>2.4.14.</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đặt tour</w:t>
            </w:r>
            <w:r w:rsidR="00EC543D">
              <w:rPr>
                <w:noProof/>
                <w:webHidden/>
              </w:rPr>
              <w:tab/>
            </w:r>
            <w:r w:rsidR="00EC543D">
              <w:rPr>
                <w:noProof/>
                <w:webHidden/>
              </w:rPr>
              <w:fldChar w:fldCharType="begin"/>
            </w:r>
            <w:r w:rsidR="00EC543D">
              <w:rPr>
                <w:noProof/>
                <w:webHidden/>
              </w:rPr>
              <w:instrText xml:space="preserve"> PAGEREF _Toc178021934 \h </w:instrText>
            </w:r>
            <w:r w:rsidR="00EC543D">
              <w:rPr>
                <w:noProof/>
                <w:webHidden/>
              </w:rPr>
            </w:r>
            <w:r w:rsidR="00EC543D">
              <w:rPr>
                <w:noProof/>
                <w:webHidden/>
              </w:rPr>
              <w:fldChar w:fldCharType="separate"/>
            </w:r>
            <w:r w:rsidR="00EC543D">
              <w:rPr>
                <w:noProof/>
                <w:webHidden/>
              </w:rPr>
              <w:t>38</w:t>
            </w:r>
            <w:r w:rsidR="00EC543D">
              <w:rPr>
                <w:noProof/>
                <w:webHidden/>
              </w:rPr>
              <w:fldChar w:fldCharType="end"/>
            </w:r>
          </w:hyperlink>
        </w:p>
        <w:p w14:paraId="7232F38D" w14:textId="385A023F"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35" w:history="1">
            <w:r w:rsidR="00EC543D" w:rsidRPr="00CC2F18">
              <w:rPr>
                <w:rStyle w:val="Hyperlink"/>
                <w:noProof/>
                <w:lang w:val="vi-VN"/>
              </w:rPr>
              <w:t>2.4.15.</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thanh toán</w:t>
            </w:r>
            <w:r w:rsidR="00EC543D">
              <w:rPr>
                <w:noProof/>
                <w:webHidden/>
              </w:rPr>
              <w:tab/>
            </w:r>
            <w:r w:rsidR="00EC543D">
              <w:rPr>
                <w:noProof/>
                <w:webHidden/>
              </w:rPr>
              <w:fldChar w:fldCharType="begin"/>
            </w:r>
            <w:r w:rsidR="00EC543D">
              <w:rPr>
                <w:noProof/>
                <w:webHidden/>
              </w:rPr>
              <w:instrText xml:space="preserve"> PAGEREF _Toc178021935 \h </w:instrText>
            </w:r>
            <w:r w:rsidR="00EC543D">
              <w:rPr>
                <w:noProof/>
                <w:webHidden/>
              </w:rPr>
            </w:r>
            <w:r w:rsidR="00EC543D">
              <w:rPr>
                <w:noProof/>
                <w:webHidden/>
              </w:rPr>
              <w:fldChar w:fldCharType="separate"/>
            </w:r>
            <w:r w:rsidR="00EC543D">
              <w:rPr>
                <w:noProof/>
                <w:webHidden/>
              </w:rPr>
              <w:t>38</w:t>
            </w:r>
            <w:r w:rsidR="00EC543D">
              <w:rPr>
                <w:noProof/>
                <w:webHidden/>
              </w:rPr>
              <w:fldChar w:fldCharType="end"/>
            </w:r>
          </w:hyperlink>
        </w:p>
        <w:p w14:paraId="27B65638" w14:textId="25A1517F"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36" w:history="1">
            <w:r w:rsidR="00EC543D" w:rsidRPr="00CC2F18">
              <w:rPr>
                <w:rStyle w:val="Hyperlink"/>
                <w:noProof/>
                <w:lang w:val="vi-VN"/>
              </w:rPr>
              <w:t>2.4.16.</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xem lịch sử đặt tour</w:t>
            </w:r>
            <w:r w:rsidR="00EC543D">
              <w:rPr>
                <w:noProof/>
                <w:webHidden/>
              </w:rPr>
              <w:tab/>
            </w:r>
            <w:r w:rsidR="00EC543D">
              <w:rPr>
                <w:noProof/>
                <w:webHidden/>
              </w:rPr>
              <w:fldChar w:fldCharType="begin"/>
            </w:r>
            <w:r w:rsidR="00EC543D">
              <w:rPr>
                <w:noProof/>
                <w:webHidden/>
              </w:rPr>
              <w:instrText xml:space="preserve"> PAGEREF _Toc178021936 \h </w:instrText>
            </w:r>
            <w:r w:rsidR="00EC543D">
              <w:rPr>
                <w:noProof/>
                <w:webHidden/>
              </w:rPr>
            </w:r>
            <w:r w:rsidR="00EC543D">
              <w:rPr>
                <w:noProof/>
                <w:webHidden/>
              </w:rPr>
              <w:fldChar w:fldCharType="separate"/>
            </w:r>
            <w:r w:rsidR="00EC543D">
              <w:rPr>
                <w:noProof/>
                <w:webHidden/>
              </w:rPr>
              <w:t>39</w:t>
            </w:r>
            <w:r w:rsidR="00EC543D">
              <w:rPr>
                <w:noProof/>
                <w:webHidden/>
              </w:rPr>
              <w:fldChar w:fldCharType="end"/>
            </w:r>
          </w:hyperlink>
        </w:p>
        <w:p w14:paraId="19166EB3" w14:textId="27F274F9" w:rsidR="00EC543D" w:rsidRDefault="00000000">
          <w:pPr>
            <w:pStyle w:val="TOC3"/>
            <w:tabs>
              <w:tab w:val="left" w:pos="1680"/>
              <w:tab w:val="right" w:leader="dot" w:pos="9345"/>
            </w:tabs>
            <w:rPr>
              <w:rFonts w:eastAsiaTheme="minorEastAsia"/>
              <w:i/>
              <w:noProof/>
              <w:kern w:val="2"/>
              <w:sz w:val="24"/>
              <w:szCs w:val="24"/>
              <w:lang/>
              <w14:ligatures w14:val="standardContextual"/>
            </w:rPr>
          </w:pPr>
          <w:hyperlink w:anchor="_Toc178021937" w:history="1">
            <w:r w:rsidR="00EC543D" w:rsidRPr="00CC2F18">
              <w:rPr>
                <w:rStyle w:val="Hyperlink"/>
                <w:noProof/>
                <w:lang w:val="vi-VN"/>
              </w:rPr>
              <w:t>2.4.17.</w:t>
            </w:r>
            <w:r w:rsidR="00EC543D">
              <w:rPr>
                <w:rFonts w:eastAsiaTheme="minorEastAsia"/>
                <w:i/>
                <w:noProof/>
                <w:kern w:val="2"/>
                <w:sz w:val="24"/>
                <w:szCs w:val="24"/>
                <w:lang/>
                <w14:ligatures w14:val="standardContextual"/>
              </w:rPr>
              <w:tab/>
            </w:r>
            <w:r w:rsidR="00EC543D" w:rsidRPr="00CC2F18">
              <w:rPr>
                <w:rStyle w:val="Hyperlink"/>
                <w:noProof/>
                <w:lang w:val="vi-VN"/>
              </w:rPr>
              <w:t>Biểu đồ trình tự liên hệ hỗ trợ khách hàng</w:t>
            </w:r>
            <w:r w:rsidR="00EC543D">
              <w:rPr>
                <w:noProof/>
                <w:webHidden/>
              </w:rPr>
              <w:tab/>
            </w:r>
            <w:r w:rsidR="00EC543D">
              <w:rPr>
                <w:noProof/>
                <w:webHidden/>
              </w:rPr>
              <w:fldChar w:fldCharType="begin"/>
            </w:r>
            <w:r w:rsidR="00EC543D">
              <w:rPr>
                <w:noProof/>
                <w:webHidden/>
              </w:rPr>
              <w:instrText xml:space="preserve"> PAGEREF _Toc178021937 \h </w:instrText>
            </w:r>
            <w:r w:rsidR="00EC543D">
              <w:rPr>
                <w:noProof/>
                <w:webHidden/>
              </w:rPr>
            </w:r>
            <w:r w:rsidR="00EC543D">
              <w:rPr>
                <w:noProof/>
                <w:webHidden/>
              </w:rPr>
              <w:fldChar w:fldCharType="separate"/>
            </w:r>
            <w:r w:rsidR="00EC543D">
              <w:rPr>
                <w:noProof/>
                <w:webHidden/>
              </w:rPr>
              <w:t>39</w:t>
            </w:r>
            <w:r w:rsidR="00EC543D">
              <w:rPr>
                <w:noProof/>
                <w:webHidden/>
              </w:rPr>
              <w:fldChar w:fldCharType="end"/>
            </w:r>
          </w:hyperlink>
        </w:p>
        <w:p w14:paraId="0CA18007" w14:textId="3E2C708E" w:rsidR="00EC543D" w:rsidRDefault="00000000">
          <w:pPr>
            <w:pStyle w:val="TOC1"/>
            <w:tabs>
              <w:tab w:val="left" w:pos="1920"/>
              <w:tab w:val="right" w:leader="dot" w:pos="9345"/>
            </w:tabs>
            <w:rPr>
              <w:rFonts w:eastAsiaTheme="minorEastAsia" w:cstheme="minorBidi"/>
              <w:b w:val="0"/>
              <w:caps/>
              <w:noProof/>
              <w:kern w:val="2"/>
              <w:lang/>
              <w14:ligatures w14:val="standardContextual"/>
            </w:rPr>
          </w:pPr>
          <w:hyperlink w:anchor="_Toc178021938" w:history="1">
            <w:r w:rsidR="00EC543D" w:rsidRPr="00CC2F18">
              <w:rPr>
                <w:rStyle w:val="Hyperlink"/>
                <w:noProof/>
                <w:lang w:val="vi-VN"/>
              </w:rPr>
              <w:t>Chương 3.</w:t>
            </w:r>
            <w:r w:rsidR="00EC543D">
              <w:rPr>
                <w:rFonts w:eastAsiaTheme="minorEastAsia" w:cstheme="minorBidi"/>
                <w:b w:val="0"/>
                <w:caps/>
                <w:noProof/>
                <w:kern w:val="2"/>
                <w:lang/>
                <w14:ligatures w14:val="standardContextual"/>
              </w:rPr>
              <w:tab/>
            </w:r>
            <w:r w:rsidR="00EC543D" w:rsidRPr="00CC2F18">
              <w:rPr>
                <w:rStyle w:val="Hyperlink"/>
                <w:noProof/>
                <w:lang w:val="vi-VN"/>
              </w:rPr>
              <w:t>Thiết kế giao diện</w:t>
            </w:r>
            <w:r w:rsidR="00EC543D">
              <w:rPr>
                <w:noProof/>
                <w:webHidden/>
              </w:rPr>
              <w:tab/>
            </w:r>
            <w:r w:rsidR="00EC543D">
              <w:rPr>
                <w:noProof/>
                <w:webHidden/>
              </w:rPr>
              <w:fldChar w:fldCharType="begin"/>
            </w:r>
            <w:r w:rsidR="00EC543D">
              <w:rPr>
                <w:noProof/>
                <w:webHidden/>
              </w:rPr>
              <w:instrText xml:space="preserve"> PAGEREF _Toc178021938 \h </w:instrText>
            </w:r>
            <w:r w:rsidR="00EC543D">
              <w:rPr>
                <w:noProof/>
                <w:webHidden/>
              </w:rPr>
            </w:r>
            <w:r w:rsidR="00EC543D">
              <w:rPr>
                <w:noProof/>
                <w:webHidden/>
              </w:rPr>
              <w:fldChar w:fldCharType="separate"/>
            </w:r>
            <w:r w:rsidR="00EC543D">
              <w:rPr>
                <w:noProof/>
                <w:webHidden/>
              </w:rPr>
              <w:t>40</w:t>
            </w:r>
            <w:r w:rsidR="00EC543D">
              <w:rPr>
                <w:noProof/>
                <w:webHidden/>
              </w:rPr>
              <w:fldChar w:fldCharType="end"/>
            </w:r>
          </w:hyperlink>
        </w:p>
        <w:p w14:paraId="2AB94C75" w14:textId="55586D7C"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39" w:history="1">
            <w:r w:rsidR="00EC543D" w:rsidRPr="00CC2F18">
              <w:rPr>
                <w:rStyle w:val="Hyperlink"/>
                <w:noProof/>
              </w:rPr>
              <w:t>3.1.</w:t>
            </w:r>
            <w:r w:rsidR="00EC543D">
              <w:rPr>
                <w:rFonts w:eastAsiaTheme="minorEastAsia"/>
                <w:b w:val="0"/>
                <w:noProof/>
                <w:kern w:val="2"/>
                <w:sz w:val="24"/>
                <w:szCs w:val="24"/>
                <w:lang/>
                <w14:ligatures w14:val="standardContextual"/>
              </w:rPr>
              <w:tab/>
            </w:r>
            <w:r w:rsidR="00EC543D" w:rsidRPr="00CC2F18">
              <w:rPr>
                <w:rStyle w:val="Hyperlink"/>
                <w:noProof/>
              </w:rPr>
              <w:t>Giao diện người dùng</w:t>
            </w:r>
            <w:r w:rsidR="00EC543D">
              <w:rPr>
                <w:noProof/>
                <w:webHidden/>
              </w:rPr>
              <w:tab/>
            </w:r>
            <w:r w:rsidR="00EC543D">
              <w:rPr>
                <w:noProof/>
                <w:webHidden/>
              </w:rPr>
              <w:fldChar w:fldCharType="begin"/>
            </w:r>
            <w:r w:rsidR="00EC543D">
              <w:rPr>
                <w:noProof/>
                <w:webHidden/>
              </w:rPr>
              <w:instrText xml:space="preserve"> PAGEREF _Toc178021939 \h </w:instrText>
            </w:r>
            <w:r w:rsidR="00EC543D">
              <w:rPr>
                <w:noProof/>
                <w:webHidden/>
              </w:rPr>
            </w:r>
            <w:r w:rsidR="00EC543D">
              <w:rPr>
                <w:noProof/>
                <w:webHidden/>
              </w:rPr>
              <w:fldChar w:fldCharType="separate"/>
            </w:r>
            <w:r w:rsidR="00EC543D">
              <w:rPr>
                <w:noProof/>
                <w:webHidden/>
              </w:rPr>
              <w:t>40</w:t>
            </w:r>
            <w:r w:rsidR="00EC543D">
              <w:rPr>
                <w:noProof/>
                <w:webHidden/>
              </w:rPr>
              <w:fldChar w:fldCharType="end"/>
            </w:r>
          </w:hyperlink>
        </w:p>
        <w:p w14:paraId="21B6FC06" w14:textId="4C8DDD38"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40" w:history="1">
            <w:r w:rsidR="00EC543D" w:rsidRPr="00CC2F18">
              <w:rPr>
                <w:rStyle w:val="Hyperlink"/>
                <w:noProof/>
              </w:rPr>
              <w:t>3.2.</w:t>
            </w:r>
            <w:r w:rsidR="00EC543D">
              <w:rPr>
                <w:rFonts w:eastAsiaTheme="minorEastAsia"/>
                <w:b w:val="0"/>
                <w:noProof/>
                <w:kern w:val="2"/>
                <w:sz w:val="24"/>
                <w:szCs w:val="24"/>
                <w:lang/>
                <w14:ligatures w14:val="standardContextual"/>
              </w:rPr>
              <w:tab/>
            </w:r>
            <w:r w:rsidR="00EC543D" w:rsidRPr="00CC2F18">
              <w:rPr>
                <w:rStyle w:val="Hyperlink"/>
                <w:noProof/>
              </w:rPr>
              <w:t>Form đăng nhập người dùng</w:t>
            </w:r>
            <w:r w:rsidR="00EC543D">
              <w:rPr>
                <w:noProof/>
                <w:webHidden/>
              </w:rPr>
              <w:tab/>
            </w:r>
            <w:r w:rsidR="00EC543D">
              <w:rPr>
                <w:noProof/>
                <w:webHidden/>
              </w:rPr>
              <w:fldChar w:fldCharType="begin"/>
            </w:r>
            <w:r w:rsidR="00EC543D">
              <w:rPr>
                <w:noProof/>
                <w:webHidden/>
              </w:rPr>
              <w:instrText xml:space="preserve"> PAGEREF _Toc178021940 \h </w:instrText>
            </w:r>
            <w:r w:rsidR="00EC543D">
              <w:rPr>
                <w:noProof/>
                <w:webHidden/>
              </w:rPr>
            </w:r>
            <w:r w:rsidR="00EC543D">
              <w:rPr>
                <w:noProof/>
                <w:webHidden/>
              </w:rPr>
              <w:fldChar w:fldCharType="separate"/>
            </w:r>
            <w:r w:rsidR="00EC543D">
              <w:rPr>
                <w:noProof/>
                <w:webHidden/>
              </w:rPr>
              <w:t>40</w:t>
            </w:r>
            <w:r w:rsidR="00EC543D">
              <w:rPr>
                <w:noProof/>
                <w:webHidden/>
              </w:rPr>
              <w:fldChar w:fldCharType="end"/>
            </w:r>
          </w:hyperlink>
        </w:p>
        <w:p w14:paraId="03EF2BA7" w14:textId="4A1C2746"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41" w:history="1">
            <w:r w:rsidR="00EC543D" w:rsidRPr="00CC2F18">
              <w:rPr>
                <w:rStyle w:val="Hyperlink"/>
                <w:noProof/>
              </w:rPr>
              <w:t>3.3.</w:t>
            </w:r>
            <w:r w:rsidR="00EC543D">
              <w:rPr>
                <w:rFonts w:eastAsiaTheme="minorEastAsia"/>
                <w:b w:val="0"/>
                <w:noProof/>
                <w:kern w:val="2"/>
                <w:sz w:val="24"/>
                <w:szCs w:val="24"/>
                <w:lang/>
                <w14:ligatures w14:val="standardContextual"/>
              </w:rPr>
              <w:tab/>
            </w:r>
            <w:r w:rsidR="00EC543D" w:rsidRPr="00CC2F18">
              <w:rPr>
                <w:rStyle w:val="Hyperlink"/>
                <w:noProof/>
              </w:rPr>
              <w:t>Form đăng ký người dùng</w:t>
            </w:r>
            <w:r w:rsidR="00EC543D">
              <w:rPr>
                <w:noProof/>
                <w:webHidden/>
              </w:rPr>
              <w:tab/>
            </w:r>
            <w:r w:rsidR="00EC543D">
              <w:rPr>
                <w:noProof/>
                <w:webHidden/>
              </w:rPr>
              <w:fldChar w:fldCharType="begin"/>
            </w:r>
            <w:r w:rsidR="00EC543D">
              <w:rPr>
                <w:noProof/>
                <w:webHidden/>
              </w:rPr>
              <w:instrText xml:space="preserve"> PAGEREF _Toc178021941 \h </w:instrText>
            </w:r>
            <w:r w:rsidR="00EC543D">
              <w:rPr>
                <w:noProof/>
                <w:webHidden/>
              </w:rPr>
            </w:r>
            <w:r w:rsidR="00EC543D">
              <w:rPr>
                <w:noProof/>
                <w:webHidden/>
              </w:rPr>
              <w:fldChar w:fldCharType="separate"/>
            </w:r>
            <w:r w:rsidR="00EC543D">
              <w:rPr>
                <w:noProof/>
                <w:webHidden/>
              </w:rPr>
              <w:t>40</w:t>
            </w:r>
            <w:r w:rsidR="00EC543D">
              <w:rPr>
                <w:noProof/>
                <w:webHidden/>
              </w:rPr>
              <w:fldChar w:fldCharType="end"/>
            </w:r>
          </w:hyperlink>
        </w:p>
        <w:p w14:paraId="096A655C" w14:textId="3E454283"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42" w:history="1">
            <w:r w:rsidR="00EC543D" w:rsidRPr="00CC2F18">
              <w:rPr>
                <w:rStyle w:val="Hyperlink"/>
                <w:noProof/>
              </w:rPr>
              <w:t>3.4.</w:t>
            </w:r>
            <w:r w:rsidR="00EC543D">
              <w:rPr>
                <w:rFonts w:eastAsiaTheme="minorEastAsia"/>
                <w:b w:val="0"/>
                <w:noProof/>
                <w:kern w:val="2"/>
                <w:sz w:val="24"/>
                <w:szCs w:val="24"/>
                <w:lang/>
                <w14:ligatures w14:val="standardContextual"/>
              </w:rPr>
              <w:tab/>
            </w:r>
            <w:r w:rsidR="00EC543D" w:rsidRPr="00CC2F18">
              <w:rPr>
                <w:rStyle w:val="Hyperlink"/>
                <w:noProof/>
              </w:rPr>
              <w:t>Giao diện danh sách tour</w:t>
            </w:r>
            <w:r w:rsidR="00EC543D">
              <w:rPr>
                <w:noProof/>
                <w:webHidden/>
              </w:rPr>
              <w:tab/>
            </w:r>
            <w:r w:rsidR="00EC543D">
              <w:rPr>
                <w:noProof/>
                <w:webHidden/>
              </w:rPr>
              <w:fldChar w:fldCharType="begin"/>
            </w:r>
            <w:r w:rsidR="00EC543D">
              <w:rPr>
                <w:noProof/>
                <w:webHidden/>
              </w:rPr>
              <w:instrText xml:space="preserve"> PAGEREF _Toc178021942 \h </w:instrText>
            </w:r>
            <w:r w:rsidR="00EC543D">
              <w:rPr>
                <w:noProof/>
                <w:webHidden/>
              </w:rPr>
            </w:r>
            <w:r w:rsidR="00EC543D">
              <w:rPr>
                <w:noProof/>
                <w:webHidden/>
              </w:rPr>
              <w:fldChar w:fldCharType="separate"/>
            </w:r>
            <w:r w:rsidR="00EC543D">
              <w:rPr>
                <w:noProof/>
                <w:webHidden/>
              </w:rPr>
              <w:t>41</w:t>
            </w:r>
            <w:r w:rsidR="00EC543D">
              <w:rPr>
                <w:noProof/>
                <w:webHidden/>
              </w:rPr>
              <w:fldChar w:fldCharType="end"/>
            </w:r>
          </w:hyperlink>
        </w:p>
        <w:p w14:paraId="51BF3D08" w14:textId="0215B775"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43" w:history="1">
            <w:r w:rsidR="00EC543D" w:rsidRPr="00CC2F18">
              <w:rPr>
                <w:rStyle w:val="Hyperlink"/>
                <w:noProof/>
              </w:rPr>
              <w:t>3.5.</w:t>
            </w:r>
            <w:r w:rsidR="00EC543D">
              <w:rPr>
                <w:rFonts w:eastAsiaTheme="minorEastAsia"/>
                <w:b w:val="0"/>
                <w:noProof/>
                <w:kern w:val="2"/>
                <w:sz w:val="24"/>
                <w:szCs w:val="24"/>
                <w:lang/>
                <w14:ligatures w14:val="standardContextual"/>
              </w:rPr>
              <w:tab/>
            </w:r>
            <w:r w:rsidR="00EC543D" w:rsidRPr="00CC2F18">
              <w:rPr>
                <w:rStyle w:val="Hyperlink"/>
                <w:noProof/>
              </w:rPr>
              <w:t>Giao diện tìm kiếm tour</w:t>
            </w:r>
            <w:r w:rsidR="00EC543D">
              <w:rPr>
                <w:noProof/>
                <w:webHidden/>
              </w:rPr>
              <w:tab/>
            </w:r>
            <w:r w:rsidR="00EC543D">
              <w:rPr>
                <w:noProof/>
                <w:webHidden/>
              </w:rPr>
              <w:fldChar w:fldCharType="begin"/>
            </w:r>
            <w:r w:rsidR="00EC543D">
              <w:rPr>
                <w:noProof/>
                <w:webHidden/>
              </w:rPr>
              <w:instrText xml:space="preserve"> PAGEREF _Toc178021943 \h </w:instrText>
            </w:r>
            <w:r w:rsidR="00EC543D">
              <w:rPr>
                <w:noProof/>
                <w:webHidden/>
              </w:rPr>
            </w:r>
            <w:r w:rsidR="00EC543D">
              <w:rPr>
                <w:noProof/>
                <w:webHidden/>
              </w:rPr>
              <w:fldChar w:fldCharType="separate"/>
            </w:r>
            <w:r w:rsidR="00EC543D">
              <w:rPr>
                <w:noProof/>
                <w:webHidden/>
              </w:rPr>
              <w:t>42</w:t>
            </w:r>
            <w:r w:rsidR="00EC543D">
              <w:rPr>
                <w:noProof/>
                <w:webHidden/>
              </w:rPr>
              <w:fldChar w:fldCharType="end"/>
            </w:r>
          </w:hyperlink>
        </w:p>
        <w:p w14:paraId="3095481B" w14:textId="1F64062F"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44" w:history="1">
            <w:r w:rsidR="00EC543D" w:rsidRPr="00CC2F18">
              <w:rPr>
                <w:rStyle w:val="Hyperlink"/>
                <w:noProof/>
              </w:rPr>
              <w:t>3.6.</w:t>
            </w:r>
            <w:r w:rsidR="00EC543D">
              <w:rPr>
                <w:rFonts w:eastAsiaTheme="minorEastAsia"/>
                <w:b w:val="0"/>
                <w:noProof/>
                <w:kern w:val="2"/>
                <w:sz w:val="24"/>
                <w:szCs w:val="24"/>
                <w:lang/>
                <w14:ligatures w14:val="standardContextual"/>
              </w:rPr>
              <w:tab/>
            </w:r>
            <w:r w:rsidR="00EC543D" w:rsidRPr="00CC2F18">
              <w:rPr>
                <w:rStyle w:val="Hyperlink"/>
                <w:noProof/>
              </w:rPr>
              <w:t>Giao diện chi tiết tour</w:t>
            </w:r>
            <w:r w:rsidR="00EC543D">
              <w:rPr>
                <w:noProof/>
                <w:webHidden/>
              </w:rPr>
              <w:tab/>
            </w:r>
            <w:r w:rsidR="00EC543D">
              <w:rPr>
                <w:noProof/>
                <w:webHidden/>
              </w:rPr>
              <w:fldChar w:fldCharType="begin"/>
            </w:r>
            <w:r w:rsidR="00EC543D">
              <w:rPr>
                <w:noProof/>
                <w:webHidden/>
              </w:rPr>
              <w:instrText xml:space="preserve"> PAGEREF _Toc178021944 \h </w:instrText>
            </w:r>
            <w:r w:rsidR="00EC543D">
              <w:rPr>
                <w:noProof/>
                <w:webHidden/>
              </w:rPr>
            </w:r>
            <w:r w:rsidR="00EC543D">
              <w:rPr>
                <w:noProof/>
                <w:webHidden/>
              </w:rPr>
              <w:fldChar w:fldCharType="separate"/>
            </w:r>
            <w:r w:rsidR="00EC543D">
              <w:rPr>
                <w:noProof/>
                <w:webHidden/>
              </w:rPr>
              <w:t>42</w:t>
            </w:r>
            <w:r w:rsidR="00EC543D">
              <w:rPr>
                <w:noProof/>
                <w:webHidden/>
              </w:rPr>
              <w:fldChar w:fldCharType="end"/>
            </w:r>
          </w:hyperlink>
        </w:p>
        <w:p w14:paraId="69FBF25F" w14:textId="70B7FC6F"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45" w:history="1">
            <w:r w:rsidR="00EC543D" w:rsidRPr="00CC2F18">
              <w:rPr>
                <w:rStyle w:val="Hyperlink"/>
                <w:noProof/>
              </w:rPr>
              <w:t>3.7.</w:t>
            </w:r>
            <w:r w:rsidR="00EC543D">
              <w:rPr>
                <w:rFonts w:eastAsiaTheme="minorEastAsia"/>
                <w:b w:val="0"/>
                <w:noProof/>
                <w:kern w:val="2"/>
                <w:sz w:val="24"/>
                <w:szCs w:val="24"/>
                <w:lang/>
                <w14:ligatures w14:val="standardContextual"/>
              </w:rPr>
              <w:tab/>
            </w:r>
            <w:r w:rsidR="00EC543D" w:rsidRPr="00CC2F18">
              <w:rPr>
                <w:rStyle w:val="Hyperlink"/>
                <w:noProof/>
              </w:rPr>
              <w:t>Form đặt tour</w:t>
            </w:r>
            <w:r w:rsidR="00EC543D">
              <w:rPr>
                <w:noProof/>
                <w:webHidden/>
              </w:rPr>
              <w:tab/>
            </w:r>
            <w:r w:rsidR="00EC543D">
              <w:rPr>
                <w:noProof/>
                <w:webHidden/>
              </w:rPr>
              <w:fldChar w:fldCharType="begin"/>
            </w:r>
            <w:r w:rsidR="00EC543D">
              <w:rPr>
                <w:noProof/>
                <w:webHidden/>
              </w:rPr>
              <w:instrText xml:space="preserve"> PAGEREF _Toc178021945 \h </w:instrText>
            </w:r>
            <w:r w:rsidR="00EC543D">
              <w:rPr>
                <w:noProof/>
                <w:webHidden/>
              </w:rPr>
            </w:r>
            <w:r w:rsidR="00EC543D">
              <w:rPr>
                <w:noProof/>
                <w:webHidden/>
              </w:rPr>
              <w:fldChar w:fldCharType="separate"/>
            </w:r>
            <w:r w:rsidR="00EC543D">
              <w:rPr>
                <w:noProof/>
                <w:webHidden/>
              </w:rPr>
              <w:t>42</w:t>
            </w:r>
            <w:r w:rsidR="00EC543D">
              <w:rPr>
                <w:noProof/>
                <w:webHidden/>
              </w:rPr>
              <w:fldChar w:fldCharType="end"/>
            </w:r>
          </w:hyperlink>
        </w:p>
        <w:p w14:paraId="018E1A0E" w14:textId="587E5608"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46" w:history="1">
            <w:r w:rsidR="00EC543D" w:rsidRPr="00CC2F18">
              <w:rPr>
                <w:rStyle w:val="Hyperlink"/>
                <w:noProof/>
              </w:rPr>
              <w:t>3.8.</w:t>
            </w:r>
            <w:r w:rsidR="00EC543D">
              <w:rPr>
                <w:rFonts w:eastAsiaTheme="minorEastAsia"/>
                <w:b w:val="0"/>
                <w:noProof/>
                <w:kern w:val="2"/>
                <w:sz w:val="24"/>
                <w:szCs w:val="24"/>
                <w:lang/>
                <w14:ligatures w14:val="standardContextual"/>
              </w:rPr>
              <w:tab/>
            </w:r>
            <w:r w:rsidR="00EC543D" w:rsidRPr="00CC2F18">
              <w:rPr>
                <w:rStyle w:val="Hyperlink"/>
                <w:noProof/>
              </w:rPr>
              <w:t>Trang thanh toán</w:t>
            </w:r>
            <w:r w:rsidR="00EC543D">
              <w:rPr>
                <w:noProof/>
                <w:webHidden/>
              </w:rPr>
              <w:tab/>
            </w:r>
            <w:r w:rsidR="00EC543D">
              <w:rPr>
                <w:noProof/>
                <w:webHidden/>
              </w:rPr>
              <w:fldChar w:fldCharType="begin"/>
            </w:r>
            <w:r w:rsidR="00EC543D">
              <w:rPr>
                <w:noProof/>
                <w:webHidden/>
              </w:rPr>
              <w:instrText xml:space="preserve"> PAGEREF _Toc178021946 \h </w:instrText>
            </w:r>
            <w:r w:rsidR="00EC543D">
              <w:rPr>
                <w:noProof/>
                <w:webHidden/>
              </w:rPr>
            </w:r>
            <w:r w:rsidR="00EC543D">
              <w:rPr>
                <w:noProof/>
                <w:webHidden/>
              </w:rPr>
              <w:fldChar w:fldCharType="separate"/>
            </w:r>
            <w:r w:rsidR="00EC543D">
              <w:rPr>
                <w:noProof/>
                <w:webHidden/>
              </w:rPr>
              <w:t>43</w:t>
            </w:r>
            <w:r w:rsidR="00EC543D">
              <w:rPr>
                <w:noProof/>
                <w:webHidden/>
              </w:rPr>
              <w:fldChar w:fldCharType="end"/>
            </w:r>
          </w:hyperlink>
        </w:p>
        <w:p w14:paraId="438A4202" w14:textId="645869AA"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47" w:history="1">
            <w:r w:rsidR="00EC543D" w:rsidRPr="00CC2F18">
              <w:rPr>
                <w:rStyle w:val="Hyperlink"/>
                <w:noProof/>
              </w:rPr>
              <w:t>3.9.</w:t>
            </w:r>
            <w:r w:rsidR="00EC543D">
              <w:rPr>
                <w:rFonts w:eastAsiaTheme="minorEastAsia"/>
                <w:b w:val="0"/>
                <w:noProof/>
                <w:kern w:val="2"/>
                <w:sz w:val="24"/>
                <w:szCs w:val="24"/>
                <w:lang/>
                <w14:ligatures w14:val="standardContextual"/>
              </w:rPr>
              <w:tab/>
            </w:r>
            <w:r w:rsidR="00EC543D" w:rsidRPr="00CC2F18">
              <w:rPr>
                <w:rStyle w:val="Hyperlink"/>
                <w:noProof/>
              </w:rPr>
              <w:t>Thanh toán thành công</w:t>
            </w:r>
            <w:r w:rsidR="00EC543D">
              <w:rPr>
                <w:noProof/>
                <w:webHidden/>
              </w:rPr>
              <w:tab/>
            </w:r>
            <w:r w:rsidR="00EC543D">
              <w:rPr>
                <w:noProof/>
                <w:webHidden/>
              </w:rPr>
              <w:fldChar w:fldCharType="begin"/>
            </w:r>
            <w:r w:rsidR="00EC543D">
              <w:rPr>
                <w:noProof/>
                <w:webHidden/>
              </w:rPr>
              <w:instrText xml:space="preserve"> PAGEREF _Toc178021947 \h </w:instrText>
            </w:r>
            <w:r w:rsidR="00EC543D">
              <w:rPr>
                <w:noProof/>
                <w:webHidden/>
              </w:rPr>
            </w:r>
            <w:r w:rsidR="00EC543D">
              <w:rPr>
                <w:noProof/>
                <w:webHidden/>
              </w:rPr>
              <w:fldChar w:fldCharType="separate"/>
            </w:r>
            <w:r w:rsidR="00EC543D">
              <w:rPr>
                <w:noProof/>
                <w:webHidden/>
              </w:rPr>
              <w:t>44</w:t>
            </w:r>
            <w:r w:rsidR="00EC543D">
              <w:rPr>
                <w:noProof/>
                <w:webHidden/>
              </w:rPr>
              <w:fldChar w:fldCharType="end"/>
            </w:r>
          </w:hyperlink>
        </w:p>
        <w:p w14:paraId="2A13260A" w14:textId="28738A71"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48" w:history="1">
            <w:r w:rsidR="00EC543D" w:rsidRPr="00CC2F18">
              <w:rPr>
                <w:rStyle w:val="Hyperlink"/>
                <w:noProof/>
              </w:rPr>
              <w:t>3.10.</w:t>
            </w:r>
            <w:r w:rsidR="00EC543D">
              <w:rPr>
                <w:rFonts w:eastAsiaTheme="minorEastAsia"/>
                <w:b w:val="0"/>
                <w:noProof/>
                <w:kern w:val="2"/>
                <w:sz w:val="24"/>
                <w:szCs w:val="24"/>
                <w:lang/>
                <w14:ligatures w14:val="standardContextual"/>
              </w:rPr>
              <w:tab/>
            </w:r>
            <w:r w:rsidR="00EC543D" w:rsidRPr="00CC2F18">
              <w:rPr>
                <w:rStyle w:val="Hyperlink"/>
                <w:noProof/>
              </w:rPr>
              <w:t>Lịch sử đặt tour</w:t>
            </w:r>
            <w:r w:rsidR="00EC543D">
              <w:rPr>
                <w:noProof/>
                <w:webHidden/>
              </w:rPr>
              <w:tab/>
            </w:r>
            <w:r w:rsidR="00EC543D">
              <w:rPr>
                <w:noProof/>
                <w:webHidden/>
              </w:rPr>
              <w:fldChar w:fldCharType="begin"/>
            </w:r>
            <w:r w:rsidR="00EC543D">
              <w:rPr>
                <w:noProof/>
                <w:webHidden/>
              </w:rPr>
              <w:instrText xml:space="preserve"> PAGEREF _Toc178021948 \h </w:instrText>
            </w:r>
            <w:r w:rsidR="00EC543D">
              <w:rPr>
                <w:noProof/>
                <w:webHidden/>
              </w:rPr>
            </w:r>
            <w:r w:rsidR="00EC543D">
              <w:rPr>
                <w:noProof/>
                <w:webHidden/>
              </w:rPr>
              <w:fldChar w:fldCharType="separate"/>
            </w:r>
            <w:r w:rsidR="00EC543D">
              <w:rPr>
                <w:noProof/>
                <w:webHidden/>
              </w:rPr>
              <w:t>44</w:t>
            </w:r>
            <w:r w:rsidR="00EC543D">
              <w:rPr>
                <w:noProof/>
                <w:webHidden/>
              </w:rPr>
              <w:fldChar w:fldCharType="end"/>
            </w:r>
          </w:hyperlink>
        </w:p>
        <w:p w14:paraId="3BA70E5F" w14:textId="5D92EB19"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49" w:history="1">
            <w:r w:rsidR="00EC543D" w:rsidRPr="00CC2F18">
              <w:rPr>
                <w:rStyle w:val="Hyperlink"/>
                <w:noProof/>
              </w:rPr>
              <w:t>3.11.</w:t>
            </w:r>
            <w:r w:rsidR="00EC543D">
              <w:rPr>
                <w:rFonts w:eastAsiaTheme="minorEastAsia"/>
                <w:b w:val="0"/>
                <w:noProof/>
                <w:kern w:val="2"/>
                <w:sz w:val="24"/>
                <w:szCs w:val="24"/>
                <w:lang/>
                <w14:ligatures w14:val="standardContextual"/>
              </w:rPr>
              <w:tab/>
            </w:r>
            <w:r w:rsidR="00EC543D" w:rsidRPr="00CC2F18">
              <w:rPr>
                <w:rStyle w:val="Hyperlink"/>
                <w:noProof/>
              </w:rPr>
              <w:t>Form đánh giá</w:t>
            </w:r>
            <w:r w:rsidR="00EC543D">
              <w:rPr>
                <w:noProof/>
                <w:webHidden/>
              </w:rPr>
              <w:tab/>
            </w:r>
            <w:r w:rsidR="00EC543D">
              <w:rPr>
                <w:noProof/>
                <w:webHidden/>
              </w:rPr>
              <w:fldChar w:fldCharType="begin"/>
            </w:r>
            <w:r w:rsidR="00EC543D">
              <w:rPr>
                <w:noProof/>
                <w:webHidden/>
              </w:rPr>
              <w:instrText xml:space="preserve"> PAGEREF _Toc178021949 \h </w:instrText>
            </w:r>
            <w:r w:rsidR="00EC543D">
              <w:rPr>
                <w:noProof/>
                <w:webHidden/>
              </w:rPr>
            </w:r>
            <w:r w:rsidR="00EC543D">
              <w:rPr>
                <w:noProof/>
                <w:webHidden/>
              </w:rPr>
              <w:fldChar w:fldCharType="separate"/>
            </w:r>
            <w:r w:rsidR="00EC543D">
              <w:rPr>
                <w:noProof/>
                <w:webHidden/>
              </w:rPr>
              <w:t>45</w:t>
            </w:r>
            <w:r w:rsidR="00EC543D">
              <w:rPr>
                <w:noProof/>
                <w:webHidden/>
              </w:rPr>
              <w:fldChar w:fldCharType="end"/>
            </w:r>
          </w:hyperlink>
        </w:p>
        <w:p w14:paraId="12DF29F5" w14:textId="513B6DA8"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50" w:history="1">
            <w:r w:rsidR="00EC543D" w:rsidRPr="00CC2F18">
              <w:rPr>
                <w:rStyle w:val="Hyperlink"/>
                <w:noProof/>
              </w:rPr>
              <w:t>3.12.</w:t>
            </w:r>
            <w:r w:rsidR="00EC543D">
              <w:rPr>
                <w:rFonts w:eastAsiaTheme="minorEastAsia"/>
                <w:b w:val="0"/>
                <w:noProof/>
                <w:kern w:val="2"/>
                <w:sz w:val="24"/>
                <w:szCs w:val="24"/>
                <w:lang/>
                <w14:ligatures w14:val="standardContextual"/>
              </w:rPr>
              <w:tab/>
            </w:r>
            <w:r w:rsidR="00EC543D" w:rsidRPr="00CC2F18">
              <w:rPr>
                <w:rStyle w:val="Hyperlink"/>
                <w:noProof/>
              </w:rPr>
              <w:t>Trang liên hệ hỗ trợ</w:t>
            </w:r>
            <w:r w:rsidR="00EC543D">
              <w:rPr>
                <w:noProof/>
                <w:webHidden/>
              </w:rPr>
              <w:tab/>
            </w:r>
            <w:r w:rsidR="00EC543D">
              <w:rPr>
                <w:noProof/>
                <w:webHidden/>
              </w:rPr>
              <w:fldChar w:fldCharType="begin"/>
            </w:r>
            <w:r w:rsidR="00EC543D">
              <w:rPr>
                <w:noProof/>
                <w:webHidden/>
              </w:rPr>
              <w:instrText xml:space="preserve"> PAGEREF _Toc178021950 \h </w:instrText>
            </w:r>
            <w:r w:rsidR="00EC543D">
              <w:rPr>
                <w:noProof/>
                <w:webHidden/>
              </w:rPr>
            </w:r>
            <w:r w:rsidR="00EC543D">
              <w:rPr>
                <w:noProof/>
                <w:webHidden/>
              </w:rPr>
              <w:fldChar w:fldCharType="separate"/>
            </w:r>
            <w:r w:rsidR="00EC543D">
              <w:rPr>
                <w:noProof/>
                <w:webHidden/>
              </w:rPr>
              <w:t>45</w:t>
            </w:r>
            <w:r w:rsidR="00EC543D">
              <w:rPr>
                <w:noProof/>
                <w:webHidden/>
              </w:rPr>
              <w:fldChar w:fldCharType="end"/>
            </w:r>
          </w:hyperlink>
        </w:p>
        <w:p w14:paraId="16594E82" w14:textId="2C78875A"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51" w:history="1">
            <w:r w:rsidR="00EC543D" w:rsidRPr="00CC2F18">
              <w:rPr>
                <w:rStyle w:val="Hyperlink"/>
                <w:noProof/>
              </w:rPr>
              <w:t>3.13.</w:t>
            </w:r>
            <w:r w:rsidR="00EC543D">
              <w:rPr>
                <w:rFonts w:eastAsiaTheme="minorEastAsia"/>
                <w:b w:val="0"/>
                <w:noProof/>
                <w:kern w:val="2"/>
                <w:sz w:val="24"/>
                <w:szCs w:val="24"/>
                <w:lang/>
                <w14:ligatures w14:val="standardContextual"/>
              </w:rPr>
              <w:tab/>
            </w:r>
            <w:r w:rsidR="00EC543D" w:rsidRPr="00CC2F18">
              <w:rPr>
                <w:rStyle w:val="Hyperlink"/>
                <w:noProof/>
              </w:rPr>
              <w:t>Giao diện đang nhập admin</w:t>
            </w:r>
            <w:r w:rsidR="00EC543D">
              <w:rPr>
                <w:noProof/>
                <w:webHidden/>
              </w:rPr>
              <w:tab/>
            </w:r>
            <w:r w:rsidR="00EC543D">
              <w:rPr>
                <w:noProof/>
                <w:webHidden/>
              </w:rPr>
              <w:fldChar w:fldCharType="begin"/>
            </w:r>
            <w:r w:rsidR="00EC543D">
              <w:rPr>
                <w:noProof/>
                <w:webHidden/>
              </w:rPr>
              <w:instrText xml:space="preserve"> PAGEREF _Toc178021951 \h </w:instrText>
            </w:r>
            <w:r w:rsidR="00EC543D">
              <w:rPr>
                <w:noProof/>
                <w:webHidden/>
              </w:rPr>
            </w:r>
            <w:r w:rsidR="00EC543D">
              <w:rPr>
                <w:noProof/>
                <w:webHidden/>
              </w:rPr>
              <w:fldChar w:fldCharType="separate"/>
            </w:r>
            <w:r w:rsidR="00EC543D">
              <w:rPr>
                <w:noProof/>
                <w:webHidden/>
              </w:rPr>
              <w:t>46</w:t>
            </w:r>
            <w:r w:rsidR="00EC543D">
              <w:rPr>
                <w:noProof/>
                <w:webHidden/>
              </w:rPr>
              <w:fldChar w:fldCharType="end"/>
            </w:r>
          </w:hyperlink>
        </w:p>
        <w:p w14:paraId="7B259509" w14:textId="3F64E842"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52" w:history="1">
            <w:r w:rsidR="00EC543D" w:rsidRPr="00CC2F18">
              <w:rPr>
                <w:rStyle w:val="Hyperlink"/>
                <w:noProof/>
              </w:rPr>
              <w:t>3.14.</w:t>
            </w:r>
            <w:r w:rsidR="00EC543D">
              <w:rPr>
                <w:rFonts w:eastAsiaTheme="minorEastAsia"/>
                <w:b w:val="0"/>
                <w:noProof/>
                <w:kern w:val="2"/>
                <w:sz w:val="24"/>
                <w:szCs w:val="24"/>
                <w:lang/>
                <w14:ligatures w14:val="standardContextual"/>
              </w:rPr>
              <w:tab/>
            </w:r>
            <w:r w:rsidR="00EC543D" w:rsidRPr="00CC2F18">
              <w:rPr>
                <w:rStyle w:val="Hyperlink"/>
                <w:noProof/>
              </w:rPr>
              <w:t>Trang báo cáo Admin</w:t>
            </w:r>
            <w:r w:rsidR="00EC543D">
              <w:rPr>
                <w:noProof/>
                <w:webHidden/>
              </w:rPr>
              <w:tab/>
            </w:r>
            <w:r w:rsidR="00EC543D">
              <w:rPr>
                <w:noProof/>
                <w:webHidden/>
              </w:rPr>
              <w:fldChar w:fldCharType="begin"/>
            </w:r>
            <w:r w:rsidR="00EC543D">
              <w:rPr>
                <w:noProof/>
                <w:webHidden/>
              </w:rPr>
              <w:instrText xml:space="preserve"> PAGEREF _Toc178021952 \h </w:instrText>
            </w:r>
            <w:r w:rsidR="00EC543D">
              <w:rPr>
                <w:noProof/>
                <w:webHidden/>
              </w:rPr>
            </w:r>
            <w:r w:rsidR="00EC543D">
              <w:rPr>
                <w:noProof/>
                <w:webHidden/>
              </w:rPr>
              <w:fldChar w:fldCharType="separate"/>
            </w:r>
            <w:r w:rsidR="00EC543D">
              <w:rPr>
                <w:noProof/>
                <w:webHidden/>
              </w:rPr>
              <w:t>46</w:t>
            </w:r>
            <w:r w:rsidR="00EC543D">
              <w:rPr>
                <w:noProof/>
                <w:webHidden/>
              </w:rPr>
              <w:fldChar w:fldCharType="end"/>
            </w:r>
          </w:hyperlink>
        </w:p>
        <w:p w14:paraId="6BD362DE" w14:textId="029FCF11"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53" w:history="1">
            <w:r w:rsidR="00EC543D" w:rsidRPr="00CC2F18">
              <w:rPr>
                <w:rStyle w:val="Hyperlink"/>
                <w:noProof/>
              </w:rPr>
              <w:t>3.15.</w:t>
            </w:r>
            <w:r w:rsidR="00EC543D">
              <w:rPr>
                <w:rFonts w:eastAsiaTheme="minorEastAsia"/>
                <w:b w:val="0"/>
                <w:noProof/>
                <w:kern w:val="2"/>
                <w:sz w:val="24"/>
                <w:szCs w:val="24"/>
                <w:lang/>
                <w14:ligatures w14:val="standardContextual"/>
              </w:rPr>
              <w:tab/>
            </w:r>
            <w:r w:rsidR="00EC543D" w:rsidRPr="00CC2F18">
              <w:rPr>
                <w:rStyle w:val="Hyperlink"/>
                <w:noProof/>
              </w:rPr>
              <w:t>Trang quản lý tài khoản</w:t>
            </w:r>
            <w:r w:rsidR="00EC543D">
              <w:rPr>
                <w:noProof/>
                <w:webHidden/>
              </w:rPr>
              <w:tab/>
            </w:r>
            <w:r w:rsidR="00EC543D">
              <w:rPr>
                <w:noProof/>
                <w:webHidden/>
              </w:rPr>
              <w:fldChar w:fldCharType="begin"/>
            </w:r>
            <w:r w:rsidR="00EC543D">
              <w:rPr>
                <w:noProof/>
                <w:webHidden/>
              </w:rPr>
              <w:instrText xml:space="preserve"> PAGEREF _Toc178021953 \h </w:instrText>
            </w:r>
            <w:r w:rsidR="00EC543D">
              <w:rPr>
                <w:noProof/>
                <w:webHidden/>
              </w:rPr>
            </w:r>
            <w:r w:rsidR="00EC543D">
              <w:rPr>
                <w:noProof/>
                <w:webHidden/>
              </w:rPr>
              <w:fldChar w:fldCharType="separate"/>
            </w:r>
            <w:r w:rsidR="00EC543D">
              <w:rPr>
                <w:noProof/>
                <w:webHidden/>
              </w:rPr>
              <w:t>47</w:t>
            </w:r>
            <w:r w:rsidR="00EC543D">
              <w:rPr>
                <w:noProof/>
                <w:webHidden/>
              </w:rPr>
              <w:fldChar w:fldCharType="end"/>
            </w:r>
          </w:hyperlink>
        </w:p>
        <w:p w14:paraId="2784CE5E" w14:textId="01A8936C"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54" w:history="1">
            <w:r w:rsidR="00EC543D" w:rsidRPr="00CC2F18">
              <w:rPr>
                <w:rStyle w:val="Hyperlink"/>
                <w:noProof/>
              </w:rPr>
              <w:t>3.16.</w:t>
            </w:r>
            <w:r w:rsidR="00EC543D">
              <w:rPr>
                <w:rFonts w:eastAsiaTheme="minorEastAsia"/>
                <w:b w:val="0"/>
                <w:noProof/>
                <w:kern w:val="2"/>
                <w:sz w:val="24"/>
                <w:szCs w:val="24"/>
                <w:lang/>
                <w14:ligatures w14:val="standardContextual"/>
              </w:rPr>
              <w:tab/>
            </w:r>
            <w:r w:rsidR="00EC543D" w:rsidRPr="00CC2F18">
              <w:rPr>
                <w:rStyle w:val="Hyperlink"/>
                <w:noProof/>
              </w:rPr>
              <w:t>Form thêm admin</w:t>
            </w:r>
            <w:r w:rsidR="00EC543D">
              <w:rPr>
                <w:noProof/>
                <w:webHidden/>
              </w:rPr>
              <w:tab/>
            </w:r>
            <w:r w:rsidR="00EC543D">
              <w:rPr>
                <w:noProof/>
                <w:webHidden/>
              </w:rPr>
              <w:fldChar w:fldCharType="begin"/>
            </w:r>
            <w:r w:rsidR="00EC543D">
              <w:rPr>
                <w:noProof/>
                <w:webHidden/>
              </w:rPr>
              <w:instrText xml:space="preserve"> PAGEREF _Toc178021954 \h </w:instrText>
            </w:r>
            <w:r w:rsidR="00EC543D">
              <w:rPr>
                <w:noProof/>
                <w:webHidden/>
              </w:rPr>
            </w:r>
            <w:r w:rsidR="00EC543D">
              <w:rPr>
                <w:noProof/>
                <w:webHidden/>
              </w:rPr>
              <w:fldChar w:fldCharType="separate"/>
            </w:r>
            <w:r w:rsidR="00EC543D">
              <w:rPr>
                <w:noProof/>
                <w:webHidden/>
              </w:rPr>
              <w:t>47</w:t>
            </w:r>
            <w:r w:rsidR="00EC543D">
              <w:rPr>
                <w:noProof/>
                <w:webHidden/>
              </w:rPr>
              <w:fldChar w:fldCharType="end"/>
            </w:r>
          </w:hyperlink>
        </w:p>
        <w:p w14:paraId="2CEDBF65" w14:textId="33D8918A"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55" w:history="1">
            <w:r w:rsidR="00EC543D" w:rsidRPr="00CC2F18">
              <w:rPr>
                <w:rStyle w:val="Hyperlink"/>
                <w:noProof/>
              </w:rPr>
              <w:t>3.17.</w:t>
            </w:r>
            <w:r w:rsidR="00EC543D">
              <w:rPr>
                <w:rFonts w:eastAsiaTheme="minorEastAsia"/>
                <w:b w:val="0"/>
                <w:noProof/>
                <w:kern w:val="2"/>
                <w:sz w:val="24"/>
                <w:szCs w:val="24"/>
                <w:lang/>
                <w14:ligatures w14:val="standardContextual"/>
              </w:rPr>
              <w:tab/>
            </w:r>
            <w:r w:rsidR="00EC543D" w:rsidRPr="00CC2F18">
              <w:rPr>
                <w:rStyle w:val="Hyperlink"/>
                <w:noProof/>
              </w:rPr>
              <w:t>Form quản lý tour</w:t>
            </w:r>
            <w:r w:rsidR="00EC543D">
              <w:rPr>
                <w:noProof/>
                <w:webHidden/>
              </w:rPr>
              <w:tab/>
            </w:r>
            <w:r w:rsidR="00EC543D">
              <w:rPr>
                <w:noProof/>
                <w:webHidden/>
              </w:rPr>
              <w:fldChar w:fldCharType="begin"/>
            </w:r>
            <w:r w:rsidR="00EC543D">
              <w:rPr>
                <w:noProof/>
                <w:webHidden/>
              </w:rPr>
              <w:instrText xml:space="preserve"> PAGEREF _Toc178021955 \h </w:instrText>
            </w:r>
            <w:r w:rsidR="00EC543D">
              <w:rPr>
                <w:noProof/>
                <w:webHidden/>
              </w:rPr>
            </w:r>
            <w:r w:rsidR="00EC543D">
              <w:rPr>
                <w:noProof/>
                <w:webHidden/>
              </w:rPr>
              <w:fldChar w:fldCharType="separate"/>
            </w:r>
            <w:r w:rsidR="00EC543D">
              <w:rPr>
                <w:noProof/>
                <w:webHidden/>
              </w:rPr>
              <w:t>48</w:t>
            </w:r>
            <w:r w:rsidR="00EC543D">
              <w:rPr>
                <w:noProof/>
                <w:webHidden/>
              </w:rPr>
              <w:fldChar w:fldCharType="end"/>
            </w:r>
          </w:hyperlink>
        </w:p>
        <w:p w14:paraId="37D457F7" w14:textId="501C7A85"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56" w:history="1">
            <w:r w:rsidR="00EC543D" w:rsidRPr="00CC2F18">
              <w:rPr>
                <w:rStyle w:val="Hyperlink"/>
                <w:noProof/>
              </w:rPr>
              <w:t>3.18.</w:t>
            </w:r>
            <w:r w:rsidR="00EC543D">
              <w:rPr>
                <w:rFonts w:eastAsiaTheme="minorEastAsia"/>
                <w:b w:val="0"/>
                <w:noProof/>
                <w:kern w:val="2"/>
                <w:sz w:val="24"/>
                <w:szCs w:val="24"/>
                <w:lang/>
                <w14:ligatures w14:val="standardContextual"/>
              </w:rPr>
              <w:tab/>
            </w:r>
            <w:r w:rsidR="00EC543D" w:rsidRPr="00CC2F18">
              <w:rPr>
                <w:rStyle w:val="Hyperlink"/>
                <w:noProof/>
              </w:rPr>
              <w:t>Form thêm tour</w:t>
            </w:r>
            <w:r w:rsidR="00EC543D">
              <w:rPr>
                <w:noProof/>
                <w:webHidden/>
              </w:rPr>
              <w:tab/>
            </w:r>
            <w:r w:rsidR="00EC543D">
              <w:rPr>
                <w:noProof/>
                <w:webHidden/>
              </w:rPr>
              <w:fldChar w:fldCharType="begin"/>
            </w:r>
            <w:r w:rsidR="00EC543D">
              <w:rPr>
                <w:noProof/>
                <w:webHidden/>
              </w:rPr>
              <w:instrText xml:space="preserve"> PAGEREF _Toc178021956 \h </w:instrText>
            </w:r>
            <w:r w:rsidR="00EC543D">
              <w:rPr>
                <w:noProof/>
                <w:webHidden/>
              </w:rPr>
            </w:r>
            <w:r w:rsidR="00EC543D">
              <w:rPr>
                <w:noProof/>
                <w:webHidden/>
              </w:rPr>
              <w:fldChar w:fldCharType="separate"/>
            </w:r>
            <w:r w:rsidR="00EC543D">
              <w:rPr>
                <w:noProof/>
                <w:webHidden/>
              </w:rPr>
              <w:t>48</w:t>
            </w:r>
            <w:r w:rsidR="00EC543D">
              <w:rPr>
                <w:noProof/>
                <w:webHidden/>
              </w:rPr>
              <w:fldChar w:fldCharType="end"/>
            </w:r>
          </w:hyperlink>
        </w:p>
        <w:p w14:paraId="683F6323" w14:textId="02D106F3"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57" w:history="1">
            <w:r w:rsidR="00EC543D" w:rsidRPr="00CC2F18">
              <w:rPr>
                <w:rStyle w:val="Hyperlink"/>
                <w:noProof/>
              </w:rPr>
              <w:t>3.19.</w:t>
            </w:r>
            <w:r w:rsidR="00EC543D">
              <w:rPr>
                <w:rFonts w:eastAsiaTheme="minorEastAsia"/>
                <w:b w:val="0"/>
                <w:noProof/>
                <w:kern w:val="2"/>
                <w:sz w:val="24"/>
                <w:szCs w:val="24"/>
                <w:lang/>
                <w14:ligatures w14:val="standardContextual"/>
              </w:rPr>
              <w:tab/>
            </w:r>
            <w:r w:rsidR="00EC543D" w:rsidRPr="00CC2F18">
              <w:rPr>
                <w:rStyle w:val="Hyperlink"/>
                <w:noProof/>
              </w:rPr>
              <w:t>Form cập nhật tour</w:t>
            </w:r>
            <w:r w:rsidR="00EC543D">
              <w:rPr>
                <w:noProof/>
                <w:webHidden/>
              </w:rPr>
              <w:tab/>
            </w:r>
            <w:r w:rsidR="00EC543D">
              <w:rPr>
                <w:noProof/>
                <w:webHidden/>
              </w:rPr>
              <w:fldChar w:fldCharType="begin"/>
            </w:r>
            <w:r w:rsidR="00EC543D">
              <w:rPr>
                <w:noProof/>
                <w:webHidden/>
              </w:rPr>
              <w:instrText xml:space="preserve"> PAGEREF _Toc178021957 \h </w:instrText>
            </w:r>
            <w:r w:rsidR="00EC543D">
              <w:rPr>
                <w:noProof/>
                <w:webHidden/>
              </w:rPr>
            </w:r>
            <w:r w:rsidR="00EC543D">
              <w:rPr>
                <w:noProof/>
                <w:webHidden/>
              </w:rPr>
              <w:fldChar w:fldCharType="separate"/>
            </w:r>
            <w:r w:rsidR="00EC543D">
              <w:rPr>
                <w:noProof/>
                <w:webHidden/>
              </w:rPr>
              <w:t>49</w:t>
            </w:r>
            <w:r w:rsidR="00EC543D">
              <w:rPr>
                <w:noProof/>
                <w:webHidden/>
              </w:rPr>
              <w:fldChar w:fldCharType="end"/>
            </w:r>
          </w:hyperlink>
        </w:p>
        <w:p w14:paraId="62CB2FB2" w14:textId="4CA7F9A6"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58" w:history="1">
            <w:r w:rsidR="00EC543D" w:rsidRPr="00CC2F18">
              <w:rPr>
                <w:rStyle w:val="Hyperlink"/>
                <w:noProof/>
              </w:rPr>
              <w:t>3.20.</w:t>
            </w:r>
            <w:r w:rsidR="00EC543D">
              <w:rPr>
                <w:rFonts w:eastAsiaTheme="minorEastAsia"/>
                <w:b w:val="0"/>
                <w:noProof/>
                <w:kern w:val="2"/>
                <w:sz w:val="24"/>
                <w:szCs w:val="24"/>
                <w:lang/>
                <w14:ligatures w14:val="standardContextual"/>
              </w:rPr>
              <w:tab/>
            </w:r>
            <w:r w:rsidR="00EC543D" w:rsidRPr="00CC2F18">
              <w:rPr>
                <w:rStyle w:val="Hyperlink"/>
                <w:noProof/>
              </w:rPr>
              <w:t>Trang quản lý đặt tour</w:t>
            </w:r>
            <w:r w:rsidR="00EC543D">
              <w:rPr>
                <w:noProof/>
                <w:webHidden/>
              </w:rPr>
              <w:tab/>
            </w:r>
            <w:r w:rsidR="00EC543D">
              <w:rPr>
                <w:noProof/>
                <w:webHidden/>
              </w:rPr>
              <w:fldChar w:fldCharType="begin"/>
            </w:r>
            <w:r w:rsidR="00EC543D">
              <w:rPr>
                <w:noProof/>
                <w:webHidden/>
              </w:rPr>
              <w:instrText xml:space="preserve"> PAGEREF _Toc178021958 \h </w:instrText>
            </w:r>
            <w:r w:rsidR="00EC543D">
              <w:rPr>
                <w:noProof/>
                <w:webHidden/>
              </w:rPr>
            </w:r>
            <w:r w:rsidR="00EC543D">
              <w:rPr>
                <w:noProof/>
                <w:webHidden/>
              </w:rPr>
              <w:fldChar w:fldCharType="separate"/>
            </w:r>
            <w:r w:rsidR="00EC543D">
              <w:rPr>
                <w:noProof/>
                <w:webHidden/>
              </w:rPr>
              <w:t>49</w:t>
            </w:r>
            <w:r w:rsidR="00EC543D">
              <w:rPr>
                <w:noProof/>
                <w:webHidden/>
              </w:rPr>
              <w:fldChar w:fldCharType="end"/>
            </w:r>
          </w:hyperlink>
        </w:p>
        <w:p w14:paraId="27F1B4C7" w14:textId="18068F4A"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59" w:history="1">
            <w:r w:rsidR="00EC543D" w:rsidRPr="00CC2F18">
              <w:rPr>
                <w:rStyle w:val="Hyperlink"/>
                <w:noProof/>
              </w:rPr>
              <w:t>3.21.</w:t>
            </w:r>
            <w:r w:rsidR="00EC543D">
              <w:rPr>
                <w:rFonts w:eastAsiaTheme="minorEastAsia"/>
                <w:b w:val="0"/>
                <w:noProof/>
                <w:kern w:val="2"/>
                <w:sz w:val="24"/>
                <w:szCs w:val="24"/>
                <w:lang/>
                <w14:ligatures w14:val="standardContextual"/>
              </w:rPr>
              <w:tab/>
            </w:r>
            <w:r w:rsidR="00EC543D" w:rsidRPr="00CC2F18">
              <w:rPr>
                <w:rStyle w:val="Hyperlink"/>
                <w:noProof/>
              </w:rPr>
              <w:t>Trang hỗ trơ khách hàng</w:t>
            </w:r>
            <w:r w:rsidR="00EC543D">
              <w:rPr>
                <w:noProof/>
                <w:webHidden/>
              </w:rPr>
              <w:tab/>
            </w:r>
            <w:r w:rsidR="00EC543D">
              <w:rPr>
                <w:noProof/>
                <w:webHidden/>
              </w:rPr>
              <w:fldChar w:fldCharType="begin"/>
            </w:r>
            <w:r w:rsidR="00EC543D">
              <w:rPr>
                <w:noProof/>
                <w:webHidden/>
              </w:rPr>
              <w:instrText xml:space="preserve"> PAGEREF _Toc178021959 \h </w:instrText>
            </w:r>
            <w:r w:rsidR="00EC543D">
              <w:rPr>
                <w:noProof/>
                <w:webHidden/>
              </w:rPr>
            </w:r>
            <w:r w:rsidR="00EC543D">
              <w:rPr>
                <w:noProof/>
                <w:webHidden/>
              </w:rPr>
              <w:fldChar w:fldCharType="separate"/>
            </w:r>
            <w:r w:rsidR="00EC543D">
              <w:rPr>
                <w:noProof/>
                <w:webHidden/>
              </w:rPr>
              <w:t>49</w:t>
            </w:r>
            <w:r w:rsidR="00EC543D">
              <w:rPr>
                <w:noProof/>
                <w:webHidden/>
              </w:rPr>
              <w:fldChar w:fldCharType="end"/>
            </w:r>
          </w:hyperlink>
        </w:p>
        <w:p w14:paraId="7EB10C75" w14:textId="49686BDE" w:rsidR="00EC543D" w:rsidRDefault="00000000">
          <w:pPr>
            <w:pStyle w:val="TOC2"/>
            <w:tabs>
              <w:tab w:val="left" w:pos="1276"/>
              <w:tab w:val="right" w:leader="dot" w:pos="9345"/>
            </w:tabs>
            <w:rPr>
              <w:rFonts w:eastAsiaTheme="minorEastAsia"/>
              <w:b w:val="0"/>
              <w:noProof/>
              <w:kern w:val="2"/>
              <w:sz w:val="24"/>
              <w:szCs w:val="24"/>
              <w:lang/>
              <w14:ligatures w14:val="standardContextual"/>
            </w:rPr>
          </w:pPr>
          <w:hyperlink w:anchor="_Toc178021960" w:history="1">
            <w:r w:rsidR="00EC543D" w:rsidRPr="00CC2F18">
              <w:rPr>
                <w:rStyle w:val="Hyperlink"/>
                <w:noProof/>
              </w:rPr>
              <w:t>3.22.</w:t>
            </w:r>
            <w:r w:rsidR="00EC543D">
              <w:rPr>
                <w:rFonts w:eastAsiaTheme="minorEastAsia"/>
                <w:b w:val="0"/>
                <w:noProof/>
                <w:kern w:val="2"/>
                <w:sz w:val="24"/>
                <w:szCs w:val="24"/>
                <w:lang/>
                <w14:ligatures w14:val="standardContextual"/>
              </w:rPr>
              <w:tab/>
            </w:r>
            <w:r w:rsidR="00EC543D" w:rsidRPr="00CC2F18">
              <w:rPr>
                <w:rStyle w:val="Hyperlink"/>
                <w:noProof/>
              </w:rPr>
              <w:t>Mô tả visual design gồm có màu sắc, font chữ nhằm tạo tính thống nhất và đồng bộ</w:t>
            </w:r>
            <w:r w:rsidR="00EC543D">
              <w:rPr>
                <w:noProof/>
                <w:webHidden/>
              </w:rPr>
              <w:tab/>
            </w:r>
            <w:r w:rsidR="00EC543D">
              <w:rPr>
                <w:noProof/>
                <w:webHidden/>
              </w:rPr>
              <w:fldChar w:fldCharType="begin"/>
            </w:r>
            <w:r w:rsidR="00EC543D">
              <w:rPr>
                <w:noProof/>
                <w:webHidden/>
              </w:rPr>
              <w:instrText xml:space="preserve"> PAGEREF _Toc178021960 \h </w:instrText>
            </w:r>
            <w:r w:rsidR="00EC543D">
              <w:rPr>
                <w:noProof/>
                <w:webHidden/>
              </w:rPr>
            </w:r>
            <w:r w:rsidR="00EC543D">
              <w:rPr>
                <w:noProof/>
                <w:webHidden/>
              </w:rPr>
              <w:fldChar w:fldCharType="separate"/>
            </w:r>
            <w:r w:rsidR="00EC543D">
              <w:rPr>
                <w:noProof/>
                <w:webHidden/>
              </w:rPr>
              <w:t>50</w:t>
            </w:r>
            <w:r w:rsidR="00EC543D">
              <w:rPr>
                <w:noProof/>
                <w:webHidden/>
              </w:rPr>
              <w:fldChar w:fldCharType="end"/>
            </w:r>
          </w:hyperlink>
        </w:p>
        <w:p w14:paraId="6937E05C" w14:textId="29388CB9" w:rsidR="00EC543D" w:rsidRDefault="00000000">
          <w:pPr>
            <w:pStyle w:val="TOC1"/>
            <w:tabs>
              <w:tab w:val="left" w:pos="1920"/>
              <w:tab w:val="right" w:leader="dot" w:pos="9345"/>
            </w:tabs>
            <w:rPr>
              <w:rFonts w:eastAsiaTheme="minorEastAsia" w:cstheme="minorBidi"/>
              <w:b w:val="0"/>
              <w:caps/>
              <w:noProof/>
              <w:kern w:val="2"/>
              <w:lang/>
              <w14:ligatures w14:val="standardContextual"/>
            </w:rPr>
          </w:pPr>
          <w:hyperlink w:anchor="_Toc178021961" w:history="1">
            <w:r w:rsidR="00EC543D" w:rsidRPr="00CC2F18">
              <w:rPr>
                <w:rStyle w:val="Hyperlink"/>
                <w:noProof/>
              </w:rPr>
              <w:t>Chương 4.</w:t>
            </w:r>
            <w:r w:rsidR="00EC543D">
              <w:rPr>
                <w:rFonts w:eastAsiaTheme="minorEastAsia" w:cstheme="minorBidi"/>
                <w:b w:val="0"/>
                <w:caps/>
                <w:noProof/>
                <w:kern w:val="2"/>
                <w:lang/>
                <w14:ligatures w14:val="standardContextual"/>
              </w:rPr>
              <w:tab/>
            </w:r>
            <w:r w:rsidR="00EC543D" w:rsidRPr="00CC2F18">
              <w:rPr>
                <w:rStyle w:val="Hyperlink"/>
                <w:noProof/>
                <w:lang w:val="vi-VN"/>
              </w:rPr>
              <w:t xml:space="preserve">KẾT </w:t>
            </w:r>
            <w:r w:rsidR="00EC543D" w:rsidRPr="00CC2F18">
              <w:rPr>
                <w:rStyle w:val="Hyperlink"/>
                <w:noProof/>
              </w:rPr>
              <w:t>LUẬN</w:t>
            </w:r>
            <w:r w:rsidR="00EC543D">
              <w:rPr>
                <w:noProof/>
                <w:webHidden/>
              </w:rPr>
              <w:tab/>
            </w:r>
            <w:r w:rsidR="00EC543D">
              <w:rPr>
                <w:noProof/>
                <w:webHidden/>
              </w:rPr>
              <w:fldChar w:fldCharType="begin"/>
            </w:r>
            <w:r w:rsidR="00EC543D">
              <w:rPr>
                <w:noProof/>
                <w:webHidden/>
              </w:rPr>
              <w:instrText xml:space="preserve"> PAGEREF _Toc178021961 \h </w:instrText>
            </w:r>
            <w:r w:rsidR="00EC543D">
              <w:rPr>
                <w:noProof/>
                <w:webHidden/>
              </w:rPr>
            </w:r>
            <w:r w:rsidR="00EC543D">
              <w:rPr>
                <w:noProof/>
                <w:webHidden/>
              </w:rPr>
              <w:fldChar w:fldCharType="separate"/>
            </w:r>
            <w:r w:rsidR="00EC543D">
              <w:rPr>
                <w:noProof/>
                <w:webHidden/>
              </w:rPr>
              <w:t>51</w:t>
            </w:r>
            <w:r w:rsidR="00EC543D">
              <w:rPr>
                <w:noProof/>
                <w:webHidden/>
              </w:rPr>
              <w:fldChar w:fldCharType="end"/>
            </w:r>
          </w:hyperlink>
        </w:p>
        <w:p w14:paraId="1FA70D01" w14:textId="64EDEAC3" w:rsidR="00EC543D" w:rsidRDefault="00000000">
          <w:pPr>
            <w:pStyle w:val="TOC1"/>
            <w:tabs>
              <w:tab w:val="left" w:pos="1920"/>
              <w:tab w:val="right" w:leader="dot" w:pos="9345"/>
            </w:tabs>
            <w:rPr>
              <w:rFonts w:eastAsiaTheme="minorEastAsia" w:cstheme="minorBidi"/>
              <w:b w:val="0"/>
              <w:caps/>
              <w:noProof/>
              <w:kern w:val="2"/>
              <w:lang/>
              <w14:ligatures w14:val="standardContextual"/>
            </w:rPr>
          </w:pPr>
          <w:hyperlink w:anchor="_Toc178021962" w:history="1">
            <w:r w:rsidR="00EC543D" w:rsidRPr="00CC2F18">
              <w:rPr>
                <w:rStyle w:val="Hyperlink"/>
                <w:noProof/>
              </w:rPr>
              <w:t>Chương 5.</w:t>
            </w:r>
            <w:r w:rsidR="00EC543D">
              <w:rPr>
                <w:rFonts w:eastAsiaTheme="minorEastAsia" w:cstheme="minorBidi"/>
                <w:b w:val="0"/>
                <w:caps/>
                <w:noProof/>
                <w:kern w:val="2"/>
                <w:lang/>
                <w14:ligatures w14:val="standardContextual"/>
              </w:rPr>
              <w:tab/>
            </w:r>
            <w:r w:rsidR="00EC543D" w:rsidRPr="00CC2F18">
              <w:rPr>
                <w:rStyle w:val="Hyperlink"/>
                <w:noProof/>
              </w:rPr>
              <w:t>Phát triển sau này</w:t>
            </w:r>
            <w:r w:rsidR="00EC543D">
              <w:rPr>
                <w:noProof/>
                <w:webHidden/>
              </w:rPr>
              <w:tab/>
            </w:r>
            <w:r w:rsidR="00EC543D">
              <w:rPr>
                <w:noProof/>
                <w:webHidden/>
              </w:rPr>
              <w:fldChar w:fldCharType="begin"/>
            </w:r>
            <w:r w:rsidR="00EC543D">
              <w:rPr>
                <w:noProof/>
                <w:webHidden/>
              </w:rPr>
              <w:instrText xml:space="preserve"> PAGEREF _Toc178021962 \h </w:instrText>
            </w:r>
            <w:r w:rsidR="00EC543D">
              <w:rPr>
                <w:noProof/>
                <w:webHidden/>
              </w:rPr>
            </w:r>
            <w:r w:rsidR="00EC543D">
              <w:rPr>
                <w:noProof/>
                <w:webHidden/>
              </w:rPr>
              <w:fldChar w:fldCharType="separate"/>
            </w:r>
            <w:r w:rsidR="00EC543D">
              <w:rPr>
                <w:noProof/>
                <w:webHidden/>
              </w:rPr>
              <w:t>52</w:t>
            </w:r>
            <w:r w:rsidR="00EC543D">
              <w:rPr>
                <w:noProof/>
                <w:webHidden/>
              </w:rPr>
              <w:fldChar w:fldCharType="end"/>
            </w:r>
          </w:hyperlink>
        </w:p>
        <w:p w14:paraId="55467A4F" w14:textId="16541CB3" w:rsidR="00EC543D" w:rsidRDefault="00EC543D">
          <w:r>
            <w:rPr>
              <w:b/>
              <w:bCs/>
              <w:noProof/>
            </w:rPr>
            <w:fldChar w:fldCharType="end"/>
          </w:r>
        </w:p>
      </w:sdtContent>
    </w:sdt>
    <w:p w14:paraId="53E685E4" w14:textId="77777777" w:rsidR="00A600C9" w:rsidRPr="00A600C9" w:rsidRDefault="00A600C9" w:rsidP="00A600C9"/>
    <w:p w14:paraId="42EAFCCF" w14:textId="77777777" w:rsidR="00A600C9" w:rsidRDefault="00A600C9" w:rsidP="00A600C9">
      <w:pPr>
        <w:rPr>
          <w:b/>
          <w:bCs/>
        </w:rPr>
      </w:pPr>
    </w:p>
    <w:p w14:paraId="0611C26A" w14:textId="77777777" w:rsidR="00A600C9" w:rsidRDefault="00A600C9" w:rsidP="00A600C9">
      <w:pPr>
        <w:rPr>
          <w:b/>
          <w:bCs/>
        </w:rPr>
      </w:pPr>
    </w:p>
    <w:p w14:paraId="51064668" w14:textId="78C7F033" w:rsidR="00A600C9" w:rsidRPr="00A600C9" w:rsidRDefault="00A600C9" w:rsidP="00A600C9">
      <w:pPr>
        <w:tabs>
          <w:tab w:val="left" w:pos="2712"/>
        </w:tabs>
      </w:pPr>
      <w:r>
        <w:tab/>
      </w:r>
    </w:p>
    <w:p w14:paraId="510CD64E" w14:textId="77777777" w:rsidR="003B6D3C" w:rsidRDefault="003B6D3C" w:rsidP="005C3280">
      <w:pPr>
        <w:pageBreakBefore/>
        <w:tabs>
          <w:tab w:val="left" w:pos="1985"/>
          <w:tab w:val="left" w:pos="5387"/>
        </w:tabs>
        <w:spacing w:before="3000" w:after="0"/>
        <w:rPr>
          <w:b/>
          <w:bCs/>
        </w:rPr>
      </w:pPr>
    </w:p>
    <w:p w14:paraId="1EE7D390" w14:textId="2358D500" w:rsidR="005541CA" w:rsidRPr="004E5EE5" w:rsidRDefault="00AC2143" w:rsidP="0068066C">
      <w:pPr>
        <w:jc w:val="center"/>
        <w:rPr>
          <w:b/>
          <w:bCs/>
          <w:sz w:val="28"/>
          <w:szCs w:val="28"/>
        </w:rPr>
      </w:pPr>
      <w:r w:rsidRPr="004E5EE5">
        <w:rPr>
          <w:b/>
          <w:bCs/>
          <w:sz w:val="28"/>
          <w:szCs w:val="28"/>
        </w:rPr>
        <w:t>LỜI NÓI ĐẦU</w:t>
      </w:r>
    </w:p>
    <w:p w14:paraId="58AB6860" w14:textId="77777777" w:rsidR="00C46B6F" w:rsidRPr="00C46B6F" w:rsidRDefault="00C46B6F" w:rsidP="00013AC4">
      <w:pPr>
        <w:pStyle w:val="DoanVB"/>
      </w:pPr>
      <w:r w:rsidRPr="00C46B6F">
        <w:t>Trong thời đại công nghệ 4.0, việc quản lý và tổ chức các hoạt động du lịch một cách hiệu quả không chỉ là nhu cầu cần thiết mà còn trở thành yếu tố quan trọng quyết định sự phát triển và cạnh tranh của các doanh nghiệp du lịch. Sự phát triển không ngừng của công nghệ thông tin đã thay đổi cách các doanh nghiệp tiếp cận khách hàng, với những phương pháp quản lý truyền thống dần được thay thế bằng các nền tảng trực tuyến hiện đại. Trong đó, website đặt tour du lịch đóng vai trò then chốt trong việc kết nối giữa doanh nghiệp và khách hàng.</w:t>
      </w:r>
    </w:p>
    <w:p w14:paraId="42D0205D" w14:textId="77777777" w:rsidR="00C46B6F" w:rsidRPr="00C46B6F" w:rsidRDefault="00C46B6F" w:rsidP="00013AC4">
      <w:pPr>
        <w:pStyle w:val="DoanVB"/>
      </w:pPr>
      <w:r w:rsidRPr="00C46B6F">
        <w:t>Đề tài "Xây dựng website đặt tour du lịch" hướng đến việc cung cấp một giải pháp trực tuyến tối ưu, hỗ trợ khách hàng dễ dàng tìm kiếm, lựa chọn và đặt tour du lịch phù hợp theo nhu cầu. Hệ thống không chỉ giúp các doanh nghiệp tổ chức, quản lý thông tin về tour một cách hiệu quả, mà còn mang lại trải nghiệm tiện lợi cho khách hàng thông qua các chức năng như tìm kiếm tour theo lịch trình, địa điểm, giá cả, và phương thức thanh toán nhanh chóng, an toàn.</w:t>
      </w:r>
    </w:p>
    <w:p w14:paraId="4576626E" w14:textId="77777777" w:rsidR="00C46B6F" w:rsidRPr="00C46B6F" w:rsidRDefault="00C46B6F" w:rsidP="00013AC4">
      <w:pPr>
        <w:pStyle w:val="DoanVB"/>
      </w:pPr>
      <w:r w:rsidRPr="00C46B6F">
        <w:t>Với tính tiện dụng, khả năng tùy chỉnh cao và hỗ trợ theo thời gian thực, website đặt tour du lịch sẽ trở thành công cụ hữu ích, góp phần nâng cao chất lượng dịch vụ và tăng cường sự hài lòng của khách hàng. Đề tài này sẽ tập trung vào việc phân tích yêu cầu, thiết kế và phát triển hệ thống, đồng thời đề xuất các tính năng nhằm tối ưu hóa trải nghiệm người dùng, đảm bảo tính linh hoạt và hiệu quả trong vận hành.</w:t>
      </w:r>
    </w:p>
    <w:p w14:paraId="0655B3F6" w14:textId="17A6EF01" w:rsidR="00AC2143" w:rsidRDefault="00B05CFD" w:rsidP="00013AC4">
      <w:pPr>
        <w:pStyle w:val="DoanVB"/>
      </w:pPr>
      <w:r w:rsidRPr="00502A4D">
        <w:br w:type="page"/>
      </w:r>
    </w:p>
    <w:p w14:paraId="5CE301A8" w14:textId="77777777" w:rsidR="004925CB" w:rsidRDefault="004925CB" w:rsidP="002D5AE3">
      <w:pPr>
        <w:pStyle w:val="Heading1"/>
        <w:sectPr w:rsidR="004925CB" w:rsidSect="00276B02">
          <w:footerReference w:type="default" r:id="rId12"/>
          <w:pgSz w:w="11907" w:h="16840" w:code="9"/>
          <w:pgMar w:top="1134" w:right="851" w:bottom="1134" w:left="1701" w:header="510" w:footer="567" w:gutter="0"/>
          <w:pgBorders w:display="firstPage" w:offsetFrom="page">
            <w:top w:val="double" w:sz="4" w:space="24" w:color="auto"/>
            <w:left w:val="double" w:sz="4" w:space="24" w:color="auto"/>
            <w:bottom w:val="double" w:sz="4" w:space="24" w:color="auto"/>
            <w:right w:val="double" w:sz="4" w:space="24" w:color="auto"/>
          </w:pgBorders>
          <w:cols w:space="720"/>
          <w:docGrid w:linePitch="360"/>
        </w:sectPr>
      </w:pPr>
    </w:p>
    <w:p w14:paraId="61CC281A" w14:textId="3876580A" w:rsidR="00AC2143" w:rsidRDefault="00A42F0E" w:rsidP="002D5AE3">
      <w:pPr>
        <w:pStyle w:val="Heading1"/>
      </w:pPr>
      <w:bookmarkStart w:id="1" w:name="_Toc178021880"/>
      <w:r>
        <w:rPr>
          <w:lang w:val="vi-VN"/>
        </w:rPr>
        <w:lastRenderedPageBreak/>
        <w:t>Khảo sát bài toán</w:t>
      </w:r>
      <w:bookmarkEnd w:id="1"/>
    </w:p>
    <w:p w14:paraId="3281833F" w14:textId="67E0F5F0" w:rsidR="00AC2143" w:rsidRDefault="00AC2143" w:rsidP="008628BB">
      <w:pPr>
        <w:pStyle w:val="Heading2"/>
      </w:pPr>
      <w:bookmarkStart w:id="2" w:name="_Toc176822597"/>
      <w:bookmarkStart w:id="3" w:name="_Toc177013451"/>
      <w:bookmarkStart w:id="4" w:name="_Toc178021881"/>
      <w:r>
        <w:t>Mô tả yêu cầu bài toán</w:t>
      </w:r>
      <w:bookmarkEnd w:id="2"/>
      <w:bookmarkEnd w:id="3"/>
      <w:bookmarkEnd w:id="4"/>
      <w:r>
        <w:t xml:space="preserve"> </w:t>
      </w:r>
    </w:p>
    <w:p w14:paraId="2D9C1053" w14:textId="77777777" w:rsidR="009827EC" w:rsidRPr="00756F62" w:rsidRDefault="009827EC" w:rsidP="009827EC">
      <w:pPr>
        <w:pStyle w:val="StyleTr"/>
      </w:pPr>
      <w:bookmarkStart w:id="5" w:name="_Toc176822598"/>
      <w:bookmarkStart w:id="6" w:name="_Toc177013452"/>
      <w:r w:rsidRPr="00756F62">
        <w:rPr>
          <w:b/>
          <w:bCs/>
        </w:rPr>
        <w:t>Mục tiêu</w:t>
      </w:r>
      <w:r w:rsidRPr="00756F62">
        <w:t xml:space="preserve">: </w:t>
      </w:r>
      <w:r>
        <w:t>Xây dựng một hệ thống đặt tour du lịch trực tuyến, giúp khách hàng dễ dàng tìm kiếm, đặt tour, thanh toán và hỗ trợ doanh nghiệp quản lý thông tin tour hiệu quả.</w:t>
      </w:r>
    </w:p>
    <w:p w14:paraId="572B18CB" w14:textId="77777777" w:rsidR="009827EC" w:rsidRPr="00756F62" w:rsidRDefault="009827EC" w:rsidP="009827EC">
      <w:pPr>
        <w:pStyle w:val="StyleTr"/>
      </w:pPr>
      <w:r w:rsidRPr="00756F62">
        <w:rPr>
          <w:b/>
          <w:bCs/>
        </w:rPr>
        <w:t>Yêu cầu chính</w:t>
      </w:r>
      <w:r w:rsidRPr="00756F62">
        <w:t>:</w:t>
      </w:r>
    </w:p>
    <w:p w14:paraId="2B62F904" w14:textId="77777777" w:rsidR="009827EC" w:rsidRPr="00756F62" w:rsidRDefault="009827EC" w:rsidP="009827EC">
      <w:pPr>
        <w:pStyle w:val="StyleCng"/>
      </w:pPr>
      <w:r w:rsidRPr="00756F62">
        <w:rPr>
          <w:b/>
          <w:bCs/>
        </w:rPr>
        <w:t>Admin</w:t>
      </w:r>
      <w:r w:rsidRPr="00756F62">
        <w:t xml:space="preserve"> </w:t>
      </w:r>
      <w:r>
        <w:t>có thể xoá user, thêm admin và thêm sửa xoá với các tour du lịch, xem báo cáo doanh thu.</w:t>
      </w:r>
    </w:p>
    <w:p w14:paraId="0EF7DD0E" w14:textId="77777777" w:rsidR="009827EC" w:rsidRPr="00756F62" w:rsidRDefault="009827EC" w:rsidP="009827EC">
      <w:pPr>
        <w:pStyle w:val="StyleCng"/>
      </w:pPr>
      <w:r>
        <w:rPr>
          <w:b/>
          <w:bCs/>
        </w:rPr>
        <w:t xml:space="preserve">Khách hàng </w:t>
      </w:r>
      <w:r>
        <w:t>có thể dùng phần mềm để đặt tour du lịch</w:t>
      </w:r>
      <w:r w:rsidRPr="00756F62">
        <w:t>.</w:t>
      </w:r>
    </w:p>
    <w:p w14:paraId="2D53858F" w14:textId="404AE3F8" w:rsidR="00AC2143" w:rsidRDefault="00AC2143" w:rsidP="008628BB">
      <w:pPr>
        <w:pStyle w:val="Heading2"/>
      </w:pPr>
      <w:bookmarkStart w:id="7" w:name="_Toc178021882"/>
      <w:r>
        <w:t>Khảo sát bài toán</w:t>
      </w:r>
      <w:bookmarkEnd w:id="5"/>
      <w:bookmarkEnd w:id="6"/>
      <w:bookmarkEnd w:id="7"/>
    </w:p>
    <w:p w14:paraId="5D98AD59" w14:textId="5961F5F2" w:rsidR="00756F62" w:rsidRPr="00756F62" w:rsidRDefault="00756F62" w:rsidP="00EB1E2B">
      <w:pPr>
        <w:pStyle w:val="StyleTr"/>
      </w:pPr>
      <w:r w:rsidRPr="00756F62">
        <w:t xml:space="preserve">  Các vấn đề trong quản lý dự án truyền thống:</w:t>
      </w:r>
    </w:p>
    <w:p w14:paraId="453F1A54" w14:textId="38A3DB4E" w:rsidR="00756F62" w:rsidRPr="00756F62" w:rsidRDefault="0034329E" w:rsidP="00EB1E2B">
      <w:pPr>
        <w:pStyle w:val="StyleCng"/>
      </w:pPr>
      <w:r>
        <w:t>Khách hàng gặp khó khăn khi tìm kiếm và so sánh thông tin về các tour du lịch</w:t>
      </w:r>
      <w:r w:rsidR="00756F62" w:rsidRPr="00756F62">
        <w:t>.</w:t>
      </w:r>
    </w:p>
    <w:p w14:paraId="20E1F10B" w14:textId="46684AFB" w:rsidR="00756F62" w:rsidRPr="00756F62" w:rsidRDefault="0034329E" w:rsidP="00EB1E2B">
      <w:pPr>
        <w:pStyle w:val="StyleCng"/>
      </w:pPr>
      <w:r>
        <w:t>Quy trình đặt tour thủ công, tốn thời gian và dễ xảy ra sai sót</w:t>
      </w:r>
      <w:r w:rsidR="00756F62" w:rsidRPr="00756F62">
        <w:t>.</w:t>
      </w:r>
    </w:p>
    <w:p w14:paraId="16E8F563" w14:textId="758C479E" w:rsidR="00756F62" w:rsidRPr="00756F62" w:rsidRDefault="0034329E" w:rsidP="00EB1E2B">
      <w:pPr>
        <w:pStyle w:val="StyleCng"/>
      </w:pPr>
      <w:r>
        <w:t>Thiếu phương thức thanh toán nhanh chóng, an toàn và tiện lợi</w:t>
      </w:r>
      <w:r w:rsidR="00756F62" w:rsidRPr="00756F62">
        <w:t>.</w:t>
      </w:r>
    </w:p>
    <w:p w14:paraId="39B1A7D8" w14:textId="524FF096" w:rsidR="008628BB" w:rsidRDefault="00756F62" w:rsidP="00EB1E2B">
      <w:pPr>
        <w:pStyle w:val="StyleTr"/>
      </w:pPr>
      <w:r w:rsidRPr="00756F62">
        <w:t xml:space="preserve">  </w:t>
      </w:r>
      <w:r w:rsidRPr="00756F62">
        <w:rPr>
          <w:b/>
          <w:bCs/>
        </w:rPr>
        <w:t>Giải pháp</w:t>
      </w:r>
      <w:r w:rsidRPr="00756F62">
        <w:t xml:space="preserve">: </w:t>
      </w:r>
      <w:r w:rsidR="0034329E">
        <w:t xml:space="preserve">Phát triển một </w:t>
      </w:r>
      <w:r w:rsidR="0034329E" w:rsidRPr="0034329E">
        <w:rPr>
          <w:b/>
          <w:bCs/>
        </w:rPr>
        <w:t>website đặt tour du lịch</w:t>
      </w:r>
      <w:r w:rsidR="0034329E">
        <w:t xml:space="preserve"> trực tuyến, giúp khách hàng dễ dàng tìm kiếm và đặt tour, cung cấp phương thức thanh toán tiện lợi và hỗ trợ doanh nghiệp quản lý thông tin tour một cách hiệu quả</w:t>
      </w:r>
      <w:r w:rsidRPr="00756F62">
        <w:t>.</w:t>
      </w:r>
    </w:p>
    <w:p w14:paraId="50F431F7" w14:textId="77777777" w:rsidR="00D07111" w:rsidRPr="008628BB" w:rsidRDefault="00D07111" w:rsidP="00D07111">
      <w:pPr>
        <w:pStyle w:val="ListParagraph"/>
      </w:pPr>
    </w:p>
    <w:p w14:paraId="4B036370" w14:textId="0B1F6C1D" w:rsidR="00AC2143" w:rsidRDefault="00AC2143">
      <w:pPr>
        <w:spacing w:before="0" w:after="160" w:line="259" w:lineRule="auto"/>
        <w:jc w:val="left"/>
      </w:pPr>
      <w:r>
        <w:br w:type="page"/>
      </w:r>
    </w:p>
    <w:p w14:paraId="0046690B" w14:textId="372007B2" w:rsidR="00AC2143" w:rsidRDefault="009827EC" w:rsidP="002D5AE3">
      <w:pPr>
        <w:pStyle w:val="Heading1"/>
        <w:rPr>
          <w:lang w:val="vi-VN"/>
        </w:rPr>
      </w:pPr>
      <w:bookmarkStart w:id="8" w:name="_Toc178021883"/>
      <w:r>
        <w:rPr>
          <w:lang w:val="vi-VN"/>
        </w:rPr>
        <w:lastRenderedPageBreak/>
        <w:t>Phân Tích thiết kế hệ thống</w:t>
      </w:r>
      <w:bookmarkEnd w:id="8"/>
    </w:p>
    <w:p w14:paraId="783771E1" w14:textId="11CCA367" w:rsidR="00AC2143" w:rsidRDefault="009827EC" w:rsidP="002D5AE3">
      <w:pPr>
        <w:pStyle w:val="Heading2"/>
        <w:rPr>
          <w:lang w:val="vi-VN"/>
        </w:rPr>
      </w:pPr>
      <w:bookmarkStart w:id="9" w:name="_Toc178021884"/>
      <w:r>
        <w:rPr>
          <w:lang w:val="vi-VN"/>
        </w:rPr>
        <w:t>Biểu đồ ca sử dụng</w:t>
      </w:r>
      <w:bookmarkEnd w:id="9"/>
    </w:p>
    <w:p w14:paraId="4BE0FE96" w14:textId="23F2F40A" w:rsidR="009827EC" w:rsidRPr="009827EC" w:rsidRDefault="009827EC" w:rsidP="009827EC">
      <w:pPr>
        <w:pStyle w:val="Heading3"/>
        <w:rPr>
          <w:lang w:val="vi-VN"/>
        </w:rPr>
      </w:pPr>
      <w:bookmarkStart w:id="10" w:name="_Toc178021885"/>
      <w:r>
        <w:rPr>
          <w:lang w:val="vi-VN"/>
        </w:rPr>
        <w:t>Xác định các tác nhân</w:t>
      </w:r>
      <w:bookmarkEnd w:id="10"/>
    </w:p>
    <w:tbl>
      <w:tblPr>
        <w:tblStyle w:val="TableGrid"/>
        <w:tblW w:w="0" w:type="auto"/>
        <w:tblLook w:val="04A0" w:firstRow="1" w:lastRow="0" w:firstColumn="1" w:lastColumn="0" w:noHBand="0" w:noVBand="1"/>
      </w:tblPr>
      <w:tblGrid>
        <w:gridCol w:w="708"/>
        <w:gridCol w:w="4688"/>
        <w:gridCol w:w="3949"/>
      </w:tblGrid>
      <w:tr w:rsidR="00AC2143" w14:paraId="61B1C2B9" w14:textId="77777777" w:rsidTr="0034329E">
        <w:tc>
          <w:tcPr>
            <w:tcW w:w="708" w:type="dxa"/>
            <w:shd w:val="clear" w:color="auto" w:fill="BDD6EE" w:themeFill="accent5" w:themeFillTint="66"/>
            <w:vAlign w:val="center"/>
          </w:tcPr>
          <w:p w14:paraId="073A76A6" w14:textId="57D7767D" w:rsidR="00AC2143" w:rsidRPr="008071EA" w:rsidRDefault="00AC2143" w:rsidP="008071EA">
            <w:pPr>
              <w:spacing w:before="0" w:after="160" w:line="259" w:lineRule="auto"/>
              <w:jc w:val="center"/>
              <w:rPr>
                <w:b/>
                <w:bCs/>
                <w:lang w:val="vi-VN"/>
              </w:rPr>
            </w:pPr>
            <w:r w:rsidRPr="008071EA">
              <w:rPr>
                <w:b/>
                <w:bCs/>
                <w:lang w:val="vi-VN"/>
              </w:rPr>
              <w:t>STT</w:t>
            </w:r>
          </w:p>
        </w:tc>
        <w:tc>
          <w:tcPr>
            <w:tcW w:w="4688" w:type="dxa"/>
            <w:shd w:val="clear" w:color="auto" w:fill="BDD6EE" w:themeFill="accent5" w:themeFillTint="66"/>
            <w:vAlign w:val="center"/>
          </w:tcPr>
          <w:p w14:paraId="68E67CDE" w14:textId="4C81329A" w:rsidR="00AC2143" w:rsidRPr="008071EA" w:rsidRDefault="00AC2143" w:rsidP="008071EA">
            <w:pPr>
              <w:spacing w:before="0" w:after="160" w:line="259" w:lineRule="auto"/>
              <w:jc w:val="center"/>
              <w:rPr>
                <w:b/>
                <w:bCs/>
                <w:lang w:val="vi-VN"/>
              </w:rPr>
            </w:pPr>
            <w:r w:rsidRPr="008071EA">
              <w:rPr>
                <w:b/>
                <w:bCs/>
                <w:lang w:val="vi-VN"/>
              </w:rPr>
              <w:t>Tên tác nhân</w:t>
            </w:r>
          </w:p>
        </w:tc>
        <w:tc>
          <w:tcPr>
            <w:tcW w:w="3949" w:type="dxa"/>
            <w:shd w:val="clear" w:color="auto" w:fill="BDD6EE" w:themeFill="accent5" w:themeFillTint="66"/>
            <w:vAlign w:val="center"/>
          </w:tcPr>
          <w:p w14:paraId="6D51442F" w14:textId="3AC616ED" w:rsidR="00AC2143" w:rsidRPr="008071EA" w:rsidRDefault="00AC2143" w:rsidP="008071EA">
            <w:pPr>
              <w:spacing w:before="0" w:after="160" w:line="259" w:lineRule="auto"/>
              <w:jc w:val="center"/>
              <w:rPr>
                <w:b/>
                <w:bCs/>
                <w:lang w:val="vi-VN"/>
              </w:rPr>
            </w:pPr>
            <w:r w:rsidRPr="008071EA">
              <w:rPr>
                <w:b/>
                <w:bCs/>
                <w:lang w:val="vi-VN"/>
              </w:rPr>
              <w:t>Mô tả tác nhân</w:t>
            </w:r>
          </w:p>
        </w:tc>
      </w:tr>
      <w:tr w:rsidR="00AC2143" w:rsidRPr="003A015C" w14:paraId="4EFA0BD7" w14:textId="77777777" w:rsidTr="0034329E">
        <w:tc>
          <w:tcPr>
            <w:tcW w:w="708" w:type="dxa"/>
          </w:tcPr>
          <w:p w14:paraId="7B881296" w14:textId="5C6A4ED3" w:rsidR="00AC2143" w:rsidRDefault="00AC2143" w:rsidP="00C06146">
            <w:pPr>
              <w:spacing w:before="0" w:after="160" w:line="259" w:lineRule="auto"/>
              <w:jc w:val="center"/>
              <w:rPr>
                <w:lang w:val="vi-VN"/>
              </w:rPr>
            </w:pPr>
            <w:r>
              <w:rPr>
                <w:lang w:val="vi-VN"/>
              </w:rPr>
              <w:t>1</w:t>
            </w:r>
          </w:p>
        </w:tc>
        <w:tc>
          <w:tcPr>
            <w:tcW w:w="4688" w:type="dxa"/>
          </w:tcPr>
          <w:p w14:paraId="2E3E0D76" w14:textId="4AF54BB0" w:rsidR="00AC2143" w:rsidRPr="008071EA" w:rsidRDefault="00C06146">
            <w:pPr>
              <w:spacing w:before="0" w:after="160" w:line="259" w:lineRule="auto"/>
              <w:jc w:val="left"/>
              <w:rPr>
                <w:lang w:val="vi-VN"/>
              </w:rPr>
            </w:pPr>
            <w:r w:rsidRPr="008071EA">
              <w:rPr>
                <w:b/>
                <w:bCs/>
                <w:lang w:val="vi-VN"/>
              </w:rPr>
              <w:t>Admin</w:t>
            </w:r>
            <w:r w:rsidR="008071EA" w:rsidRPr="008071EA">
              <w:rPr>
                <w:lang w:val="vi-VN"/>
              </w:rPr>
              <w:t xml:space="preserve"> – Quản trị viên hệ thống</w:t>
            </w:r>
          </w:p>
        </w:tc>
        <w:tc>
          <w:tcPr>
            <w:tcW w:w="3949" w:type="dxa"/>
          </w:tcPr>
          <w:p w14:paraId="1D974335" w14:textId="320A57D6" w:rsidR="00AC2143" w:rsidRPr="008071EA" w:rsidRDefault="004D4C73">
            <w:pPr>
              <w:spacing w:before="0" w:after="160" w:line="259" w:lineRule="auto"/>
              <w:jc w:val="left"/>
              <w:rPr>
                <w:lang w:val="vi-VN"/>
              </w:rPr>
            </w:pPr>
            <w:r w:rsidRPr="006E2884">
              <w:rPr>
                <w:b/>
                <w:bCs/>
                <w:lang w:val="vi-VN"/>
              </w:rPr>
              <w:t>Admin</w:t>
            </w:r>
            <w:r w:rsidRPr="006E2884">
              <w:rPr>
                <w:lang w:val="vi-VN"/>
              </w:rPr>
              <w:t xml:space="preserve"> có thể xoá user, thêm admin và thêm sửa xoá với các tour du lịch, xem báo cáo doanh thu.</w:t>
            </w:r>
          </w:p>
        </w:tc>
      </w:tr>
      <w:tr w:rsidR="00AC2143" w14:paraId="1CA7EFC7" w14:textId="77777777" w:rsidTr="0034329E">
        <w:tc>
          <w:tcPr>
            <w:tcW w:w="708" w:type="dxa"/>
          </w:tcPr>
          <w:p w14:paraId="69A50ACC" w14:textId="4FF49B3C" w:rsidR="00AC2143" w:rsidRPr="00C06146" w:rsidRDefault="00AC2143" w:rsidP="00C06146">
            <w:pPr>
              <w:spacing w:before="0" w:after="160" w:line="259" w:lineRule="auto"/>
              <w:jc w:val="center"/>
            </w:pPr>
            <w:r>
              <w:rPr>
                <w:lang w:val="vi-VN"/>
              </w:rPr>
              <w:t>2</w:t>
            </w:r>
          </w:p>
        </w:tc>
        <w:tc>
          <w:tcPr>
            <w:tcW w:w="4688" w:type="dxa"/>
          </w:tcPr>
          <w:p w14:paraId="7B9C3030" w14:textId="7EF0F10D" w:rsidR="00AC2143" w:rsidRPr="0034329E" w:rsidRDefault="00DE7012">
            <w:pPr>
              <w:spacing w:before="0" w:after="160" w:line="259" w:lineRule="auto"/>
              <w:jc w:val="left"/>
              <w:rPr>
                <w:b/>
                <w:bCs/>
              </w:rPr>
            </w:pPr>
            <w:r>
              <w:rPr>
                <w:b/>
                <w:bCs/>
              </w:rPr>
              <w:t>Customers</w:t>
            </w:r>
            <w:r w:rsidR="0034329E">
              <w:rPr>
                <w:b/>
                <w:bCs/>
              </w:rPr>
              <w:t xml:space="preserve"> </w:t>
            </w:r>
            <w:r w:rsidR="0034329E" w:rsidRPr="008071EA">
              <w:rPr>
                <w:lang w:val="vi-VN"/>
              </w:rPr>
              <w:t>–</w:t>
            </w:r>
            <w:r w:rsidR="0034329E">
              <w:t xml:space="preserve"> Khách Hàng</w:t>
            </w:r>
          </w:p>
        </w:tc>
        <w:tc>
          <w:tcPr>
            <w:tcW w:w="3949" w:type="dxa"/>
          </w:tcPr>
          <w:p w14:paraId="31F199D9" w14:textId="028D338D" w:rsidR="00AC2143" w:rsidRDefault="004D4C73">
            <w:pPr>
              <w:spacing w:before="0" w:after="160" w:line="259" w:lineRule="auto"/>
              <w:jc w:val="left"/>
              <w:rPr>
                <w:lang w:val="vi-VN"/>
              </w:rPr>
            </w:pPr>
            <w:r>
              <w:t xml:space="preserve">Khách hàng có thể sử dụng các chức năng của website như đăng nhập, đăng ký, </w:t>
            </w:r>
            <w:r w:rsidR="004402D6">
              <w:t xml:space="preserve">tìm kiếm và lọc tour, đặt tour </w:t>
            </w:r>
          </w:p>
        </w:tc>
      </w:tr>
    </w:tbl>
    <w:p w14:paraId="4366F9A6" w14:textId="77777777" w:rsidR="00AC2143" w:rsidRPr="0061797D" w:rsidRDefault="00AC2143">
      <w:pPr>
        <w:spacing w:before="0" w:after="160" w:line="259" w:lineRule="auto"/>
        <w:jc w:val="left"/>
      </w:pPr>
    </w:p>
    <w:p w14:paraId="3C7EE7DE" w14:textId="2E47B467" w:rsidR="00AC2143" w:rsidRDefault="009827EC" w:rsidP="009827EC">
      <w:pPr>
        <w:pStyle w:val="Heading3"/>
        <w:rPr>
          <w:lang w:val="vi-VN"/>
        </w:rPr>
      </w:pPr>
      <w:bookmarkStart w:id="11" w:name="_Toc178021886"/>
      <w:r>
        <w:rPr>
          <w:lang w:val="vi-VN"/>
        </w:rPr>
        <w:t>Xác định các ca sử dụng</w:t>
      </w:r>
      <w:bookmarkEnd w:id="11"/>
    </w:p>
    <w:p w14:paraId="7F5BF129" w14:textId="4007297F" w:rsidR="00FC4E85" w:rsidRDefault="00FC4E85" w:rsidP="00FC4E85">
      <w:pPr>
        <w:pStyle w:val="DoanVB"/>
        <w:rPr>
          <w:lang w:val="vi-VN"/>
        </w:rPr>
      </w:pPr>
      <w:r>
        <w:rPr>
          <w:lang w:val="vi-VN"/>
        </w:rPr>
        <w:t>Dụa trên việc mô tả bài toán và việc phân tích để tìm ra các tác nhân, ta xác định được các ca sử dụng như sau:</w:t>
      </w:r>
    </w:p>
    <w:p w14:paraId="6705D86D" w14:textId="653B5918" w:rsidR="00FC4E85" w:rsidRDefault="00FC4E85" w:rsidP="00FC4E85">
      <w:pPr>
        <w:pStyle w:val="StyleTr"/>
        <w:rPr>
          <w:lang w:val="vi-VN"/>
        </w:rPr>
      </w:pPr>
      <w:r>
        <w:rPr>
          <w:lang w:val="vi-VN"/>
        </w:rPr>
        <w:t>Đăng nhập</w:t>
      </w:r>
    </w:p>
    <w:p w14:paraId="1504E2BC" w14:textId="5571632B" w:rsidR="00FC4E85" w:rsidRDefault="00FC4E85" w:rsidP="00FC4E85">
      <w:pPr>
        <w:pStyle w:val="StyleTr"/>
        <w:rPr>
          <w:lang w:val="vi-VN"/>
        </w:rPr>
      </w:pPr>
      <w:r>
        <w:rPr>
          <w:lang w:val="vi-VN"/>
        </w:rPr>
        <w:t>Đăng xuất</w:t>
      </w:r>
    </w:p>
    <w:p w14:paraId="77FE936C" w14:textId="2F749167" w:rsidR="00FC4E85" w:rsidRDefault="00FC4E85" w:rsidP="00FC4E85">
      <w:pPr>
        <w:pStyle w:val="StyleTr"/>
        <w:rPr>
          <w:lang w:val="vi-VN"/>
        </w:rPr>
      </w:pPr>
      <w:r>
        <w:rPr>
          <w:lang w:val="vi-VN"/>
        </w:rPr>
        <w:t>Quản lý thông tin cá nhân</w:t>
      </w:r>
    </w:p>
    <w:p w14:paraId="28306EDD" w14:textId="21A1079E" w:rsidR="00FC4E85" w:rsidRDefault="00FC4E85" w:rsidP="00FC4E85">
      <w:pPr>
        <w:pStyle w:val="StyleTr"/>
        <w:rPr>
          <w:lang w:val="vi-VN"/>
        </w:rPr>
      </w:pPr>
      <w:r>
        <w:rPr>
          <w:lang w:val="vi-VN"/>
        </w:rPr>
        <w:t>Quản lý tour</w:t>
      </w:r>
    </w:p>
    <w:p w14:paraId="659144BF" w14:textId="1007FE9F" w:rsidR="00FC4E85" w:rsidRDefault="00FC4E85" w:rsidP="00FC4E85">
      <w:pPr>
        <w:pStyle w:val="StyleTr"/>
        <w:rPr>
          <w:lang w:val="vi-VN"/>
        </w:rPr>
      </w:pPr>
      <w:r>
        <w:rPr>
          <w:lang w:val="vi-VN"/>
        </w:rPr>
        <w:t>Quản lý đặt tour</w:t>
      </w:r>
    </w:p>
    <w:p w14:paraId="652E0C6E" w14:textId="282D92A7" w:rsidR="00FC4E85" w:rsidRDefault="00FC4E85" w:rsidP="00FC4E85">
      <w:pPr>
        <w:pStyle w:val="StyleTr"/>
        <w:rPr>
          <w:lang w:val="vi-VN"/>
        </w:rPr>
      </w:pPr>
      <w:r>
        <w:rPr>
          <w:lang w:val="vi-VN"/>
        </w:rPr>
        <w:t>Quản lý người dùng</w:t>
      </w:r>
    </w:p>
    <w:p w14:paraId="3469BDC6" w14:textId="5B6B8119" w:rsidR="00FC4E85" w:rsidRDefault="00FC4E85" w:rsidP="00FC4E85">
      <w:pPr>
        <w:pStyle w:val="StyleTr"/>
        <w:rPr>
          <w:lang w:val="vi-VN"/>
        </w:rPr>
      </w:pPr>
      <w:r>
        <w:rPr>
          <w:lang w:val="vi-VN"/>
        </w:rPr>
        <w:t>Xử lý yêu cầu hỗ trợ khách hàng</w:t>
      </w:r>
    </w:p>
    <w:p w14:paraId="4E88EC95" w14:textId="61D730FB" w:rsidR="00FC4E85" w:rsidRDefault="00FC4E85" w:rsidP="00FC4E85">
      <w:pPr>
        <w:pStyle w:val="StyleTr"/>
        <w:rPr>
          <w:lang w:val="vi-VN"/>
        </w:rPr>
      </w:pPr>
      <w:r>
        <w:rPr>
          <w:lang w:val="vi-VN"/>
        </w:rPr>
        <w:t>Xem báo cáo doanh thu</w:t>
      </w:r>
    </w:p>
    <w:p w14:paraId="7B8E360C" w14:textId="65D78266" w:rsidR="00FC4E85" w:rsidRDefault="00FC4E85" w:rsidP="00FC4E85">
      <w:pPr>
        <w:pStyle w:val="StyleTr"/>
        <w:rPr>
          <w:lang w:val="vi-VN"/>
        </w:rPr>
      </w:pPr>
      <w:r>
        <w:rPr>
          <w:lang w:val="vi-VN"/>
        </w:rPr>
        <w:t>Tìm kiếm tour</w:t>
      </w:r>
    </w:p>
    <w:p w14:paraId="344BA4B4" w14:textId="06A4A29C" w:rsidR="00FC4E85" w:rsidRDefault="00FC4E85" w:rsidP="00FC4E85">
      <w:pPr>
        <w:pStyle w:val="StyleTr"/>
        <w:rPr>
          <w:lang w:val="vi-VN"/>
        </w:rPr>
      </w:pPr>
      <w:r>
        <w:rPr>
          <w:lang w:val="vi-VN"/>
        </w:rPr>
        <w:t>Đăng ký</w:t>
      </w:r>
    </w:p>
    <w:p w14:paraId="71C6C7B3" w14:textId="5AAD20A0" w:rsidR="00FC4E85" w:rsidRDefault="00FC4E85" w:rsidP="00FC4E85">
      <w:pPr>
        <w:pStyle w:val="StyleTr"/>
        <w:rPr>
          <w:lang w:val="vi-VN"/>
        </w:rPr>
      </w:pPr>
      <w:r>
        <w:rPr>
          <w:lang w:val="vi-VN"/>
        </w:rPr>
        <w:t>Lọc tour</w:t>
      </w:r>
    </w:p>
    <w:p w14:paraId="51391EFD" w14:textId="1DDC9BBC" w:rsidR="00FC4E85" w:rsidRDefault="00FC4E85" w:rsidP="00FC4E85">
      <w:pPr>
        <w:pStyle w:val="StyleTr"/>
        <w:rPr>
          <w:lang w:val="vi-VN"/>
        </w:rPr>
      </w:pPr>
      <w:r>
        <w:rPr>
          <w:lang w:val="vi-VN"/>
        </w:rPr>
        <w:t>Xem chi tiết tour</w:t>
      </w:r>
    </w:p>
    <w:p w14:paraId="042900E9" w14:textId="75D47E5F" w:rsidR="00FC4E85" w:rsidRDefault="00FC4E85" w:rsidP="00FC4E85">
      <w:pPr>
        <w:pStyle w:val="StyleTr"/>
        <w:rPr>
          <w:lang w:val="vi-VN"/>
        </w:rPr>
      </w:pPr>
      <w:r>
        <w:rPr>
          <w:lang w:val="vi-VN"/>
        </w:rPr>
        <w:t>Xem danh sách tour</w:t>
      </w:r>
    </w:p>
    <w:p w14:paraId="6678B0B9" w14:textId="63C2AE68" w:rsidR="00FC4E85" w:rsidRDefault="00FC4E85" w:rsidP="00FC4E85">
      <w:pPr>
        <w:pStyle w:val="StyleTr"/>
        <w:rPr>
          <w:lang w:val="vi-VN"/>
        </w:rPr>
      </w:pPr>
      <w:r>
        <w:rPr>
          <w:lang w:val="vi-VN"/>
        </w:rPr>
        <w:t>Đặt tour</w:t>
      </w:r>
    </w:p>
    <w:p w14:paraId="0F09C201" w14:textId="5B871577" w:rsidR="00FC4E85" w:rsidRDefault="00FC4E85" w:rsidP="00FC4E85">
      <w:pPr>
        <w:pStyle w:val="StyleTr"/>
        <w:rPr>
          <w:lang w:val="vi-VN"/>
        </w:rPr>
      </w:pPr>
      <w:r>
        <w:rPr>
          <w:lang w:val="vi-VN"/>
        </w:rPr>
        <w:t>Thanh toán</w:t>
      </w:r>
    </w:p>
    <w:p w14:paraId="4743A2C0" w14:textId="2F502CC5" w:rsidR="00FC4E85" w:rsidRDefault="00FC4E85" w:rsidP="00FC4E85">
      <w:pPr>
        <w:pStyle w:val="StyleTr"/>
        <w:rPr>
          <w:lang w:val="vi-VN"/>
        </w:rPr>
      </w:pPr>
      <w:r>
        <w:rPr>
          <w:lang w:val="vi-VN"/>
        </w:rPr>
        <w:lastRenderedPageBreak/>
        <w:t>Xem lịch sử đặt tour</w:t>
      </w:r>
    </w:p>
    <w:p w14:paraId="6C406B03" w14:textId="3ABDD06D" w:rsidR="00FC4E85" w:rsidRPr="00FC4E85" w:rsidRDefault="00FC4E85" w:rsidP="00FC4E85">
      <w:pPr>
        <w:pStyle w:val="StyleTr"/>
        <w:rPr>
          <w:lang w:val="vi-VN"/>
        </w:rPr>
      </w:pPr>
      <w:r>
        <w:rPr>
          <w:lang w:val="vi-VN"/>
        </w:rPr>
        <w:t>Liên hệ hỗ trợ khách hàng</w:t>
      </w:r>
    </w:p>
    <w:tbl>
      <w:tblPr>
        <w:tblStyle w:val="TableGrid"/>
        <w:tblW w:w="0" w:type="auto"/>
        <w:tblLook w:val="04A0" w:firstRow="1" w:lastRow="0" w:firstColumn="1" w:lastColumn="0" w:noHBand="0" w:noVBand="1"/>
      </w:tblPr>
      <w:tblGrid>
        <w:gridCol w:w="708"/>
        <w:gridCol w:w="3682"/>
        <w:gridCol w:w="4955"/>
      </w:tblGrid>
      <w:tr w:rsidR="00FC4E85" w14:paraId="687AA0BB" w14:textId="77777777" w:rsidTr="00FC4E85">
        <w:tc>
          <w:tcPr>
            <w:tcW w:w="708" w:type="dxa"/>
            <w:shd w:val="clear" w:color="auto" w:fill="BDD6EE" w:themeFill="accent5" w:themeFillTint="66"/>
            <w:vAlign w:val="center"/>
          </w:tcPr>
          <w:p w14:paraId="248ED24E" w14:textId="77777777" w:rsidR="00FC4E85" w:rsidRPr="008071EA" w:rsidRDefault="00FC4E85" w:rsidP="00CF47C5">
            <w:pPr>
              <w:spacing w:before="0" w:after="160" w:line="259" w:lineRule="auto"/>
              <w:jc w:val="center"/>
              <w:rPr>
                <w:b/>
                <w:bCs/>
                <w:lang w:val="vi-VN"/>
              </w:rPr>
            </w:pPr>
            <w:r w:rsidRPr="008071EA">
              <w:rPr>
                <w:b/>
                <w:bCs/>
                <w:lang w:val="vi-VN"/>
              </w:rPr>
              <w:t>STT</w:t>
            </w:r>
          </w:p>
        </w:tc>
        <w:tc>
          <w:tcPr>
            <w:tcW w:w="3682" w:type="dxa"/>
            <w:shd w:val="clear" w:color="auto" w:fill="BDD6EE" w:themeFill="accent5" w:themeFillTint="66"/>
            <w:vAlign w:val="center"/>
          </w:tcPr>
          <w:p w14:paraId="1626C98A" w14:textId="77777777" w:rsidR="00FC4E85" w:rsidRPr="008071EA" w:rsidRDefault="00FC4E85" w:rsidP="00CF47C5">
            <w:pPr>
              <w:spacing w:before="0" w:after="160" w:line="259" w:lineRule="auto"/>
              <w:jc w:val="center"/>
              <w:rPr>
                <w:b/>
                <w:bCs/>
                <w:lang w:val="vi-VN"/>
              </w:rPr>
            </w:pPr>
            <w:r w:rsidRPr="008071EA">
              <w:rPr>
                <w:b/>
                <w:bCs/>
                <w:lang w:val="vi-VN"/>
              </w:rPr>
              <w:t>Tên tác nhân</w:t>
            </w:r>
          </w:p>
        </w:tc>
        <w:tc>
          <w:tcPr>
            <w:tcW w:w="4955" w:type="dxa"/>
            <w:shd w:val="clear" w:color="auto" w:fill="BDD6EE" w:themeFill="accent5" w:themeFillTint="66"/>
            <w:vAlign w:val="center"/>
          </w:tcPr>
          <w:p w14:paraId="690E6662" w14:textId="353C5B26" w:rsidR="00FC4E85" w:rsidRPr="008071EA" w:rsidRDefault="00FC4E85" w:rsidP="00CF47C5">
            <w:pPr>
              <w:spacing w:before="0" w:after="160" w:line="259" w:lineRule="auto"/>
              <w:jc w:val="center"/>
              <w:rPr>
                <w:b/>
                <w:bCs/>
                <w:lang w:val="vi-VN"/>
              </w:rPr>
            </w:pPr>
            <w:r>
              <w:rPr>
                <w:b/>
                <w:bCs/>
                <w:lang w:val="vi-VN"/>
              </w:rPr>
              <w:t>Ca sử dụng</w:t>
            </w:r>
          </w:p>
        </w:tc>
      </w:tr>
      <w:tr w:rsidR="00FC4E85" w:rsidRPr="006E2884" w14:paraId="33E0BAB5" w14:textId="77777777" w:rsidTr="00FC4E85">
        <w:tc>
          <w:tcPr>
            <w:tcW w:w="708" w:type="dxa"/>
          </w:tcPr>
          <w:p w14:paraId="43750BB0" w14:textId="77777777" w:rsidR="00FC4E85" w:rsidRDefault="00FC4E85" w:rsidP="00CF47C5">
            <w:pPr>
              <w:spacing w:before="0" w:after="160" w:line="259" w:lineRule="auto"/>
              <w:jc w:val="center"/>
              <w:rPr>
                <w:lang w:val="vi-VN"/>
              </w:rPr>
            </w:pPr>
            <w:r>
              <w:rPr>
                <w:lang w:val="vi-VN"/>
              </w:rPr>
              <w:t>1</w:t>
            </w:r>
          </w:p>
        </w:tc>
        <w:tc>
          <w:tcPr>
            <w:tcW w:w="3682" w:type="dxa"/>
          </w:tcPr>
          <w:p w14:paraId="7C4E2C09" w14:textId="77777777" w:rsidR="00FC4E85" w:rsidRPr="008071EA" w:rsidRDefault="00FC4E85" w:rsidP="00CF47C5">
            <w:pPr>
              <w:spacing w:before="0" w:after="160" w:line="259" w:lineRule="auto"/>
              <w:jc w:val="left"/>
              <w:rPr>
                <w:lang w:val="vi-VN"/>
              </w:rPr>
            </w:pPr>
            <w:r w:rsidRPr="008071EA">
              <w:rPr>
                <w:b/>
                <w:bCs/>
                <w:lang w:val="vi-VN"/>
              </w:rPr>
              <w:t>Admin</w:t>
            </w:r>
            <w:r w:rsidRPr="008071EA">
              <w:rPr>
                <w:lang w:val="vi-VN"/>
              </w:rPr>
              <w:t xml:space="preserve"> – Quản trị viên hệ thống</w:t>
            </w:r>
          </w:p>
        </w:tc>
        <w:tc>
          <w:tcPr>
            <w:tcW w:w="4955" w:type="dxa"/>
          </w:tcPr>
          <w:p w14:paraId="76FC7188" w14:textId="77777777" w:rsidR="00FC4E85" w:rsidRDefault="00FC4E85" w:rsidP="00CF47C5">
            <w:pPr>
              <w:spacing w:before="0" w:after="160" w:line="259" w:lineRule="auto"/>
              <w:jc w:val="left"/>
              <w:rPr>
                <w:lang w:val="vi-VN"/>
              </w:rPr>
            </w:pPr>
            <w:r>
              <w:rPr>
                <w:lang w:val="vi-VN"/>
              </w:rPr>
              <w:t>Đăng nhập</w:t>
            </w:r>
          </w:p>
          <w:p w14:paraId="60461B9E" w14:textId="77777777" w:rsidR="00FC4E85" w:rsidRDefault="00FC4E85" w:rsidP="00CF47C5">
            <w:pPr>
              <w:spacing w:before="0" w:after="160" w:line="259" w:lineRule="auto"/>
              <w:jc w:val="left"/>
              <w:rPr>
                <w:lang w:val="vi-VN"/>
              </w:rPr>
            </w:pPr>
            <w:r>
              <w:rPr>
                <w:lang w:val="vi-VN"/>
              </w:rPr>
              <w:t>Đăng xuất</w:t>
            </w:r>
          </w:p>
          <w:p w14:paraId="501E7174" w14:textId="77777777" w:rsidR="00FC4E85" w:rsidRDefault="00FC4E85" w:rsidP="00CF47C5">
            <w:pPr>
              <w:spacing w:before="0" w:after="160" w:line="259" w:lineRule="auto"/>
              <w:jc w:val="left"/>
              <w:rPr>
                <w:lang w:val="vi-VN"/>
              </w:rPr>
            </w:pPr>
            <w:r>
              <w:rPr>
                <w:lang w:val="vi-VN"/>
              </w:rPr>
              <w:t>Quản lý tour</w:t>
            </w:r>
          </w:p>
          <w:p w14:paraId="3D097323" w14:textId="77777777" w:rsidR="00FC4E85" w:rsidRDefault="00FC4E85" w:rsidP="00CF47C5">
            <w:pPr>
              <w:spacing w:before="0" w:after="160" w:line="259" w:lineRule="auto"/>
              <w:jc w:val="left"/>
              <w:rPr>
                <w:lang w:val="vi-VN"/>
              </w:rPr>
            </w:pPr>
            <w:r>
              <w:rPr>
                <w:lang w:val="vi-VN"/>
              </w:rPr>
              <w:t>Quản lý đặt tour</w:t>
            </w:r>
          </w:p>
          <w:p w14:paraId="43803AF6" w14:textId="77777777" w:rsidR="00FC4E85" w:rsidRDefault="00FC4E85" w:rsidP="00CF47C5">
            <w:pPr>
              <w:spacing w:before="0" w:after="160" w:line="259" w:lineRule="auto"/>
              <w:jc w:val="left"/>
              <w:rPr>
                <w:lang w:val="vi-VN"/>
              </w:rPr>
            </w:pPr>
            <w:r>
              <w:rPr>
                <w:lang w:val="vi-VN"/>
              </w:rPr>
              <w:t>Quản lý người dùng</w:t>
            </w:r>
          </w:p>
          <w:p w14:paraId="4AFB9F35" w14:textId="77777777" w:rsidR="00FC4E85" w:rsidRDefault="00FC4E85" w:rsidP="00CF47C5">
            <w:pPr>
              <w:spacing w:before="0" w:after="160" w:line="259" w:lineRule="auto"/>
              <w:jc w:val="left"/>
              <w:rPr>
                <w:lang w:val="vi-VN"/>
              </w:rPr>
            </w:pPr>
            <w:r>
              <w:rPr>
                <w:lang w:val="vi-VN"/>
              </w:rPr>
              <w:t xml:space="preserve">Xử lý yêu cầu hỗ trợ khách </w:t>
            </w:r>
            <w:r w:rsidR="007A784B">
              <w:rPr>
                <w:lang w:val="vi-VN"/>
              </w:rPr>
              <w:t>hàng</w:t>
            </w:r>
          </w:p>
          <w:p w14:paraId="3C7099E1" w14:textId="77777777" w:rsidR="007A784B" w:rsidRDefault="007A784B" w:rsidP="00CF47C5">
            <w:pPr>
              <w:spacing w:before="0" w:after="160" w:line="259" w:lineRule="auto"/>
              <w:jc w:val="left"/>
              <w:rPr>
                <w:lang w:val="vi-VN"/>
              </w:rPr>
            </w:pPr>
            <w:r>
              <w:rPr>
                <w:lang w:val="vi-VN"/>
              </w:rPr>
              <w:t>Xem báo cáo doanh thu</w:t>
            </w:r>
          </w:p>
          <w:p w14:paraId="366C4068" w14:textId="77777777" w:rsidR="007A784B" w:rsidRDefault="007A784B" w:rsidP="00CF47C5">
            <w:pPr>
              <w:spacing w:before="0" w:after="160" w:line="259" w:lineRule="auto"/>
              <w:jc w:val="left"/>
              <w:rPr>
                <w:lang w:val="vi-VN"/>
              </w:rPr>
            </w:pPr>
            <w:r>
              <w:rPr>
                <w:lang w:val="vi-VN"/>
              </w:rPr>
              <w:t>Tìm kiếm tour</w:t>
            </w:r>
          </w:p>
          <w:p w14:paraId="7FF2902F" w14:textId="77777777" w:rsidR="007A784B" w:rsidRDefault="007A784B" w:rsidP="00CF47C5">
            <w:pPr>
              <w:spacing w:before="0" w:after="160" w:line="259" w:lineRule="auto"/>
              <w:jc w:val="left"/>
              <w:rPr>
                <w:lang w:val="vi-VN"/>
              </w:rPr>
            </w:pPr>
            <w:r>
              <w:rPr>
                <w:lang w:val="vi-VN"/>
              </w:rPr>
              <w:t>Xem chi tiết tour</w:t>
            </w:r>
          </w:p>
          <w:p w14:paraId="5DFC51F3" w14:textId="1E601D77" w:rsidR="007A784B" w:rsidRPr="008071EA" w:rsidRDefault="007A784B" w:rsidP="00CF47C5">
            <w:pPr>
              <w:spacing w:before="0" w:after="160" w:line="259" w:lineRule="auto"/>
              <w:jc w:val="left"/>
              <w:rPr>
                <w:lang w:val="vi-VN"/>
              </w:rPr>
            </w:pPr>
            <w:r>
              <w:rPr>
                <w:lang w:val="vi-VN"/>
              </w:rPr>
              <w:t>Xem danh sách tour</w:t>
            </w:r>
          </w:p>
        </w:tc>
      </w:tr>
      <w:tr w:rsidR="00FC4E85" w14:paraId="3533A96C" w14:textId="77777777" w:rsidTr="00FC4E85">
        <w:tc>
          <w:tcPr>
            <w:tcW w:w="708" w:type="dxa"/>
          </w:tcPr>
          <w:p w14:paraId="4F678D04" w14:textId="77777777" w:rsidR="00FC4E85" w:rsidRPr="00C06146" w:rsidRDefault="00FC4E85" w:rsidP="00CF47C5">
            <w:pPr>
              <w:spacing w:before="0" w:after="160" w:line="259" w:lineRule="auto"/>
              <w:jc w:val="center"/>
            </w:pPr>
            <w:r>
              <w:rPr>
                <w:lang w:val="vi-VN"/>
              </w:rPr>
              <w:t>2</w:t>
            </w:r>
          </w:p>
        </w:tc>
        <w:tc>
          <w:tcPr>
            <w:tcW w:w="3682" w:type="dxa"/>
          </w:tcPr>
          <w:p w14:paraId="5299B56F" w14:textId="77777777" w:rsidR="00FC4E85" w:rsidRPr="0034329E" w:rsidRDefault="00FC4E85" w:rsidP="00CF47C5">
            <w:pPr>
              <w:spacing w:before="0" w:after="160" w:line="259" w:lineRule="auto"/>
              <w:jc w:val="left"/>
              <w:rPr>
                <w:b/>
                <w:bCs/>
              </w:rPr>
            </w:pPr>
            <w:r>
              <w:rPr>
                <w:b/>
                <w:bCs/>
              </w:rPr>
              <w:t xml:space="preserve">Customers </w:t>
            </w:r>
            <w:r w:rsidRPr="008071EA">
              <w:rPr>
                <w:lang w:val="vi-VN"/>
              </w:rPr>
              <w:t>–</w:t>
            </w:r>
            <w:r>
              <w:t xml:space="preserve"> Khách Hàng</w:t>
            </w:r>
          </w:p>
        </w:tc>
        <w:tc>
          <w:tcPr>
            <w:tcW w:w="4955" w:type="dxa"/>
          </w:tcPr>
          <w:p w14:paraId="51EB0F10" w14:textId="77777777" w:rsidR="00FC4E85" w:rsidRDefault="007A784B" w:rsidP="00CF47C5">
            <w:pPr>
              <w:spacing w:before="0" w:after="160" w:line="259" w:lineRule="auto"/>
              <w:jc w:val="left"/>
              <w:rPr>
                <w:lang w:val="vi-VN"/>
              </w:rPr>
            </w:pPr>
            <w:r>
              <w:rPr>
                <w:lang w:val="vi-VN"/>
              </w:rPr>
              <w:t>Đăng nhập</w:t>
            </w:r>
          </w:p>
          <w:p w14:paraId="77F5D436" w14:textId="77777777" w:rsidR="007A784B" w:rsidRDefault="007A784B" w:rsidP="00CF47C5">
            <w:pPr>
              <w:spacing w:before="0" w:after="160" w:line="259" w:lineRule="auto"/>
              <w:jc w:val="left"/>
              <w:rPr>
                <w:lang w:val="vi-VN"/>
              </w:rPr>
            </w:pPr>
            <w:r>
              <w:rPr>
                <w:lang w:val="vi-VN"/>
              </w:rPr>
              <w:t>Đăng xuất</w:t>
            </w:r>
          </w:p>
          <w:p w14:paraId="5BE84D0A" w14:textId="77777777" w:rsidR="007A784B" w:rsidRDefault="007A784B" w:rsidP="00CF47C5">
            <w:pPr>
              <w:spacing w:before="0" w:after="160" w:line="259" w:lineRule="auto"/>
              <w:jc w:val="left"/>
              <w:rPr>
                <w:lang w:val="vi-VN"/>
              </w:rPr>
            </w:pPr>
            <w:r>
              <w:rPr>
                <w:lang w:val="vi-VN"/>
              </w:rPr>
              <w:t>Quản lý thông tin cá nhân</w:t>
            </w:r>
          </w:p>
          <w:p w14:paraId="2D2E8C0A" w14:textId="77777777" w:rsidR="007A784B" w:rsidRDefault="007A784B" w:rsidP="00CF47C5">
            <w:pPr>
              <w:spacing w:before="0" w:after="160" w:line="259" w:lineRule="auto"/>
              <w:jc w:val="left"/>
              <w:rPr>
                <w:lang w:val="vi-VN"/>
              </w:rPr>
            </w:pPr>
            <w:r>
              <w:rPr>
                <w:lang w:val="vi-VN"/>
              </w:rPr>
              <w:t>Tìm kiếm tour</w:t>
            </w:r>
          </w:p>
          <w:p w14:paraId="154E7384" w14:textId="77777777" w:rsidR="007A784B" w:rsidRDefault="007A784B" w:rsidP="00CF47C5">
            <w:pPr>
              <w:spacing w:before="0" w:after="160" w:line="259" w:lineRule="auto"/>
              <w:jc w:val="left"/>
              <w:rPr>
                <w:lang w:val="vi-VN"/>
              </w:rPr>
            </w:pPr>
            <w:r>
              <w:rPr>
                <w:lang w:val="vi-VN"/>
              </w:rPr>
              <w:t>Đăng ký</w:t>
            </w:r>
          </w:p>
          <w:p w14:paraId="0804EB40" w14:textId="77777777" w:rsidR="007A784B" w:rsidRDefault="007A784B" w:rsidP="00CF47C5">
            <w:pPr>
              <w:spacing w:before="0" w:after="160" w:line="259" w:lineRule="auto"/>
              <w:jc w:val="left"/>
              <w:rPr>
                <w:lang w:val="vi-VN"/>
              </w:rPr>
            </w:pPr>
            <w:r>
              <w:rPr>
                <w:lang w:val="vi-VN"/>
              </w:rPr>
              <w:t>Lọc tour</w:t>
            </w:r>
          </w:p>
          <w:p w14:paraId="3A9FF402" w14:textId="77777777" w:rsidR="007A784B" w:rsidRDefault="007A784B" w:rsidP="00CF47C5">
            <w:pPr>
              <w:spacing w:before="0" w:after="160" w:line="259" w:lineRule="auto"/>
              <w:jc w:val="left"/>
              <w:rPr>
                <w:lang w:val="vi-VN"/>
              </w:rPr>
            </w:pPr>
            <w:r>
              <w:rPr>
                <w:lang w:val="vi-VN"/>
              </w:rPr>
              <w:t>Xem chi tiết tour</w:t>
            </w:r>
          </w:p>
          <w:p w14:paraId="4691D22D" w14:textId="77777777" w:rsidR="007A784B" w:rsidRDefault="007A784B" w:rsidP="00CF47C5">
            <w:pPr>
              <w:spacing w:before="0" w:after="160" w:line="259" w:lineRule="auto"/>
              <w:jc w:val="left"/>
              <w:rPr>
                <w:lang w:val="vi-VN"/>
              </w:rPr>
            </w:pPr>
            <w:r>
              <w:rPr>
                <w:lang w:val="vi-VN"/>
              </w:rPr>
              <w:t>Xem danh sách tour</w:t>
            </w:r>
          </w:p>
          <w:p w14:paraId="52B9DC95" w14:textId="77777777" w:rsidR="007A784B" w:rsidRDefault="007A784B" w:rsidP="00CF47C5">
            <w:pPr>
              <w:spacing w:before="0" w:after="160" w:line="259" w:lineRule="auto"/>
              <w:jc w:val="left"/>
              <w:rPr>
                <w:lang w:val="vi-VN"/>
              </w:rPr>
            </w:pPr>
            <w:r>
              <w:rPr>
                <w:lang w:val="vi-VN"/>
              </w:rPr>
              <w:t>Đặt tour</w:t>
            </w:r>
          </w:p>
          <w:p w14:paraId="4965ADB2" w14:textId="77777777" w:rsidR="007A784B" w:rsidRDefault="007A784B" w:rsidP="00CF47C5">
            <w:pPr>
              <w:spacing w:before="0" w:after="160" w:line="259" w:lineRule="auto"/>
              <w:jc w:val="left"/>
              <w:rPr>
                <w:lang w:val="vi-VN"/>
              </w:rPr>
            </w:pPr>
            <w:r>
              <w:rPr>
                <w:lang w:val="vi-VN"/>
              </w:rPr>
              <w:t>Thanh toán</w:t>
            </w:r>
          </w:p>
          <w:p w14:paraId="6EFE3787" w14:textId="77777777" w:rsidR="007A784B" w:rsidRDefault="007A784B" w:rsidP="00CF47C5">
            <w:pPr>
              <w:spacing w:before="0" w:after="160" w:line="259" w:lineRule="auto"/>
              <w:jc w:val="left"/>
              <w:rPr>
                <w:lang w:val="vi-VN"/>
              </w:rPr>
            </w:pPr>
            <w:r>
              <w:rPr>
                <w:lang w:val="vi-VN"/>
              </w:rPr>
              <w:t>Xem lịch sử đặt tour</w:t>
            </w:r>
          </w:p>
          <w:p w14:paraId="6DD23B23" w14:textId="10830CFD" w:rsidR="007A784B" w:rsidRPr="00FC4E85" w:rsidRDefault="007A784B" w:rsidP="00CF47C5">
            <w:pPr>
              <w:spacing w:before="0" w:after="160" w:line="259" w:lineRule="auto"/>
              <w:jc w:val="left"/>
              <w:rPr>
                <w:lang w:val="vi-VN"/>
              </w:rPr>
            </w:pPr>
            <w:r>
              <w:rPr>
                <w:lang w:val="vi-VN"/>
              </w:rPr>
              <w:t xml:space="preserve">Liên hệ hỗ trợ </w:t>
            </w:r>
          </w:p>
        </w:tc>
      </w:tr>
    </w:tbl>
    <w:p w14:paraId="1F3C8892" w14:textId="1B5285B8" w:rsidR="00D906B7" w:rsidRPr="00FC4E85" w:rsidRDefault="00D906B7" w:rsidP="00FC4E85">
      <w:pPr>
        <w:pStyle w:val="Heading2"/>
        <w:numPr>
          <w:ilvl w:val="0"/>
          <w:numId w:val="0"/>
        </w:numPr>
        <w:spacing w:before="0" w:after="160" w:line="259" w:lineRule="auto"/>
        <w:jc w:val="left"/>
        <w:rPr>
          <w:lang w:val="vi-VN"/>
        </w:rPr>
      </w:pPr>
    </w:p>
    <w:p w14:paraId="4BBBD5E7" w14:textId="4065EAB1" w:rsidR="00D906B7" w:rsidRDefault="00D906B7" w:rsidP="00C06146">
      <w:pPr>
        <w:pStyle w:val="Heading2"/>
        <w:rPr>
          <w:lang w:val="vi-VN"/>
        </w:rPr>
      </w:pPr>
      <w:bookmarkStart w:id="12" w:name="_Toc176822606"/>
      <w:bookmarkStart w:id="13" w:name="_Toc177013458"/>
      <w:bookmarkStart w:id="14" w:name="_Toc178021887"/>
      <w:r>
        <w:rPr>
          <w:lang w:val="vi-VN"/>
        </w:rPr>
        <w:t>Đặc tả usecase</w:t>
      </w:r>
      <w:bookmarkEnd w:id="12"/>
      <w:bookmarkEnd w:id="13"/>
      <w:bookmarkEnd w:id="14"/>
    </w:p>
    <w:p w14:paraId="0DA6FBA3" w14:textId="1B2154D5" w:rsidR="009827EC" w:rsidRDefault="009827EC" w:rsidP="009827EC">
      <w:pPr>
        <w:pStyle w:val="Heading3"/>
        <w:rPr>
          <w:lang w:val="vi-VN"/>
        </w:rPr>
      </w:pPr>
      <w:bookmarkStart w:id="15" w:name="_Toc178021888"/>
      <w:r>
        <w:rPr>
          <w:lang w:val="vi-VN"/>
        </w:rPr>
        <w:t>Biểu đồ use case tổng quan</w:t>
      </w:r>
      <w:bookmarkEnd w:id="15"/>
    </w:p>
    <w:p w14:paraId="31D47164" w14:textId="3E0ED2C2" w:rsidR="009827EC" w:rsidRPr="009827EC" w:rsidRDefault="009827EC" w:rsidP="009827EC">
      <w:pPr>
        <w:jc w:val="center"/>
        <w:rPr>
          <w:lang w:val="vi-VN"/>
        </w:rPr>
      </w:pPr>
      <w:r w:rsidRPr="006E178D">
        <w:rPr>
          <w:noProof/>
        </w:rPr>
        <w:drawing>
          <wp:inline distT="0" distB="0" distL="0" distR="0" wp14:anchorId="59B8369D" wp14:editId="50182E51">
            <wp:extent cx="5940425" cy="3991610"/>
            <wp:effectExtent l="0" t="0" r="3175" b="0"/>
            <wp:docPr id="2"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Description automatically generated with medium confidence"/>
                    <pic:cNvPicPr/>
                  </pic:nvPicPr>
                  <pic:blipFill>
                    <a:blip r:embed="rId13"/>
                    <a:stretch>
                      <a:fillRect/>
                    </a:stretch>
                  </pic:blipFill>
                  <pic:spPr>
                    <a:xfrm>
                      <a:off x="0" y="0"/>
                      <a:ext cx="5940425" cy="3991610"/>
                    </a:xfrm>
                    <a:prstGeom prst="rect">
                      <a:avLst/>
                    </a:prstGeom>
                  </pic:spPr>
                </pic:pic>
              </a:graphicData>
            </a:graphic>
          </wp:inline>
        </w:drawing>
      </w:r>
    </w:p>
    <w:p w14:paraId="6E1636D5" w14:textId="77777777" w:rsidR="00AF00CE" w:rsidRPr="00AF00CE" w:rsidRDefault="00AF00CE" w:rsidP="001929F0">
      <w:pPr>
        <w:pStyle w:val="ListParagraph"/>
        <w:keepNext/>
        <w:keepLines/>
        <w:numPr>
          <w:ilvl w:val="0"/>
          <w:numId w:val="2"/>
        </w:numPr>
        <w:contextualSpacing w:val="0"/>
        <w:outlineLvl w:val="2"/>
        <w:rPr>
          <w:rFonts w:eastAsiaTheme="majorEastAsia" w:cstheme="majorBidi"/>
          <w:b/>
          <w:i/>
          <w:vanish/>
          <w:szCs w:val="24"/>
        </w:rPr>
      </w:pPr>
      <w:bookmarkStart w:id="16" w:name="_Toc176822607"/>
      <w:bookmarkStart w:id="17" w:name="_Toc176909580"/>
      <w:bookmarkStart w:id="18" w:name="_Toc176909687"/>
      <w:bookmarkStart w:id="19" w:name="_Toc176910048"/>
      <w:bookmarkStart w:id="20" w:name="_Toc176913873"/>
      <w:bookmarkStart w:id="21" w:name="_Toc176913936"/>
      <w:bookmarkStart w:id="22" w:name="_Toc177008003"/>
      <w:bookmarkStart w:id="23" w:name="_Toc177013335"/>
      <w:bookmarkStart w:id="24" w:name="_Toc177013459"/>
      <w:bookmarkStart w:id="25" w:name="_Toc178021889"/>
      <w:bookmarkEnd w:id="16"/>
      <w:bookmarkEnd w:id="17"/>
      <w:bookmarkEnd w:id="18"/>
      <w:bookmarkEnd w:id="19"/>
      <w:bookmarkEnd w:id="20"/>
      <w:bookmarkEnd w:id="21"/>
      <w:bookmarkEnd w:id="22"/>
      <w:bookmarkEnd w:id="23"/>
      <w:bookmarkEnd w:id="24"/>
      <w:bookmarkEnd w:id="25"/>
    </w:p>
    <w:p w14:paraId="429F8228" w14:textId="77777777" w:rsidR="00AF00CE" w:rsidRPr="00AF00CE" w:rsidRDefault="00AF00CE" w:rsidP="001929F0">
      <w:pPr>
        <w:pStyle w:val="ListParagraph"/>
        <w:keepNext/>
        <w:keepLines/>
        <w:numPr>
          <w:ilvl w:val="0"/>
          <w:numId w:val="2"/>
        </w:numPr>
        <w:contextualSpacing w:val="0"/>
        <w:outlineLvl w:val="2"/>
        <w:rPr>
          <w:rFonts w:eastAsiaTheme="majorEastAsia" w:cstheme="majorBidi"/>
          <w:b/>
          <w:i/>
          <w:vanish/>
          <w:szCs w:val="24"/>
        </w:rPr>
      </w:pPr>
      <w:bookmarkStart w:id="26" w:name="_Toc176822608"/>
      <w:bookmarkStart w:id="27" w:name="_Toc176909581"/>
      <w:bookmarkStart w:id="28" w:name="_Toc176909688"/>
      <w:bookmarkStart w:id="29" w:name="_Toc176910049"/>
      <w:bookmarkStart w:id="30" w:name="_Toc176913874"/>
      <w:bookmarkStart w:id="31" w:name="_Toc176913937"/>
      <w:bookmarkStart w:id="32" w:name="_Toc177008004"/>
      <w:bookmarkStart w:id="33" w:name="_Toc177013336"/>
      <w:bookmarkStart w:id="34" w:name="_Toc177013460"/>
      <w:bookmarkStart w:id="35" w:name="_Toc178021890"/>
      <w:bookmarkEnd w:id="26"/>
      <w:bookmarkEnd w:id="27"/>
      <w:bookmarkEnd w:id="28"/>
      <w:bookmarkEnd w:id="29"/>
      <w:bookmarkEnd w:id="30"/>
      <w:bookmarkEnd w:id="31"/>
      <w:bookmarkEnd w:id="32"/>
      <w:bookmarkEnd w:id="33"/>
      <w:bookmarkEnd w:id="34"/>
      <w:bookmarkEnd w:id="35"/>
    </w:p>
    <w:p w14:paraId="4A6358E7" w14:textId="77777777" w:rsidR="00AF00CE" w:rsidRPr="00AF00CE" w:rsidRDefault="00AF00CE" w:rsidP="001929F0">
      <w:pPr>
        <w:pStyle w:val="ListParagraph"/>
        <w:keepNext/>
        <w:keepLines/>
        <w:numPr>
          <w:ilvl w:val="0"/>
          <w:numId w:val="2"/>
        </w:numPr>
        <w:contextualSpacing w:val="0"/>
        <w:outlineLvl w:val="2"/>
        <w:rPr>
          <w:rFonts w:eastAsiaTheme="majorEastAsia" w:cstheme="majorBidi"/>
          <w:b/>
          <w:i/>
          <w:vanish/>
          <w:szCs w:val="24"/>
        </w:rPr>
      </w:pPr>
      <w:bookmarkStart w:id="36" w:name="_Toc176822609"/>
      <w:bookmarkStart w:id="37" w:name="_Toc176909582"/>
      <w:bookmarkStart w:id="38" w:name="_Toc176909689"/>
      <w:bookmarkStart w:id="39" w:name="_Toc176910050"/>
      <w:bookmarkStart w:id="40" w:name="_Toc176913875"/>
      <w:bookmarkStart w:id="41" w:name="_Toc176913938"/>
      <w:bookmarkStart w:id="42" w:name="_Toc177008005"/>
      <w:bookmarkStart w:id="43" w:name="_Toc177013337"/>
      <w:bookmarkStart w:id="44" w:name="_Toc177013461"/>
      <w:bookmarkStart w:id="45" w:name="_Toc178021891"/>
      <w:bookmarkEnd w:id="36"/>
      <w:bookmarkEnd w:id="37"/>
      <w:bookmarkEnd w:id="38"/>
      <w:bookmarkEnd w:id="39"/>
      <w:bookmarkEnd w:id="40"/>
      <w:bookmarkEnd w:id="41"/>
      <w:bookmarkEnd w:id="42"/>
      <w:bookmarkEnd w:id="43"/>
      <w:bookmarkEnd w:id="44"/>
      <w:bookmarkEnd w:id="45"/>
    </w:p>
    <w:p w14:paraId="70016C06" w14:textId="77777777" w:rsidR="00AF00CE" w:rsidRPr="00AF00CE" w:rsidRDefault="00AF00CE" w:rsidP="001929F0">
      <w:pPr>
        <w:pStyle w:val="ListParagraph"/>
        <w:keepNext/>
        <w:keepLines/>
        <w:numPr>
          <w:ilvl w:val="0"/>
          <w:numId w:val="2"/>
        </w:numPr>
        <w:contextualSpacing w:val="0"/>
        <w:outlineLvl w:val="2"/>
        <w:rPr>
          <w:rFonts w:eastAsiaTheme="majorEastAsia" w:cstheme="majorBidi"/>
          <w:b/>
          <w:i/>
          <w:vanish/>
          <w:szCs w:val="24"/>
        </w:rPr>
      </w:pPr>
      <w:bookmarkStart w:id="46" w:name="_Toc176822610"/>
      <w:bookmarkStart w:id="47" w:name="_Toc176909583"/>
      <w:bookmarkStart w:id="48" w:name="_Toc176909690"/>
      <w:bookmarkStart w:id="49" w:name="_Toc176910051"/>
      <w:bookmarkStart w:id="50" w:name="_Toc176913876"/>
      <w:bookmarkStart w:id="51" w:name="_Toc176913939"/>
      <w:bookmarkStart w:id="52" w:name="_Toc177008006"/>
      <w:bookmarkStart w:id="53" w:name="_Toc177013338"/>
      <w:bookmarkStart w:id="54" w:name="_Toc177013462"/>
      <w:bookmarkStart w:id="55" w:name="_Toc178021892"/>
      <w:bookmarkEnd w:id="46"/>
      <w:bookmarkEnd w:id="47"/>
      <w:bookmarkEnd w:id="48"/>
      <w:bookmarkEnd w:id="49"/>
      <w:bookmarkEnd w:id="50"/>
      <w:bookmarkEnd w:id="51"/>
      <w:bookmarkEnd w:id="52"/>
      <w:bookmarkEnd w:id="53"/>
      <w:bookmarkEnd w:id="54"/>
      <w:bookmarkEnd w:id="55"/>
    </w:p>
    <w:p w14:paraId="0FB5EBE8" w14:textId="77777777" w:rsidR="00AF00CE" w:rsidRPr="00AF00CE" w:rsidRDefault="00AF00CE" w:rsidP="001929F0">
      <w:pPr>
        <w:pStyle w:val="ListParagraph"/>
        <w:keepNext/>
        <w:keepLines/>
        <w:numPr>
          <w:ilvl w:val="0"/>
          <w:numId w:val="2"/>
        </w:numPr>
        <w:contextualSpacing w:val="0"/>
        <w:outlineLvl w:val="2"/>
        <w:rPr>
          <w:rFonts w:eastAsiaTheme="majorEastAsia" w:cstheme="majorBidi"/>
          <w:b/>
          <w:i/>
          <w:vanish/>
          <w:szCs w:val="24"/>
        </w:rPr>
      </w:pPr>
      <w:bookmarkStart w:id="56" w:name="_Toc176822611"/>
      <w:bookmarkStart w:id="57" w:name="_Toc176909584"/>
      <w:bookmarkStart w:id="58" w:name="_Toc176909691"/>
      <w:bookmarkStart w:id="59" w:name="_Toc176910052"/>
      <w:bookmarkStart w:id="60" w:name="_Toc176913877"/>
      <w:bookmarkStart w:id="61" w:name="_Toc176913940"/>
      <w:bookmarkStart w:id="62" w:name="_Toc177008007"/>
      <w:bookmarkStart w:id="63" w:name="_Toc177013339"/>
      <w:bookmarkStart w:id="64" w:name="_Toc177013463"/>
      <w:bookmarkStart w:id="65" w:name="_Toc178021893"/>
      <w:bookmarkEnd w:id="56"/>
      <w:bookmarkEnd w:id="57"/>
      <w:bookmarkEnd w:id="58"/>
      <w:bookmarkEnd w:id="59"/>
      <w:bookmarkEnd w:id="60"/>
      <w:bookmarkEnd w:id="61"/>
      <w:bookmarkEnd w:id="62"/>
      <w:bookmarkEnd w:id="63"/>
      <w:bookmarkEnd w:id="64"/>
      <w:bookmarkEnd w:id="65"/>
    </w:p>
    <w:p w14:paraId="7FF0D2F3" w14:textId="77777777" w:rsidR="00AF00CE" w:rsidRPr="00AF00CE" w:rsidRDefault="00AF00CE" w:rsidP="001929F0">
      <w:pPr>
        <w:pStyle w:val="ListParagraph"/>
        <w:keepNext/>
        <w:keepLines/>
        <w:numPr>
          <w:ilvl w:val="0"/>
          <w:numId w:val="2"/>
        </w:numPr>
        <w:contextualSpacing w:val="0"/>
        <w:outlineLvl w:val="2"/>
        <w:rPr>
          <w:rFonts w:eastAsiaTheme="majorEastAsia" w:cstheme="majorBidi"/>
          <w:b/>
          <w:i/>
          <w:vanish/>
          <w:szCs w:val="24"/>
        </w:rPr>
      </w:pPr>
      <w:bookmarkStart w:id="66" w:name="_Toc176822612"/>
      <w:bookmarkStart w:id="67" w:name="_Toc176909585"/>
      <w:bookmarkStart w:id="68" w:name="_Toc176909692"/>
      <w:bookmarkStart w:id="69" w:name="_Toc176910053"/>
      <w:bookmarkStart w:id="70" w:name="_Toc176913878"/>
      <w:bookmarkStart w:id="71" w:name="_Toc176913941"/>
      <w:bookmarkStart w:id="72" w:name="_Toc177008008"/>
      <w:bookmarkStart w:id="73" w:name="_Toc177013340"/>
      <w:bookmarkStart w:id="74" w:name="_Toc177013464"/>
      <w:bookmarkStart w:id="75" w:name="_Toc178021894"/>
      <w:bookmarkEnd w:id="66"/>
      <w:bookmarkEnd w:id="67"/>
      <w:bookmarkEnd w:id="68"/>
      <w:bookmarkEnd w:id="69"/>
      <w:bookmarkEnd w:id="70"/>
      <w:bookmarkEnd w:id="71"/>
      <w:bookmarkEnd w:id="72"/>
      <w:bookmarkEnd w:id="73"/>
      <w:bookmarkEnd w:id="74"/>
      <w:bookmarkEnd w:id="75"/>
    </w:p>
    <w:p w14:paraId="3DA3133A" w14:textId="77777777" w:rsidR="00AF00CE" w:rsidRPr="00AF00CE" w:rsidRDefault="00AF00CE" w:rsidP="001929F0">
      <w:pPr>
        <w:pStyle w:val="ListParagraph"/>
        <w:keepNext/>
        <w:keepLines/>
        <w:numPr>
          <w:ilvl w:val="1"/>
          <w:numId w:val="2"/>
        </w:numPr>
        <w:contextualSpacing w:val="0"/>
        <w:outlineLvl w:val="2"/>
        <w:rPr>
          <w:rFonts w:eastAsiaTheme="majorEastAsia" w:cstheme="majorBidi"/>
          <w:b/>
          <w:i/>
          <w:vanish/>
          <w:szCs w:val="24"/>
        </w:rPr>
      </w:pPr>
      <w:bookmarkStart w:id="76" w:name="_Toc176822613"/>
      <w:bookmarkStart w:id="77" w:name="_Toc176909586"/>
      <w:bookmarkStart w:id="78" w:name="_Toc176909693"/>
      <w:bookmarkStart w:id="79" w:name="_Toc176910054"/>
      <w:bookmarkStart w:id="80" w:name="_Toc176913879"/>
      <w:bookmarkStart w:id="81" w:name="_Toc176913942"/>
      <w:bookmarkStart w:id="82" w:name="_Toc177008009"/>
      <w:bookmarkStart w:id="83" w:name="_Toc177013341"/>
      <w:bookmarkStart w:id="84" w:name="_Toc177013465"/>
      <w:bookmarkStart w:id="85" w:name="_Toc178021895"/>
      <w:bookmarkEnd w:id="76"/>
      <w:bookmarkEnd w:id="77"/>
      <w:bookmarkEnd w:id="78"/>
      <w:bookmarkEnd w:id="79"/>
      <w:bookmarkEnd w:id="80"/>
      <w:bookmarkEnd w:id="81"/>
      <w:bookmarkEnd w:id="82"/>
      <w:bookmarkEnd w:id="83"/>
      <w:bookmarkEnd w:id="84"/>
      <w:bookmarkEnd w:id="85"/>
    </w:p>
    <w:p w14:paraId="1D86D2B0" w14:textId="77777777" w:rsidR="00AF00CE" w:rsidRPr="00AF00CE" w:rsidRDefault="00AF00CE" w:rsidP="001929F0">
      <w:pPr>
        <w:pStyle w:val="ListParagraph"/>
        <w:keepNext/>
        <w:keepLines/>
        <w:numPr>
          <w:ilvl w:val="1"/>
          <w:numId w:val="2"/>
        </w:numPr>
        <w:contextualSpacing w:val="0"/>
        <w:outlineLvl w:val="2"/>
        <w:rPr>
          <w:rFonts w:eastAsiaTheme="majorEastAsia" w:cstheme="majorBidi"/>
          <w:b/>
          <w:i/>
          <w:vanish/>
          <w:szCs w:val="24"/>
        </w:rPr>
      </w:pPr>
      <w:bookmarkStart w:id="86" w:name="_Toc176822614"/>
      <w:bookmarkStart w:id="87" w:name="_Toc176909587"/>
      <w:bookmarkStart w:id="88" w:name="_Toc176909694"/>
      <w:bookmarkStart w:id="89" w:name="_Toc176910055"/>
      <w:bookmarkStart w:id="90" w:name="_Toc176913880"/>
      <w:bookmarkStart w:id="91" w:name="_Toc176913943"/>
      <w:bookmarkStart w:id="92" w:name="_Toc177008010"/>
      <w:bookmarkStart w:id="93" w:name="_Toc177013342"/>
      <w:bookmarkStart w:id="94" w:name="_Toc177013466"/>
      <w:bookmarkStart w:id="95" w:name="_Toc178021896"/>
      <w:bookmarkEnd w:id="86"/>
      <w:bookmarkEnd w:id="87"/>
      <w:bookmarkEnd w:id="88"/>
      <w:bookmarkEnd w:id="89"/>
      <w:bookmarkEnd w:id="90"/>
      <w:bookmarkEnd w:id="91"/>
      <w:bookmarkEnd w:id="92"/>
      <w:bookmarkEnd w:id="93"/>
      <w:bookmarkEnd w:id="94"/>
      <w:bookmarkEnd w:id="95"/>
    </w:p>
    <w:p w14:paraId="50F754AD" w14:textId="6B1E517F" w:rsidR="002D58F8" w:rsidRPr="002D58F8" w:rsidRDefault="00CB0F19" w:rsidP="002D58F8">
      <w:pPr>
        <w:pStyle w:val="Heading3"/>
      </w:pPr>
      <w:bookmarkStart w:id="96" w:name="_Toc176822615"/>
      <w:bookmarkStart w:id="97" w:name="_Toc177013467"/>
      <w:bookmarkStart w:id="98" w:name="_Toc178021897"/>
      <w:r w:rsidRPr="0061797D">
        <w:t>Đăng</w:t>
      </w:r>
      <w:r>
        <w:t xml:space="preserve"> nhập</w:t>
      </w:r>
      <w:bookmarkEnd w:id="96"/>
      <w:bookmarkEnd w:id="97"/>
      <w:bookmarkEnd w:id="98"/>
    </w:p>
    <w:p w14:paraId="12224050" w14:textId="5931B3FC" w:rsidR="00ED260C" w:rsidRDefault="00725D40" w:rsidP="00ED260C">
      <w:pPr>
        <w:keepNext/>
        <w:spacing w:before="0" w:after="160" w:line="259" w:lineRule="auto"/>
        <w:jc w:val="center"/>
      </w:pPr>
      <w:r w:rsidRPr="002C05C2">
        <w:rPr>
          <w:rFonts w:cs="Times New Roman"/>
          <w:noProof/>
          <w:szCs w:val="26"/>
          <w:lang w:val="vi-VN"/>
        </w:rPr>
        <w:drawing>
          <wp:inline distT="0" distB="0" distL="0" distR="0" wp14:anchorId="62D2B219" wp14:editId="480743F8">
            <wp:extent cx="3258005" cy="143847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8005" cy="1438476"/>
                    </a:xfrm>
                    <a:prstGeom prst="rect">
                      <a:avLst/>
                    </a:prstGeom>
                  </pic:spPr>
                </pic:pic>
              </a:graphicData>
            </a:graphic>
          </wp:inline>
        </w:drawing>
      </w:r>
    </w:p>
    <w:p w14:paraId="7CFFFDF1" w14:textId="4B31BBB4" w:rsidR="00CB0F19" w:rsidRDefault="00ED260C" w:rsidP="00ED260C">
      <w:pPr>
        <w:pStyle w:val="Caption"/>
        <w:jc w:val="center"/>
      </w:pPr>
      <w:bookmarkStart w:id="99" w:name="_Toc176822883"/>
      <w:bookmarkStart w:id="100" w:name="_Toc177013431"/>
      <w:r>
        <w:t xml:space="preserve">Ảnh </w:t>
      </w:r>
      <w:r w:rsidR="005D3134">
        <w:fldChar w:fldCharType="begin"/>
      </w:r>
      <w:r w:rsidR="005D3134">
        <w:instrText xml:space="preserve"> STYLEREF 1 \s </w:instrText>
      </w:r>
      <w:r w:rsidR="005D3134">
        <w:fldChar w:fldCharType="separate"/>
      </w:r>
      <w:r w:rsidR="001938E9">
        <w:rPr>
          <w:noProof/>
        </w:rPr>
        <w:t>2</w:t>
      </w:r>
      <w:r w:rsidR="005D3134">
        <w:rPr>
          <w:noProof/>
        </w:rPr>
        <w:fldChar w:fldCharType="end"/>
      </w:r>
      <w:r w:rsidR="001938E9">
        <w:t>.</w:t>
      </w:r>
      <w:r w:rsidR="005D3134">
        <w:fldChar w:fldCharType="begin"/>
      </w:r>
      <w:r w:rsidR="005D3134">
        <w:instrText xml:space="preserve"> SEQ Ảnh \* ARABIC \s 1 </w:instrText>
      </w:r>
      <w:r w:rsidR="005D3134">
        <w:fldChar w:fldCharType="separate"/>
      </w:r>
      <w:r w:rsidR="001938E9">
        <w:rPr>
          <w:noProof/>
        </w:rPr>
        <w:t>1</w:t>
      </w:r>
      <w:r w:rsidR="005D3134">
        <w:rPr>
          <w:noProof/>
        </w:rPr>
        <w:fldChar w:fldCharType="end"/>
      </w:r>
      <w:r>
        <w:t>. Biểu đồ usecase chức năng đăng nhập</w:t>
      </w:r>
      <w:bookmarkEnd w:id="99"/>
      <w:bookmarkEnd w:id="100"/>
    </w:p>
    <w:p w14:paraId="29946209" w14:textId="77777777" w:rsidR="00ED260C" w:rsidRPr="00ED260C" w:rsidRDefault="00ED260C" w:rsidP="00ED260C"/>
    <w:tbl>
      <w:tblPr>
        <w:tblStyle w:val="TableGrid"/>
        <w:tblW w:w="0" w:type="auto"/>
        <w:tblLook w:val="04A0" w:firstRow="1" w:lastRow="0" w:firstColumn="1" w:lastColumn="0" w:noHBand="0" w:noVBand="1"/>
      </w:tblPr>
      <w:tblGrid>
        <w:gridCol w:w="711"/>
        <w:gridCol w:w="2813"/>
        <w:gridCol w:w="5760"/>
      </w:tblGrid>
      <w:tr w:rsidR="00B02FEE" w14:paraId="54937866" w14:textId="77777777" w:rsidTr="00AC464E">
        <w:trPr>
          <w:trHeight w:val="479"/>
        </w:trPr>
        <w:tc>
          <w:tcPr>
            <w:tcW w:w="3524" w:type="dxa"/>
            <w:gridSpan w:val="2"/>
            <w:shd w:val="clear" w:color="auto" w:fill="BDD6EE" w:themeFill="accent5" w:themeFillTint="66"/>
            <w:vAlign w:val="center"/>
          </w:tcPr>
          <w:p w14:paraId="5106054C" w14:textId="77777777" w:rsidR="00B02FEE" w:rsidRPr="00333DCF" w:rsidRDefault="00B02FEE" w:rsidP="00EC68CD">
            <w:pPr>
              <w:jc w:val="left"/>
              <w:rPr>
                <w:b/>
                <w:bCs/>
              </w:rPr>
            </w:pPr>
            <w:r w:rsidRPr="00333DCF">
              <w:rPr>
                <w:b/>
                <w:bCs/>
              </w:rPr>
              <w:t>Mã usecase</w:t>
            </w:r>
          </w:p>
        </w:tc>
        <w:tc>
          <w:tcPr>
            <w:tcW w:w="5760" w:type="dxa"/>
          </w:tcPr>
          <w:p w14:paraId="6F06024F" w14:textId="55AC8806" w:rsidR="00B02FEE" w:rsidRDefault="00B02FEE" w:rsidP="00D86E23">
            <w:r>
              <w:t>UC01</w:t>
            </w:r>
          </w:p>
        </w:tc>
      </w:tr>
      <w:tr w:rsidR="00B02FEE" w14:paraId="522E15CE" w14:textId="77777777" w:rsidTr="00AC464E">
        <w:trPr>
          <w:trHeight w:val="479"/>
        </w:trPr>
        <w:tc>
          <w:tcPr>
            <w:tcW w:w="3524" w:type="dxa"/>
            <w:gridSpan w:val="2"/>
            <w:shd w:val="clear" w:color="auto" w:fill="BDD6EE" w:themeFill="accent5" w:themeFillTint="66"/>
            <w:vAlign w:val="center"/>
          </w:tcPr>
          <w:p w14:paraId="387EC9E1" w14:textId="77777777" w:rsidR="00B02FEE" w:rsidRPr="00333DCF" w:rsidRDefault="00B02FEE" w:rsidP="00EC68CD">
            <w:pPr>
              <w:jc w:val="left"/>
              <w:rPr>
                <w:b/>
                <w:bCs/>
              </w:rPr>
            </w:pPr>
            <w:r w:rsidRPr="00333DCF">
              <w:rPr>
                <w:b/>
                <w:bCs/>
              </w:rPr>
              <w:t>Tên usecase</w:t>
            </w:r>
          </w:p>
        </w:tc>
        <w:tc>
          <w:tcPr>
            <w:tcW w:w="5760" w:type="dxa"/>
          </w:tcPr>
          <w:p w14:paraId="73139AFF" w14:textId="6A08306A" w:rsidR="00B02FEE" w:rsidRDefault="00B02FEE" w:rsidP="00D86E23">
            <w:r>
              <w:t>Đăng nhập vào hệ thống</w:t>
            </w:r>
          </w:p>
        </w:tc>
      </w:tr>
      <w:tr w:rsidR="00B02FEE" w14:paraId="66BFD62F" w14:textId="77777777" w:rsidTr="00AC464E">
        <w:trPr>
          <w:trHeight w:val="858"/>
        </w:trPr>
        <w:tc>
          <w:tcPr>
            <w:tcW w:w="3524" w:type="dxa"/>
            <w:gridSpan w:val="2"/>
            <w:shd w:val="clear" w:color="auto" w:fill="BDD6EE" w:themeFill="accent5" w:themeFillTint="66"/>
            <w:vAlign w:val="center"/>
          </w:tcPr>
          <w:p w14:paraId="4D0772B3" w14:textId="77777777" w:rsidR="00B02FEE" w:rsidRPr="00333DCF" w:rsidRDefault="00B02FEE" w:rsidP="00EC68CD">
            <w:pPr>
              <w:jc w:val="left"/>
              <w:rPr>
                <w:b/>
                <w:bCs/>
              </w:rPr>
            </w:pPr>
            <w:r w:rsidRPr="00333DCF">
              <w:rPr>
                <w:b/>
                <w:bCs/>
              </w:rPr>
              <w:lastRenderedPageBreak/>
              <w:t>Mục đích sử dụng</w:t>
            </w:r>
          </w:p>
        </w:tc>
        <w:tc>
          <w:tcPr>
            <w:tcW w:w="5760" w:type="dxa"/>
          </w:tcPr>
          <w:p w14:paraId="31C82853" w14:textId="793A8B46" w:rsidR="00B02FEE" w:rsidRDefault="00B02FEE" w:rsidP="00D86E23">
            <w:r w:rsidRPr="00FD302A">
              <w:t>Cho phép người dùng đăng nhập vào hệ thống. Sau khi đăng nhập thành công có thể sử dụng được những chức năng cho phép trên hệ thống.</w:t>
            </w:r>
          </w:p>
        </w:tc>
      </w:tr>
      <w:tr w:rsidR="00B02FEE" w14:paraId="690650EA" w14:textId="77777777" w:rsidTr="00AC464E">
        <w:trPr>
          <w:trHeight w:val="488"/>
        </w:trPr>
        <w:tc>
          <w:tcPr>
            <w:tcW w:w="3524" w:type="dxa"/>
            <w:gridSpan w:val="2"/>
            <w:shd w:val="clear" w:color="auto" w:fill="BDD6EE" w:themeFill="accent5" w:themeFillTint="66"/>
            <w:vAlign w:val="center"/>
          </w:tcPr>
          <w:p w14:paraId="6888C7B3" w14:textId="77777777" w:rsidR="00B02FEE" w:rsidRPr="00333DCF" w:rsidRDefault="00B02FEE" w:rsidP="00EC68CD">
            <w:pPr>
              <w:jc w:val="left"/>
              <w:rPr>
                <w:b/>
                <w:bCs/>
              </w:rPr>
            </w:pPr>
            <w:r w:rsidRPr="00333DCF">
              <w:rPr>
                <w:b/>
                <w:bCs/>
              </w:rPr>
              <w:t>Tác nhân</w:t>
            </w:r>
          </w:p>
        </w:tc>
        <w:tc>
          <w:tcPr>
            <w:tcW w:w="5760" w:type="dxa"/>
          </w:tcPr>
          <w:p w14:paraId="62621D2E" w14:textId="5D0AF3B0" w:rsidR="00B02FEE" w:rsidRDefault="00B02FEE" w:rsidP="00D86E23">
            <w:r w:rsidRPr="00FD302A">
              <w:t>Admin</w:t>
            </w:r>
            <w:r w:rsidR="00725D40">
              <w:t xml:space="preserve">, </w:t>
            </w:r>
            <w:r w:rsidRPr="00FD302A">
              <w:t>Customers</w:t>
            </w:r>
          </w:p>
        </w:tc>
      </w:tr>
      <w:tr w:rsidR="00B02FEE" w14:paraId="7CACF2B2" w14:textId="77777777" w:rsidTr="00AC464E">
        <w:trPr>
          <w:trHeight w:val="479"/>
        </w:trPr>
        <w:tc>
          <w:tcPr>
            <w:tcW w:w="3524" w:type="dxa"/>
            <w:gridSpan w:val="2"/>
            <w:shd w:val="clear" w:color="auto" w:fill="BDD6EE" w:themeFill="accent5" w:themeFillTint="66"/>
            <w:vAlign w:val="center"/>
          </w:tcPr>
          <w:p w14:paraId="325B0DBB" w14:textId="77777777" w:rsidR="00B02FEE" w:rsidRPr="00333DCF" w:rsidRDefault="00B02FEE" w:rsidP="00EC68CD">
            <w:pPr>
              <w:jc w:val="left"/>
              <w:rPr>
                <w:b/>
                <w:bCs/>
              </w:rPr>
            </w:pPr>
            <w:r w:rsidRPr="00333DCF">
              <w:rPr>
                <w:b/>
                <w:bCs/>
              </w:rPr>
              <w:t>Sự kiện kích hoạt</w:t>
            </w:r>
          </w:p>
        </w:tc>
        <w:tc>
          <w:tcPr>
            <w:tcW w:w="5760" w:type="dxa"/>
          </w:tcPr>
          <w:p w14:paraId="6A2A87E9" w14:textId="032A8149" w:rsidR="00B02FEE" w:rsidRDefault="00B02FEE" w:rsidP="00D86E23">
            <w:r>
              <w:t>Sau khi người dùng ấn nút đăng nhập</w:t>
            </w:r>
          </w:p>
        </w:tc>
      </w:tr>
      <w:tr w:rsidR="00B02FEE" w14:paraId="28F56853" w14:textId="77777777" w:rsidTr="00AC464E">
        <w:trPr>
          <w:trHeight w:val="782"/>
        </w:trPr>
        <w:tc>
          <w:tcPr>
            <w:tcW w:w="3524" w:type="dxa"/>
            <w:gridSpan w:val="2"/>
            <w:shd w:val="clear" w:color="auto" w:fill="BDD6EE" w:themeFill="accent5" w:themeFillTint="66"/>
            <w:vAlign w:val="center"/>
          </w:tcPr>
          <w:p w14:paraId="11E79CF0" w14:textId="77777777" w:rsidR="00B02FEE" w:rsidRPr="00333DCF" w:rsidRDefault="00B02FEE" w:rsidP="00EC68CD">
            <w:pPr>
              <w:jc w:val="left"/>
              <w:rPr>
                <w:b/>
                <w:bCs/>
              </w:rPr>
            </w:pPr>
            <w:r w:rsidRPr="00333DCF">
              <w:rPr>
                <w:b/>
                <w:bCs/>
              </w:rPr>
              <w:t>Điều kiện tiên quyết</w:t>
            </w:r>
          </w:p>
        </w:tc>
        <w:tc>
          <w:tcPr>
            <w:tcW w:w="5760" w:type="dxa"/>
          </w:tcPr>
          <w:p w14:paraId="7D7C69D7" w14:textId="5D7A6E58" w:rsidR="00B02FEE" w:rsidRDefault="00B02FEE" w:rsidP="00D86E23">
            <w:r w:rsidRPr="00FD302A">
              <w:t>Người dùng cần phải có tài khoản và mật khẩu để đăng nhập vào hệ thống</w:t>
            </w:r>
          </w:p>
        </w:tc>
      </w:tr>
      <w:tr w:rsidR="00B02FEE" w14:paraId="50EBF070" w14:textId="77777777" w:rsidTr="00AC464E">
        <w:trPr>
          <w:trHeight w:val="106"/>
        </w:trPr>
        <w:tc>
          <w:tcPr>
            <w:tcW w:w="711" w:type="dxa"/>
            <w:vMerge w:val="restart"/>
            <w:shd w:val="clear" w:color="auto" w:fill="BDD6EE" w:themeFill="accent5" w:themeFillTint="66"/>
            <w:vAlign w:val="center"/>
          </w:tcPr>
          <w:p w14:paraId="69AFFE5C" w14:textId="77777777" w:rsidR="00B02FEE" w:rsidRPr="00333DCF" w:rsidRDefault="00B02FEE" w:rsidP="00EC68CD">
            <w:pPr>
              <w:jc w:val="left"/>
              <w:rPr>
                <w:b/>
                <w:bCs/>
              </w:rPr>
            </w:pPr>
            <w:r w:rsidRPr="00333DCF">
              <w:rPr>
                <w:b/>
                <w:bCs/>
              </w:rPr>
              <w:t>Hậu điều kiện</w:t>
            </w:r>
          </w:p>
        </w:tc>
        <w:tc>
          <w:tcPr>
            <w:tcW w:w="2812" w:type="dxa"/>
            <w:shd w:val="clear" w:color="auto" w:fill="DEEAF6" w:themeFill="accent5" w:themeFillTint="33"/>
            <w:vAlign w:val="center"/>
          </w:tcPr>
          <w:p w14:paraId="1FBDF0D5" w14:textId="6537D5BE" w:rsidR="00B02FEE" w:rsidRPr="00333DCF" w:rsidRDefault="00B02FEE" w:rsidP="00EC68CD">
            <w:pPr>
              <w:jc w:val="left"/>
              <w:rPr>
                <w:b/>
                <w:bCs/>
              </w:rPr>
            </w:pPr>
            <w:r w:rsidRPr="00333DCF">
              <w:rPr>
                <w:b/>
                <w:bCs/>
              </w:rPr>
              <w:t>Luồng sự kiện chính</w:t>
            </w:r>
            <w:r w:rsidR="00EC68CD">
              <w:rPr>
                <w:b/>
                <w:bCs/>
              </w:rPr>
              <w:t xml:space="preserve"> </w:t>
            </w:r>
            <w:r w:rsidRPr="00333DCF">
              <w:rPr>
                <w:b/>
                <w:bCs/>
              </w:rPr>
              <w:t>(Thành công)</w:t>
            </w:r>
          </w:p>
        </w:tc>
        <w:tc>
          <w:tcPr>
            <w:tcW w:w="5760" w:type="dxa"/>
          </w:tcPr>
          <w:p w14:paraId="54CCD3F3" w14:textId="654CB818" w:rsidR="00B02FEE" w:rsidRDefault="00B02FEE" w:rsidP="00D86E23">
            <w:r w:rsidRPr="00FD302A">
              <w:t xml:space="preserve">Đăng nhập thành công, hệ thống hiển thị trang </w:t>
            </w:r>
            <w:r>
              <w:t>Home</w:t>
            </w:r>
            <w:r w:rsidRPr="00FD302A">
              <w:t xml:space="preserve"> cho phép người dùng thực hiện các chức năng trong quyền hạn của tài khoản.</w:t>
            </w:r>
          </w:p>
        </w:tc>
      </w:tr>
      <w:tr w:rsidR="00B02FEE" w14:paraId="35E40F64" w14:textId="77777777" w:rsidTr="00AC464E">
        <w:trPr>
          <w:trHeight w:val="44"/>
        </w:trPr>
        <w:tc>
          <w:tcPr>
            <w:tcW w:w="711" w:type="dxa"/>
            <w:vMerge/>
            <w:shd w:val="clear" w:color="auto" w:fill="BDD6EE" w:themeFill="accent5" w:themeFillTint="66"/>
          </w:tcPr>
          <w:p w14:paraId="0673C664" w14:textId="77777777" w:rsidR="00B02FEE" w:rsidRPr="00333DCF" w:rsidRDefault="00B02FEE" w:rsidP="00B02FEE">
            <w:pPr>
              <w:rPr>
                <w:b/>
                <w:bCs/>
              </w:rPr>
            </w:pPr>
          </w:p>
        </w:tc>
        <w:tc>
          <w:tcPr>
            <w:tcW w:w="2812" w:type="dxa"/>
            <w:shd w:val="clear" w:color="auto" w:fill="DEEAF6" w:themeFill="accent5" w:themeFillTint="33"/>
            <w:vAlign w:val="center"/>
          </w:tcPr>
          <w:p w14:paraId="228EABAB" w14:textId="7104CCCF" w:rsidR="00B02FEE" w:rsidRPr="00333DCF" w:rsidRDefault="00B02FEE" w:rsidP="00EC68CD">
            <w:pPr>
              <w:jc w:val="left"/>
              <w:rPr>
                <w:b/>
                <w:bCs/>
              </w:rPr>
            </w:pPr>
            <w:r w:rsidRPr="00333DCF">
              <w:rPr>
                <w:b/>
                <w:bCs/>
              </w:rPr>
              <w:t>Luồng sự kiện thay thế</w:t>
            </w:r>
          </w:p>
        </w:tc>
        <w:tc>
          <w:tcPr>
            <w:tcW w:w="5760" w:type="dxa"/>
          </w:tcPr>
          <w:p w14:paraId="565C8195" w14:textId="3AAFC778" w:rsidR="00B02FEE" w:rsidRDefault="00B02FEE" w:rsidP="00D86E23">
            <w:r w:rsidRPr="00FD302A">
              <w:t>Đăng nhập báo lỗi, người dùng đăng nhập lại hoặc hủy bỏ thao tác.</w:t>
            </w:r>
          </w:p>
        </w:tc>
      </w:tr>
    </w:tbl>
    <w:p w14:paraId="5FE8542A" w14:textId="77777777" w:rsidR="008B5375" w:rsidRDefault="008B5375" w:rsidP="00B02FEE">
      <w:pPr>
        <w:spacing w:before="0" w:after="160" w:line="259" w:lineRule="auto"/>
        <w:jc w:val="left"/>
        <w:rPr>
          <w:b/>
        </w:rPr>
      </w:pPr>
    </w:p>
    <w:p w14:paraId="1B20B680" w14:textId="6B5E3946" w:rsidR="00B02FEE" w:rsidRPr="004F4388" w:rsidRDefault="004F4388" w:rsidP="00AC464E">
      <w:pPr>
        <w:pStyle w:val="DoanVB"/>
        <w:shd w:val="clear" w:color="auto" w:fill="DEEAF6" w:themeFill="accent5" w:themeFillTint="33"/>
      </w:pPr>
      <w:r>
        <w:t>Đặc tả chức năng:</w:t>
      </w:r>
    </w:p>
    <w:p w14:paraId="302A5F59" w14:textId="36103C09" w:rsidR="00B02FEE" w:rsidRPr="008B6829" w:rsidRDefault="00B02FEE" w:rsidP="00CC43BF">
      <w:pPr>
        <w:pStyle w:val="StyleTr"/>
      </w:pPr>
      <w:r w:rsidRPr="008B6829">
        <w:t>Luồng sự kiện chính/Kịch bản chính</w:t>
      </w:r>
    </w:p>
    <w:p w14:paraId="48B9BE7E" w14:textId="77777777" w:rsidR="00B02FEE" w:rsidRPr="008B5375" w:rsidRDefault="00B02FEE" w:rsidP="00CC43BF">
      <w:pPr>
        <w:pStyle w:val="StyleCng"/>
      </w:pPr>
      <w:r w:rsidRPr="008B5375">
        <w:t xml:space="preserve">Người dùng bấm vào phần Đăng nhập/Đăng ký </w:t>
      </w:r>
    </w:p>
    <w:p w14:paraId="18CDBCD2" w14:textId="77777777" w:rsidR="00B02FEE" w:rsidRPr="008B5375" w:rsidRDefault="00B02FEE" w:rsidP="00CC43BF">
      <w:pPr>
        <w:pStyle w:val="StyleCng"/>
      </w:pPr>
      <w:r w:rsidRPr="008B5375">
        <w:t xml:space="preserve">Hệ thống sẽ hiển thì giao diện Đăng nhập/Đăng ký </w:t>
      </w:r>
    </w:p>
    <w:p w14:paraId="27D17DFC" w14:textId="77777777" w:rsidR="00B02FEE" w:rsidRPr="008B5375" w:rsidRDefault="00B02FEE" w:rsidP="00CC43BF">
      <w:pPr>
        <w:pStyle w:val="StyleCng"/>
      </w:pPr>
      <w:r w:rsidRPr="008B5375">
        <w:t xml:space="preserve">Ở khung đăng nhập người dùng cần điền đầy đủ thông tin tài quản và mật khẩu </w:t>
      </w:r>
    </w:p>
    <w:p w14:paraId="2ADB0124" w14:textId="77777777" w:rsidR="00B02FEE" w:rsidRPr="008B5375" w:rsidRDefault="00B02FEE" w:rsidP="00CC43BF">
      <w:pPr>
        <w:pStyle w:val="StyleCng"/>
      </w:pPr>
      <w:r w:rsidRPr="008B5375">
        <w:t xml:space="preserve">Hệ thống sẽ đối chiếu tài khoản và mật khẩu với dữ liệu người dùng trên hệ thống </w:t>
      </w:r>
    </w:p>
    <w:p w14:paraId="2EC79EB1" w14:textId="65FE2240" w:rsidR="00B02FEE" w:rsidRPr="008B5375" w:rsidRDefault="00B02FEE" w:rsidP="00CC43BF">
      <w:pPr>
        <w:pStyle w:val="StyleCng"/>
      </w:pPr>
      <w:r w:rsidRPr="008B5375">
        <w:t xml:space="preserve">Nếu đúng với tài khoản và mật khẩu thì hệ thống sẽ chuyển đến trang </w:t>
      </w:r>
      <w:r w:rsidR="00234C48">
        <w:t>Home của website</w:t>
      </w:r>
    </w:p>
    <w:p w14:paraId="3B1FB342" w14:textId="77777777" w:rsidR="00B02FEE" w:rsidRPr="008B5375" w:rsidRDefault="00B02FEE" w:rsidP="00CC43BF">
      <w:pPr>
        <w:pStyle w:val="StyleCng"/>
      </w:pPr>
      <w:r w:rsidRPr="008B5375">
        <w:t xml:space="preserve">Nếu chưa thì hệ thống sẽ báo xem người dùng nhập sai tài khoản hay sai mật khẩu </w:t>
      </w:r>
    </w:p>
    <w:p w14:paraId="5CF821A8" w14:textId="221ACB7B" w:rsidR="00CB0F19" w:rsidRDefault="00CB0F19" w:rsidP="00C06146">
      <w:pPr>
        <w:pStyle w:val="Heading3"/>
      </w:pPr>
      <w:bookmarkStart w:id="101" w:name="_Toc176822616"/>
      <w:bookmarkStart w:id="102" w:name="_Toc177013468"/>
      <w:bookmarkStart w:id="103" w:name="_Toc178021898"/>
      <w:r>
        <w:lastRenderedPageBreak/>
        <w:t>Đăng xuất</w:t>
      </w:r>
      <w:bookmarkEnd w:id="101"/>
      <w:bookmarkEnd w:id="102"/>
      <w:bookmarkEnd w:id="103"/>
    </w:p>
    <w:p w14:paraId="6B755C02" w14:textId="33B90290" w:rsidR="00ED260C" w:rsidRDefault="00234C48" w:rsidP="00ED260C">
      <w:pPr>
        <w:keepNext/>
        <w:spacing w:before="0" w:after="160" w:line="259" w:lineRule="auto"/>
        <w:jc w:val="center"/>
      </w:pPr>
      <w:r w:rsidRPr="00DB5920">
        <w:rPr>
          <w:noProof/>
          <w:lang w:val="vi-VN"/>
        </w:rPr>
        <w:drawing>
          <wp:inline distT="0" distB="0" distL="0" distR="0" wp14:anchorId="5BA41199" wp14:editId="4043F8C4">
            <wp:extent cx="3562847" cy="15813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2847" cy="1581371"/>
                    </a:xfrm>
                    <a:prstGeom prst="rect">
                      <a:avLst/>
                    </a:prstGeom>
                  </pic:spPr>
                </pic:pic>
              </a:graphicData>
            </a:graphic>
          </wp:inline>
        </w:drawing>
      </w:r>
    </w:p>
    <w:p w14:paraId="6EA7ACD1" w14:textId="5F97C668" w:rsidR="00B02FEE" w:rsidRDefault="00ED260C" w:rsidP="00ED260C">
      <w:pPr>
        <w:pStyle w:val="Caption"/>
        <w:jc w:val="center"/>
      </w:pPr>
      <w:bookmarkStart w:id="104" w:name="_Toc176822884"/>
      <w:bookmarkStart w:id="105" w:name="_Toc177013432"/>
      <w:r>
        <w:t xml:space="preserve">Ảnh </w:t>
      </w:r>
      <w:r w:rsidR="005D3134">
        <w:fldChar w:fldCharType="begin"/>
      </w:r>
      <w:r w:rsidR="005D3134">
        <w:instrText xml:space="preserve"> STYLEREF 1 \s </w:instrText>
      </w:r>
      <w:r w:rsidR="005D3134">
        <w:fldChar w:fldCharType="separate"/>
      </w:r>
      <w:r w:rsidR="001938E9">
        <w:rPr>
          <w:noProof/>
        </w:rPr>
        <w:t>2</w:t>
      </w:r>
      <w:r w:rsidR="005D3134">
        <w:rPr>
          <w:noProof/>
        </w:rPr>
        <w:fldChar w:fldCharType="end"/>
      </w:r>
      <w:r w:rsidR="001938E9">
        <w:t>.</w:t>
      </w:r>
      <w:r w:rsidR="005D3134">
        <w:fldChar w:fldCharType="begin"/>
      </w:r>
      <w:r w:rsidR="005D3134">
        <w:instrText xml:space="preserve"> SEQ Ảnh \* ARABIC \s 1 </w:instrText>
      </w:r>
      <w:r w:rsidR="005D3134">
        <w:fldChar w:fldCharType="separate"/>
      </w:r>
      <w:r w:rsidR="001938E9">
        <w:rPr>
          <w:noProof/>
        </w:rPr>
        <w:t>2</w:t>
      </w:r>
      <w:r w:rsidR="005D3134">
        <w:rPr>
          <w:noProof/>
        </w:rPr>
        <w:fldChar w:fldCharType="end"/>
      </w:r>
      <w:r>
        <w:t>. Biểu đồ usecase chức năng đăng xuất</w:t>
      </w:r>
      <w:bookmarkEnd w:id="104"/>
      <w:bookmarkEnd w:id="105"/>
    </w:p>
    <w:p w14:paraId="2D5E9D0A" w14:textId="77777777" w:rsidR="00ED260C" w:rsidRPr="00ED260C" w:rsidRDefault="00ED260C" w:rsidP="00ED260C"/>
    <w:tbl>
      <w:tblPr>
        <w:tblStyle w:val="TableGrid"/>
        <w:tblW w:w="0" w:type="auto"/>
        <w:tblLook w:val="04A0" w:firstRow="1" w:lastRow="0" w:firstColumn="1" w:lastColumn="0" w:noHBand="0" w:noVBand="1"/>
      </w:tblPr>
      <w:tblGrid>
        <w:gridCol w:w="704"/>
        <w:gridCol w:w="2835"/>
        <w:gridCol w:w="5806"/>
      </w:tblGrid>
      <w:tr w:rsidR="00B02FEE" w14:paraId="1258204B" w14:textId="77777777" w:rsidTr="00512391">
        <w:tc>
          <w:tcPr>
            <w:tcW w:w="3539" w:type="dxa"/>
            <w:gridSpan w:val="2"/>
            <w:shd w:val="clear" w:color="auto" w:fill="BDD6EE" w:themeFill="accent5" w:themeFillTint="66"/>
            <w:vAlign w:val="center"/>
          </w:tcPr>
          <w:p w14:paraId="39685684" w14:textId="77777777" w:rsidR="00B02FEE" w:rsidRPr="008B6829" w:rsidRDefault="00B02FEE" w:rsidP="008B6829">
            <w:pPr>
              <w:jc w:val="left"/>
              <w:rPr>
                <w:b/>
                <w:bCs/>
              </w:rPr>
            </w:pPr>
            <w:r w:rsidRPr="008B6829">
              <w:rPr>
                <w:b/>
                <w:bCs/>
              </w:rPr>
              <w:t>Mã usecase</w:t>
            </w:r>
          </w:p>
        </w:tc>
        <w:tc>
          <w:tcPr>
            <w:tcW w:w="5806" w:type="dxa"/>
          </w:tcPr>
          <w:p w14:paraId="72CBDFDD" w14:textId="7D91C163" w:rsidR="00B02FEE" w:rsidRDefault="00B02FEE" w:rsidP="00D86E23">
            <w:r>
              <w:t>UC02</w:t>
            </w:r>
          </w:p>
        </w:tc>
      </w:tr>
      <w:tr w:rsidR="00B02FEE" w14:paraId="3B97F1B0" w14:textId="77777777" w:rsidTr="00512391">
        <w:tc>
          <w:tcPr>
            <w:tcW w:w="3539" w:type="dxa"/>
            <w:gridSpan w:val="2"/>
            <w:shd w:val="clear" w:color="auto" w:fill="BDD6EE" w:themeFill="accent5" w:themeFillTint="66"/>
            <w:vAlign w:val="center"/>
          </w:tcPr>
          <w:p w14:paraId="59DB8C3A" w14:textId="77777777" w:rsidR="00B02FEE" w:rsidRPr="008B6829" w:rsidRDefault="00B02FEE" w:rsidP="008B6829">
            <w:pPr>
              <w:jc w:val="left"/>
              <w:rPr>
                <w:b/>
                <w:bCs/>
              </w:rPr>
            </w:pPr>
            <w:r w:rsidRPr="008B6829">
              <w:rPr>
                <w:b/>
                <w:bCs/>
              </w:rPr>
              <w:t>Tên usecase</w:t>
            </w:r>
          </w:p>
        </w:tc>
        <w:tc>
          <w:tcPr>
            <w:tcW w:w="5806" w:type="dxa"/>
          </w:tcPr>
          <w:p w14:paraId="569F62A3" w14:textId="040A80FB" w:rsidR="00B02FEE" w:rsidRDefault="00B02FEE" w:rsidP="00D86E23">
            <w:r>
              <w:t>Đăng xuất</w:t>
            </w:r>
          </w:p>
        </w:tc>
      </w:tr>
      <w:tr w:rsidR="00B02FEE" w14:paraId="2AAF1DE4" w14:textId="77777777" w:rsidTr="00512391">
        <w:tc>
          <w:tcPr>
            <w:tcW w:w="3539" w:type="dxa"/>
            <w:gridSpan w:val="2"/>
            <w:shd w:val="clear" w:color="auto" w:fill="BDD6EE" w:themeFill="accent5" w:themeFillTint="66"/>
            <w:vAlign w:val="center"/>
          </w:tcPr>
          <w:p w14:paraId="4F1FCB0C" w14:textId="77777777" w:rsidR="00B02FEE" w:rsidRPr="008B6829" w:rsidRDefault="00B02FEE" w:rsidP="008B6829">
            <w:pPr>
              <w:jc w:val="left"/>
              <w:rPr>
                <w:b/>
                <w:bCs/>
              </w:rPr>
            </w:pPr>
            <w:r w:rsidRPr="008B6829">
              <w:rPr>
                <w:b/>
                <w:bCs/>
              </w:rPr>
              <w:t>Mục đích sử dụng</w:t>
            </w:r>
          </w:p>
        </w:tc>
        <w:tc>
          <w:tcPr>
            <w:tcW w:w="5806" w:type="dxa"/>
          </w:tcPr>
          <w:p w14:paraId="11BD6A99" w14:textId="214AF5CD" w:rsidR="00B02FEE" w:rsidRDefault="00B02FEE" w:rsidP="00D86E23">
            <w:r w:rsidRPr="00FD302A">
              <w:rPr>
                <w:lang w:val="vi-VN"/>
              </w:rPr>
              <w:t>Cho phép người dùng đăng xuất ra khỏi tài khoản đang đăng nhập trên hệ thống</w:t>
            </w:r>
            <w:r w:rsidRPr="00FD302A">
              <w:t> </w:t>
            </w:r>
          </w:p>
        </w:tc>
      </w:tr>
      <w:tr w:rsidR="00B02FEE" w14:paraId="34C804E7" w14:textId="77777777" w:rsidTr="00512391">
        <w:tc>
          <w:tcPr>
            <w:tcW w:w="3539" w:type="dxa"/>
            <w:gridSpan w:val="2"/>
            <w:shd w:val="clear" w:color="auto" w:fill="BDD6EE" w:themeFill="accent5" w:themeFillTint="66"/>
            <w:vAlign w:val="center"/>
          </w:tcPr>
          <w:p w14:paraId="1B1A710C" w14:textId="77777777" w:rsidR="00B02FEE" w:rsidRPr="008B6829" w:rsidRDefault="00B02FEE" w:rsidP="008B6829">
            <w:pPr>
              <w:jc w:val="left"/>
              <w:rPr>
                <w:b/>
                <w:bCs/>
              </w:rPr>
            </w:pPr>
            <w:r w:rsidRPr="008B6829">
              <w:rPr>
                <w:b/>
                <w:bCs/>
              </w:rPr>
              <w:t>Tác nhân</w:t>
            </w:r>
          </w:p>
        </w:tc>
        <w:tc>
          <w:tcPr>
            <w:tcW w:w="5806" w:type="dxa"/>
          </w:tcPr>
          <w:p w14:paraId="606F9C32" w14:textId="0D87E675" w:rsidR="00B02FEE" w:rsidRDefault="00B02FEE" w:rsidP="00D86E23">
            <w:r w:rsidRPr="00FD302A">
              <w:t xml:space="preserve">Admin, </w:t>
            </w:r>
            <w:r w:rsidR="00234C48">
              <w:t>Customer</w:t>
            </w:r>
          </w:p>
        </w:tc>
      </w:tr>
      <w:tr w:rsidR="00B02FEE" w14:paraId="219CDA21" w14:textId="77777777" w:rsidTr="00512391">
        <w:tc>
          <w:tcPr>
            <w:tcW w:w="3539" w:type="dxa"/>
            <w:gridSpan w:val="2"/>
            <w:shd w:val="clear" w:color="auto" w:fill="BDD6EE" w:themeFill="accent5" w:themeFillTint="66"/>
            <w:vAlign w:val="center"/>
          </w:tcPr>
          <w:p w14:paraId="7870EA7B" w14:textId="77777777" w:rsidR="00B02FEE" w:rsidRPr="008B6829" w:rsidRDefault="00B02FEE" w:rsidP="008B6829">
            <w:pPr>
              <w:jc w:val="left"/>
              <w:rPr>
                <w:b/>
                <w:bCs/>
              </w:rPr>
            </w:pPr>
            <w:r w:rsidRPr="008B6829">
              <w:rPr>
                <w:b/>
                <w:bCs/>
              </w:rPr>
              <w:t>Sự kiện kích hoạt</w:t>
            </w:r>
          </w:p>
        </w:tc>
        <w:tc>
          <w:tcPr>
            <w:tcW w:w="5806" w:type="dxa"/>
          </w:tcPr>
          <w:p w14:paraId="1EE06559" w14:textId="275422DD" w:rsidR="00B02FEE" w:rsidRDefault="00AA0E05" w:rsidP="00D86E23">
            <w:r>
              <w:t>Khi người dùng chọn chức năng "Đăng xuất"</w:t>
            </w:r>
          </w:p>
        </w:tc>
      </w:tr>
      <w:tr w:rsidR="00B02FEE" w14:paraId="7F668E65" w14:textId="77777777" w:rsidTr="00512391">
        <w:tc>
          <w:tcPr>
            <w:tcW w:w="3539" w:type="dxa"/>
            <w:gridSpan w:val="2"/>
            <w:shd w:val="clear" w:color="auto" w:fill="BDD6EE" w:themeFill="accent5" w:themeFillTint="66"/>
            <w:vAlign w:val="center"/>
          </w:tcPr>
          <w:p w14:paraId="1968F2D1" w14:textId="77777777" w:rsidR="00B02FEE" w:rsidRPr="008B6829" w:rsidRDefault="00B02FEE" w:rsidP="008B6829">
            <w:pPr>
              <w:jc w:val="left"/>
              <w:rPr>
                <w:b/>
                <w:bCs/>
              </w:rPr>
            </w:pPr>
            <w:r w:rsidRPr="008B6829">
              <w:rPr>
                <w:b/>
                <w:bCs/>
              </w:rPr>
              <w:t>Điều kiện tiên quyết</w:t>
            </w:r>
          </w:p>
        </w:tc>
        <w:tc>
          <w:tcPr>
            <w:tcW w:w="5806" w:type="dxa"/>
          </w:tcPr>
          <w:p w14:paraId="6A37F2B2" w14:textId="690F5ADB" w:rsidR="00B02FEE" w:rsidRDefault="00B02FEE" w:rsidP="00D86E23">
            <w:r w:rsidRPr="00FD302A">
              <w:rPr>
                <w:lang w:val="vi-VN"/>
              </w:rPr>
              <w:t>Người dùng cần phải đăng nhập vào hệ thống trước khi sử dụng chức năng</w:t>
            </w:r>
            <w:r w:rsidRPr="00FD302A">
              <w:t> </w:t>
            </w:r>
          </w:p>
        </w:tc>
      </w:tr>
      <w:tr w:rsidR="00B02FEE" w14:paraId="05D02523" w14:textId="77777777" w:rsidTr="00512391">
        <w:trPr>
          <w:trHeight w:val="139"/>
        </w:trPr>
        <w:tc>
          <w:tcPr>
            <w:tcW w:w="704" w:type="dxa"/>
            <w:shd w:val="clear" w:color="auto" w:fill="BDD6EE" w:themeFill="accent5" w:themeFillTint="66"/>
            <w:vAlign w:val="center"/>
          </w:tcPr>
          <w:p w14:paraId="1C71C2F0" w14:textId="77777777" w:rsidR="00B02FEE" w:rsidRPr="008B6829" w:rsidRDefault="00B02FEE" w:rsidP="008B6829">
            <w:pPr>
              <w:jc w:val="left"/>
              <w:rPr>
                <w:b/>
                <w:bCs/>
              </w:rPr>
            </w:pPr>
            <w:r w:rsidRPr="008B6829">
              <w:rPr>
                <w:b/>
                <w:bCs/>
              </w:rPr>
              <w:t>Hậu điều kiện</w:t>
            </w:r>
          </w:p>
        </w:tc>
        <w:tc>
          <w:tcPr>
            <w:tcW w:w="2835" w:type="dxa"/>
            <w:shd w:val="clear" w:color="auto" w:fill="DEEAF6" w:themeFill="accent5" w:themeFillTint="33"/>
            <w:vAlign w:val="center"/>
          </w:tcPr>
          <w:p w14:paraId="5350299C" w14:textId="43C03959" w:rsidR="00B02FEE" w:rsidRPr="008B6829" w:rsidRDefault="00B02FEE" w:rsidP="008B6829">
            <w:pPr>
              <w:jc w:val="left"/>
              <w:rPr>
                <w:b/>
                <w:bCs/>
              </w:rPr>
            </w:pPr>
            <w:r w:rsidRPr="008B6829">
              <w:rPr>
                <w:b/>
                <w:bCs/>
              </w:rPr>
              <w:t>Luồng sự kiện chính (Thành công)</w:t>
            </w:r>
          </w:p>
        </w:tc>
        <w:tc>
          <w:tcPr>
            <w:tcW w:w="5806" w:type="dxa"/>
          </w:tcPr>
          <w:p w14:paraId="455916E5" w14:textId="36EAE28C" w:rsidR="00B02FEE" w:rsidRDefault="00B02FEE" w:rsidP="00D86E23">
            <w:r w:rsidRPr="00FD302A">
              <w:rPr>
                <w:lang w:val="vi-VN"/>
              </w:rPr>
              <w:t>Tài khoản được đăng xuất ra khỏi hệ thống</w:t>
            </w:r>
            <w:r w:rsidRPr="00FD302A">
              <w:t> </w:t>
            </w:r>
          </w:p>
        </w:tc>
      </w:tr>
    </w:tbl>
    <w:p w14:paraId="33133FD4" w14:textId="77777777" w:rsidR="00B87CC5" w:rsidRDefault="00B87CC5" w:rsidP="00B87CC5"/>
    <w:p w14:paraId="2442BA00" w14:textId="7C9C3AA4" w:rsidR="00B02FEE" w:rsidRPr="00AC464E" w:rsidRDefault="00AC464E" w:rsidP="00AC464E">
      <w:pPr>
        <w:shd w:val="clear" w:color="auto" w:fill="DEEAF6" w:themeFill="accent5" w:themeFillTint="33"/>
        <w:rPr>
          <w:i/>
        </w:rPr>
      </w:pPr>
      <w:r w:rsidRPr="00AC464E">
        <w:rPr>
          <w:i/>
          <w:iCs/>
        </w:rPr>
        <w:t>Đặc tả chức năng</w:t>
      </w:r>
    </w:p>
    <w:p w14:paraId="52865B42" w14:textId="77777777" w:rsidR="00B02FEE" w:rsidRPr="00FD302A" w:rsidRDefault="00B02FEE" w:rsidP="00AC464E">
      <w:pPr>
        <w:pStyle w:val="StyleTr"/>
      </w:pPr>
      <w:r w:rsidRPr="00B87CC5">
        <w:rPr>
          <w:lang w:val="vi-VN"/>
        </w:rPr>
        <w:t>Luồng sự kiện chính/Kịch bản chính</w:t>
      </w:r>
      <w:r w:rsidRPr="00FD302A">
        <w:t> </w:t>
      </w:r>
    </w:p>
    <w:p w14:paraId="50C772E2" w14:textId="6FB74CAB" w:rsidR="00CB0F19" w:rsidRDefault="00B02FEE" w:rsidP="00AC464E">
      <w:pPr>
        <w:pStyle w:val="StyleCng"/>
      </w:pPr>
      <w:r w:rsidRPr="00FD302A">
        <w:rPr>
          <w:lang w:val="vi-VN"/>
        </w:rPr>
        <w:t xml:space="preserve">Bấm </w:t>
      </w:r>
      <w:r w:rsidRPr="00EC4E88">
        <w:rPr>
          <w:b/>
          <w:bCs/>
          <w:lang w:val="vi-VN"/>
        </w:rPr>
        <w:t>Đăng xuất</w:t>
      </w:r>
      <w:r w:rsidRPr="00FD302A">
        <w:rPr>
          <w:lang w:val="vi-VN"/>
        </w:rPr>
        <w:t xml:space="preserve"> hệ thống sẽ đăng xuất tài khoản người dùng</w:t>
      </w:r>
      <w:r w:rsidRPr="00FD302A">
        <w:t> </w:t>
      </w:r>
    </w:p>
    <w:p w14:paraId="61909813" w14:textId="2C39E3E6" w:rsidR="007B671F" w:rsidRDefault="007B671F" w:rsidP="00C06146">
      <w:pPr>
        <w:pStyle w:val="Heading3"/>
      </w:pPr>
      <w:bookmarkStart w:id="106" w:name="_Toc176822617"/>
      <w:bookmarkStart w:id="107" w:name="_Toc177013469"/>
      <w:bookmarkStart w:id="108" w:name="_Toc178021899"/>
      <w:r>
        <w:lastRenderedPageBreak/>
        <w:t>Quản lý thông tin cá nhân</w:t>
      </w:r>
      <w:bookmarkEnd w:id="106"/>
      <w:bookmarkEnd w:id="107"/>
      <w:bookmarkEnd w:id="108"/>
    </w:p>
    <w:p w14:paraId="0CE94999" w14:textId="65CB5688" w:rsidR="00ED260C" w:rsidRDefault="00883FCD" w:rsidP="00ED260C">
      <w:pPr>
        <w:keepNext/>
        <w:spacing w:before="0" w:after="160" w:line="259" w:lineRule="auto"/>
        <w:jc w:val="center"/>
      </w:pPr>
      <w:r w:rsidRPr="0048216A">
        <w:rPr>
          <w:rFonts w:cs="Times New Roman"/>
          <w:noProof/>
          <w:szCs w:val="26"/>
          <w:lang w:val="vi-VN"/>
        </w:rPr>
        <w:drawing>
          <wp:inline distT="0" distB="0" distL="0" distR="0" wp14:anchorId="44C39EC9" wp14:editId="1FAF56C5">
            <wp:extent cx="5172797" cy="2133898"/>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797" cy="2133898"/>
                    </a:xfrm>
                    <a:prstGeom prst="rect">
                      <a:avLst/>
                    </a:prstGeom>
                  </pic:spPr>
                </pic:pic>
              </a:graphicData>
            </a:graphic>
          </wp:inline>
        </w:drawing>
      </w:r>
    </w:p>
    <w:p w14:paraId="52E41BB1" w14:textId="14EC39E9" w:rsidR="007B671F" w:rsidRDefault="00ED260C" w:rsidP="00ED260C">
      <w:pPr>
        <w:pStyle w:val="Caption"/>
        <w:jc w:val="center"/>
      </w:pPr>
      <w:bookmarkStart w:id="109" w:name="_Toc176822885"/>
      <w:bookmarkStart w:id="110" w:name="_Toc177013433"/>
      <w:r>
        <w:t xml:space="preserve">Ảnh </w:t>
      </w:r>
      <w:r w:rsidR="005D3134">
        <w:fldChar w:fldCharType="begin"/>
      </w:r>
      <w:r w:rsidR="005D3134">
        <w:instrText xml:space="preserve"> STYLEREF 1 \s </w:instrText>
      </w:r>
      <w:r w:rsidR="005D3134">
        <w:fldChar w:fldCharType="separate"/>
      </w:r>
      <w:r w:rsidR="001938E9">
        <w:rPr>
          <w:noProof/>
        </w:rPr>
        <w:t>2</w:t>
      </w:r>
      <w:r w:rsidR="005D3134">
        <w:rPr>
          <w:noProof/>
        </w:rPr>
        <w:fldChar w:fldCharType="end"/>
      </w:r>
      <w:r w:rsidR="001938E9">
        <w:t>.</w:t>
      </w:r>
      <w:r w:rsidR="005D3134">
        <w:fldChar w:fldCharType="begin"/>
      </w:r>
      <w:r w:rsidR="005D3134">
        <w:instrText xml:space="preserve"> SEQ Ảnh \* ARABIC \s 1 </w:instrText>
      </w:r>
      <w:r w:rsidR="005D3134">
        <w:fldChar w:fldCharType="separate"/>
      </w:r>
      <w:r w:rsidR="001938E9">
        <w:rPr>
          <w:noProof/>
        </w:rPr>
        <w:t>3</w:t>
      </w:r>
      <w:r w:rsidR="005D3134">
        <w:rPr>
          <w:noProof/>
        </w:rPr>
        <w:fldChar w:fldCharType="end"/>
      </w:r>
      <w:r>
        <w:t>. Biểu đồ usecase chức năng quản lý thông tin cá nhân</w:t>
      </w:r>
      <w:bookmarkEnd w:id="109"/>
      <w:bookmarkEnd w:id="110"/>
    </w:p>
    <w:p w14:paraId="2EC791F6" w14:textId="77777777" w:rsidR="00213E84" w:rsidRDefault="00213E84" w:rsidP="00C06146">
      <w:pPr>
        <w:spacing w:before="0" w:after="160" w:line="259" w:lineRule="auto"/>
        <w:jc w:val="center"/>
      </w:pPr>
    </w:p>
    <w:p w14:paraId="1923C3EF" w14:textId="77777777" w:rsidR="00213E84" w:rsidRDefault="00213E84" w:rsidP="00C06146">
      <w:pPr>
        <w:spacing w:before="0" w:after="160" w:line="259" w:lineRule="auto"/>
        <w:jc w:val="center"/>
      </w:pPr>
    </w:p>
    <w:tbl>
      <w:tblPr>
        <w:tblStyle w:val="TableGrid"/>
        <w:tblW w:w="0" w:type="auto"/>
        <w:tblLook w:val="04A0" w:firstRow="1" w:lastRow="0" w:firstColumn="1" w:lastColumn="0" w:noHBand="0" w:noVBand="1"/>
      </w:tblPr>
      <w:tblGrid>
        <w:gridCol w:w="3681"/>
        <w:gridCol w:w="5664"/>
      </w:tblGrid>
      <w:tr w:rsidR="00213E84" w14:paraId="4992201D" w14:textId="77777777" w:rsidTr="00AC464E">
        <w:tc>
          <w:tcPr>
            <w:tcW w:w="3681" w:type="dxa"/>
            <w:shd w:val="clear" w:color="auto" w:fill="BDD6EE" w:themeFill="accent5" w:themeFillTint="66"/>
            <w:vAlign w:val="center"/>
          </w:tcPr>
          <w:p w14:paraId="3EFAABAC" w14:textId="4A5CF855" w:rsidR="00213E84" w:rsidRPr="00311DE9" w:rsidRDefault="00213E84" w:rsidP="003D579B">
            <w:pPr>
              <w:spacing w:before="0" w:after="160" w:line="259" w:lineRule="auto"/>
              <w:jc w:val="left"/>
              <w:rPr>
                <w:b/>
                <w:bCs/>
              </w:rPr>
            </w:pPr>
            <w:r w:rsidRPr="00311DE9">
              <w:rPr>
                <w:b/>
                <w:bCs/>
              </w:rPr>
              <w:t>Mã usecase</w:t>
            </w:r>
          </w:p>
        </w:tc>
        <w:tc>
          <w:tcPr>
            <w:tcW w:w="5664" w:type="dxa"/>
          </w:tcPr>
          <w:p w14:paraId="3198AF84" w14:textId="4747CCCC" w:rsidR="00213E84" w:rsidRDefault="00213E84" w:rsidP="00D86E23">
            <w:r>
              <w:t>UC03</w:t>
            </w:r>
          </w:p>
        </w:tc>
      </w:tr>
      <w:tr w:rsidR="00213E84" w14:paraId="78516399" w14:textId="77777777" w:rsidTr="00AC464E">
        <w:tc>
          <w:tcPr>
            <w:tcW w:w="3681" w:type="dxa"/>
            <w:shd w:val="clear" w:color="auto" w:fill="BDD6EE" w:themeFill="accent5" w:themeFillTint="66"/>
            <w:vAlign w:val="center"/>
          </w:tcPr>
          <w:p w14:paraId="05E6C51E" w14:textId="1F5CFD05" w:rsidR="00213E84" w:rsidRPr="00311DE9" w:rsidRDefault="00213E84" w:rsidP="003D579B">
            <w:pPr>
              <w:spacing w:before="0" w:after="160" w:line="259" w:lineRule="auto"/>
              <w:jc w:val="left"/>
              <w:rPr>
                <w:b/>
                <w:bCs/>
              </w:rPr>
            </w:pPr>
            <w:r w:rsidRPr="00311DE9">
              <w:rPr>
                <w:b/>
                <w:bCs/>
              </w:rPr>
              <w:t>Tên usecase</w:t>
            </w:r>
          </w:p>
        </w:tc>
        <w:tc>
          <w:tcPr>
            <w:tcW w:w="5664" w:type="dxa"/>
          </w:tcPr>
          <w:p w14:paraId="0124B571" w14:textId="43E53AD2" w:rsidR="00213E84" w:rsidRDefault="00213E84" w:rsidP="00D86E23">
            <w:r>
              <w:t>Quản lý thông tin cá nhân (Profile)</w:t>
            </w:r>
          </w:p>
        </w:tc>
      </w:tr>
      <w:tr w:rsidR="00213E84" w14:paraId="26CEC1A8" w14:textId="77777777" w:rsidTr="00AC464E">
        <w:tc>
          <w:tcPr>
            <w:tcW w:w="3681" w:type="dxa"/>
            <w:shd w:val="clear" w:color="auto" w:fill="BDD6EE" w:themeFill="accent5" w:themeFillTint="66"/>
            <w:vAlign w:val="center"/>
          </w:tcPr>
          <w:p w14:paraId="6566E396" w14:textId="5540096D" w:rsidR="00213E84" w:rsidRPr="00311DE9" w:rsidRDefault="00213E84" w:rsidP="003D579B">
            <w:pPr>
              <w:spacing w:before="0" w:after="160" w:line="259" w:lineRule="auto"/>
              <w:jc w:val="left"/>
              <w:rPr>
                <w:b/>
                <w:bCs/>
              </w:rPr>
            </w:pPr>
            <w:r w:rsidRPr="00311DE9">
              <w:rPr>
                <w:b/>
                <w:bCs/>
              </w:rPr>
              <w:t>Mục đích sử dụng</w:t>
            </w:r>
          </w:p>
        </w:tc>
        <w:tc>
          <w:tcPr>
            <w:tcW w:w="5664" w:type="dxa"/>
          </w:tcPr>
          <w:p w14:paraId="3735D23A" w14:textId="2B506875" w:rsidR="00213E84" w:rsidRPr="00D86E23" w:rsidRDefault="00213E84" w:rsidP="00D86E23">
            <w:r w:rsidRPr="00D86E23">
              <w:t>Chức năng quản lý thông tin cá nhân cho phép người dùng xem, chỉnh sửa, và cập nhật thông tin cá nhân của mình. Điều này bao gồm các thông tin như địa chỉ email, số điện thoại.</w:t>
            </w:r>
          </w:p>
        </w:tc>
      </w:tr>
      <w:tr w:rsidR="00213E84" w14:paraId="46FBE80A" w14:textId="77777777" w:rsidTr="00AC464E">
        <w:trPr>
          <w:trHeight w:val="73"/>
        </w:trPr>
        <w:tc>
          <w:tcPr>
            <w:tcW w:w="3681" w:type="dxa"/>
            <w:shd w:val="clear" w:color="auto" w:fill="BDD6EE" w:themeFill="accent5" w:themeFillTint="66"/>
            <w:vAlign w:val="center"/>
          </w:tcPr>
          <w:p w14:paraId="64E8018D" w14:textId="28E339D0" w:rsidR="00213E84" w:rsidRPr="00311DE9" w:rsidRDefault="00213E84" w:rsidP="003D579B">
            <w:pPr>
              <w:spacing w:before="0" w:after="160" w:line="259" w:lineRule="auto"/>
              <w:jc w:val="left"/>
              <w:rPr>
                <w:b/>
                <w:bCs/>
              </w:rPr>
            </w:pPr>
            <w:r w:rsidRPr="00311DE9">
              <w:rPr>
                <w:b/>
                <w:bCs/>
              </w:rPr>
              <w:t>Tác nhân</w:t>
            </w:r>
          </w:p>
        </w:tc>
        <w:tc>
          <w:tcPr>
            <w:tcW w:w="5664" w:type="dxa"/>
          </w:tcPr>
          <w:p w14:paraId="33906EEA" w14:textId="6C90FB0C" w:rsidR="00213E84" w:rsidRPr="00D86E23" w:rsidRDefault="00213E84" w:rsidP="00D86E23">
            <w:r w:rsidRPr="00D86E23">
              <w:t>Admin, Customers</w:t>
            </w:r>
          </w:p>
        </w:tc>
      </w:tr>
      <w:tr w:rsidR="00213E84" w14:paraId="5FD754BE" w14:textId="77777777" w:rsidTr="00AC464E">
        <w:tc>
          <w:tcPr>
            <w:tcW w:w="3681" w:type="dxa"/>
            <w:shd w:val="clear" w:color="auto" w:fill="BDD6EE" w:themeFill="accent5" w:themeFillTint="66"/>
            <w:vAlign w:val="center"/>
          </w:tcPr>
          <w:p w14:paraId="2E70D61B" w14:textId="769F357B" w:rsidR="00213E84" w:rsidRPr="00311DE9" w:rsidRDefault="00213E84" w:rsidP="003D579B">
            <w:pPr>
              <w:spacing w:before="0" w:after="160" w:line="259" w:lineRule="auto"/>
              <w:jc w:val="left"/>
              <w:rPr>
                <w:b/>
                <w:bCs/>
              </w:rPr>
            </w:pPr>
            <w:r w:rsidRPr="00311DE9">
              <w:rPr>
                <w:b/>
                <w:bCs/>
              </w:rPr>
              <w:t>Sự kiện kích hoạt</w:t>
            </w:r>
          </w:p>
        </w:tc>
        <w:tc>
          <w:tcPr>
            <w:tcW w:w="5664" w:type="dxa"/>
          </w:tcPr>
          <w:p w14:paraId="39D29CD4" w14:textId="6D23E19E" w:rsidR="00213E84" w:rsidRPr="00FD302A" w:rsidRDefault="00AA0E05" w:rsidP="00AA0E05">
            <w:r>
              <w:t>Khi người dùng chọn chức năng "Quản lý thông tin cá nhân" trong hệ thống sau khi đã đăng nhập thành công.</w:t>
            </w:r>
          </w:p>
        </w:tc>
      </w:tr>
      <w:tr w:rsidR="00213E84" w14:paraId="4D760561" w14:textId="77777777" w:rsidTr="00AC464E">
        <w:tc>
          <w:tcPr>
            <w:tcW w:w="3681" w:type="dxa"/>
            <w:shd w:val="clear" w:color="auto" w:fill="BDD6EE" w:themeFill="accent5" w:themeFillTint="66"/>
            <w:vAlign w:val="center"/>
          </w:tcPr>
          <w:p w14:paraId="2D74B1F8" w14:textId="58C1B97A" w:rsidR="00213E84" w:rsidRPr="00311DE9" w:rsidRDefault="00213E84" w:rsidP="003D579B">
            <w:pPr>
              <w:spacing w:before="0" w:after="160" w:line="259" w:lineRule="auto"/>
              <w:jc w:val="left"/>
              <w:rPr>
                <w:b/>
                <w:bCs/>
              </w:rPr>
            </w:pPr>
            <w:r w:rsidRPr="00311DE9">
              <w:rPr>
                <w:b/>
                <w:bCs/>
              </w:rPr>
              <w:t>Điều kiện tiên quyết</w:t>
            </w:r>
          </w:p>
        </w:tc>
        <w:tc>
          <w:tcPr>
            <w:tcW w:w="5664" w:type="dxa"/>
          </w:tcPr>
          <w:p w14:paraId="3B41CE3C" w14:textId="77777777" w:rsidR="00213E84" w:rsidRPr="00D86E23" w:rsidRDefault="00213E84" w:rsidP="00D86E23">
            <w:r w:rsidRPr="00FD302A">
              <w:t>Người dùng đã đăng nhập thành công vào hệ thống.</w:t>
            </w:r>
          </w:p>
          <w:p w14:paraId="70DC45FE" w14:textId="6691A4CB" w:rsidR="00213E84" w:rsidRPr="00FD302A" w:rsidRDefault="00213E84" w:rsidP="00D86E23">
            <w:r w:rsidRPr="00FD302A">
              <w:t xml:space="preserve">Hệ thống có </w:t>
            </w:r>
            <w:r w:rsidRPr="00D86E23">
              <w:t>chức</w:t>
            </w:r>
            <w:r w:rsidRPr="00FD302A">
              <w:t xml:space="preserve"> năng bảo mật để đảm bảo thông tin cá nhân của người dùng được bảo vệ.</w:t>
            </w:r>
          </w:p>
        </w:tc>
      </w:tr>
    </w:tbl>
    <w:p w14:paraId="527D9212" w14:textId="77777777" w:rsidR="00213E84" w:rsidRDefault="00213E84" w:rsidP="00213E84">
      <w:pPr>
        <w:spacing w:before="0" w:after="160" w:line="259" w:lineRule="auto"/>
        <w:jc w:val="left"/>
      </w:pPr>
    </w:p>
    <w:p w14:paraId="4C54CC72" w14:textId="0B6AF6E0" w:rsidR="00213E84" w:rsidRPr="00AC464E" w:rsidRDefault="00AC464E" w:rsidP="00AC464E">
      <w:pPr>
        <w:shd w:val="clear" w:color="auto" w:fill="DEEAF6" w:themeFill="accent5" w:themeFillTint="33"/>
        <w:spacing w:before="0" w:after="160" w:line="259" w:lineRule="auto"/>
        <w:jc w:val="left"/>
      </w:pPr>
      <w:r w:rsidRPr="00AC464E">
        <w:t>Đặc tả chức năng</w:t>
      </w:r>
      <w:r w:rsidR="001E3249">
        <w:t>: Luồng sự kiện chính/ Kịch bản chính</w:t>
      </w:r>
    </w:p>
    <w:p w14:paraId="06395172" w14:textId="55560B70" w:rsidR="002F5C7B" w:rsidRPr="00C53C56" w:rsidRDefault="001E3249" w:rsidP="001E3249">
      <w:pPr>
        <w:pStyle w:val="StyleTr"/>
      </w:pPr>
      <w:r>
        <w:t xml:space="preserve">Bước 1: </w:t>
      </w:r>
      <w:r w:rsidR="002F5C7B" w:rsidRPr="00C53C56">
        <w:rPr>
          <w:lang w:val="vi-VN"/>
        </w:rPr>
        <w:t>Xem thông tin cá nhân</w:t>
      </w:r>
    </w:p>
    <w:p w14:paraId="5FF6337E" w14:textId="77777777" w:rsidR="002F5C7B" w:rsidRPr="00FD302A" w:rsidRDefault="002F5C7B" w:rsidP="00AC464E">
      <w:pPr>
        <w:pStyle w:val="StyleCng"/>
        <w:rPr>
          <w:lang w:val="vi-VN"/>
        </w:rPr>
      </w:pPr>
      <w:r w:rsidRPr="00ED260C">
        <w:rPr>
          <w:b/>
          <w:bCs/>
          <w:lang w:val="vi-VN"/>
        </w:rPr>
        <w:t xml:space="preserve">Mô tả: </w:t>
      </w:r>
      <w:r w:rsidRPr="00FD302A">
        <w:t>Người dùng</w:t>
      </w:r>
      <w:r w:rsidRPr="00FD302A">
        <w:rPr>
          <w:lang w:val="vi-VN"/>
        </w:rPr>
        <w:t xml:space="preserve"> truy cập trang quản lý thông tin cá nhân để xem thông tin hiện tại của họ.</w:t>
      </w:r>
    </w:p>
    <w:p w14:paraId="78A8A29C" w14:textId="77777777" w:rsidR="00C96CF4" w:rsidRPr="00ED260C" w:rsidRDefault="002F5C7B" w:rsidP="00AC464E">
      <w:pPr>
        <w:pStyle w:val="StyleCng"/>
      </w:pPr>
      <w:r w:rsidRPr="00ED260C">
        <w:lastRenderedPageBreak/>
        <w:t>Hành động:</w:t>
      </w:r>
      <w:r w:rsidR="00D86E23" w:rsidRPr="00ED260C">
        <w:t xml:space="preserve"> </w:t>
      </w:r>
    </w:p>
    <w:p w14:paraId="543CF463" w14:textId="1CC97C0C" w:rsidR="002F5C7B" w:rsidRPr="00C53C56" w:rsidRDefault="002F5C7B" w:rsidP="00AC464E">
      <w:pPr>
        <w:pStyle w:val="StyleCng"/>
      </w:pPr>
      <w:r w:rsidRPr="00C53C56">
        <w:t xml:space="preserve">Người dùng chọn mục "Thông tin cá nhân" hoặc "Tài khoản của tôi" từ </w:t>
      </w:r>
      <w:r w:rsidR="00D86E23" w:rsidRPr="00C53C56">
        <w:t>M</w:t>
      </w:r>
      <w:r w:rsidRPr="00C53C56">
        <w:t>enu.</w:t>
      </w:r>
    </w:p>
    <w:p w14:paraId="41786291" w14:textId="4A1586BB" w:rsidR="002F5C7B" w:rsidRPr="00FD302A" w:rsidRDefault="00ED260C" w:rsidP="00CF4AC9">
      <w:pPr>
        <w:pStyle w:val="StyleTr"/>
        <w:numPr>
          <w:ilvl w:val="0"/>
          <w:numId w:val="16"/>
        </w:numPr>
        <w:rPr>
          <w:lang w:val="vi-VN"/>
        </w:rPr>
      </w:pPr>
      <w:r>
        <w:rPr>
          <w:b/>
          <w:bCs/>
        </w:rPr>
        <w:t>Kết quả:</w:t>
      </w:r>
      <w:r w:rsidR="002F5C7B" w:rsidRPr="00C53C56">
        <w:t xml:space="preserve"> Hệ thống</w:t>
      </w:r>
      <w:r w:rsidR="002F5C7B" w:rsidRPr="00FD302A">
        <w:rPr>
          <w:lang w:val="vi-VN"/>
        </w:rPr>
        <w:t xml:space="preserve"> hiển thị các thông tin cá nhân hiện tại của n</w:t>
      </w:r>
      <w:r w:rsidR="002F5C7B" w:rsidRPr="00B4413B">
        <w:rPr>
          <w:lang w:val="vi-VN"/>
        </w:rPr>
        <w:t>gười dùng</w:t>
      </w:r>
      <w:r w:rsidR="002F5C7B" w:rsidRPr="00FD302A">
        <w:rPr>
          <w:lang w:val="vi-VN"/>
        </w:rPr>
        <w:t xml:space="preserve"> bao gồm tên, email, số điện thoại, địa chỉ, và các thông tin khác.</w:t>
      </w:r>
    </w:p>
    <w:p w14:paraId="79093EC1" w14:textId="520CAF63" w:rsidR="001725B7" w:rsidRPr="001E3249" w:rsidRDefault="002F5C7B" w:rsidP="001E3249">
      <w:pPr>
        <w:pStyle w:val="StyleTr"/>
        <w:rPr>
          <w:lang w:val="vi-VN"/>
        </w:rPr>
      </w:pPr>
      <w:r w:rsidRPr="001E3249">
        <w:rPr>
          <w:lang w:val="vi-VN"/>
        </w:rPr>
        <w:t>Bước 2</w:t>
      </w:r>
      <w:r w:rsidRPr="001725B7">
        <w:rPr>
          <w:lang w:val="vi-VN"/>
        </w:rPr>
        <w:t>: Chỉnh sửa thông tin cá nhân</w:t>
      </w:r>
    </w:p>
    <w:p w14:paraId="7F81645F" w14:textId="160C82F9" w:rsidR="002F5C7B" w:rsidRPr="001725B7" w:rsidRDefault="002F5C7B" w:rsidP="001E3249">
      <w:pPr>
        <w:pStyle w:val="StyleCng"/>
        <w:rPr>
          <w:b/>
          <w:bCs/>
          <w:i/>
          <w:iCs/>
          <w:lang w:val="vi-VN"/>
        </w:rPr>
      </w:pPr>
      <w:r w:rsidRPr="00ED260C">
        <w:rPr>
          <w:b/>
          <w:bCs/>
          <w:lang w:val="vi-VN"/>
        </w:rPr>
        <w:t>Mô tả:</w:t>
      </w:r>
      <w:r w:rsidRPr="00B4413B">
        <w:rPr>
          <w:lang w:val="vi-VN"/>
        </w:rPr>
        <w:t xml:space="preserve"> Người dùng chọn chỉnh sửa thông tin cá nhân để cập nhật các thông tin cần thiết.</w:t>
      </w:r>
    </w:p>
    <w:p w14:paraId="21F48301" w14:textId="77777777" w:rsidR="002F5C7B" w:rsidRPr="006F59E7" w:rsidRDefault="002F5C7B" w:rsidP="001E3249">
      <w:pPr>
        <w:pStyle w:val="StyleCng"/>
        <w:rPr>
          <w:b/>
          <w:bCs/>
        </w:rPr>
      </w:pPr>
      <w:r w:rsidRPr="006F59E7">
        <w:rPr>
          <w:b/>
          <w:bCs/>
        </w:rPr>
        <w:t xml:space="preserve">Hành động: </w:t>
      </w:r>
    </w:p>
    <w:p w14:paraId="44E49591" w14:textId="5BD4A34E" w:rsidR="002F5C7B" w:rsidRPr="00FD302A" w:rsidRDefault="002F5C7B" w:rsidP="00CF4AC9">
      <w:pPr>
        <w:pStyle w:val="StyleCng"/>
        <w:numPr>
          <w:ilvl w:val="0"/>
          <w:numId w:val="12"/>
        </w:numPr>
        <w:rPr>
          <w:lang w:val="vi-VN"/>
        </w:rPr>
      </w:pPr>
      <w:r w:rsidRPr="001725B7">
        <w:t>Người dùng chỉnh</w:t>
      </w:r>
      <w:r w:rsidRPr="00FD302A">
        <w:rPr>
          <w:lang w:val="vi-VN"/>
        </w:rPr>
        <w:t xml:space="preserve"> sửa các trường thông tin như tên, địa chỉ, số điện thoại, hoặc mật khẩu.</w:t>
      </w:r>
    </w:p>
    <w:p w14:paraId="104AB212" w14:textId="77777777" w:rsidR="002F5C7B" w:rsidRPr="00FD302A" w:rsidRDefault="002F5C7B" w:rsidP="00CF4AC9">
      <w:pPr>
        <w:pStyle w:val="StyleTr"/>
        <w:numPr>
          <w:ilvl w:val="0"/>
          <w:numId w:val="16"/>
        </w:numPr>
        <w:rPr>
          <w:lang w:val="vi-VN"/>
        </w:rPr>
      </w:pPr>
      <w:r w:rsidRPr="00ED260C">
        <w:rPr>
          <w:b/>
          <w:bCs/>
          <w:lang w:val="vi-VN"/>
        </w:rPr>
        <w:t>Kết quả:</w:t>
      </w:r>
      <w:r w:rsidRPr="00FD302A">
        <w:rPr>
          <w:lang w:val="vi-VN"/>
        </w:rPr>
        <w:t xml:space="preserve"> Thông tin mới được nhập vào các trường tương ứng và sẵn sàng để cập nhật.</w:t>
      </w:r>
    </w:p>
    <w:p w14:paraId="1C9E2094" w14:textId="4EF7023D" w:rsidR="002F5C7B" w:rsidRPr="00031133" w:rsidRDefault="002F5C7B" w:rsidP="001E3249">
      <w:pPr>
        <w:pStyle w:val="StyleTr"/>
        <w:rPr>
          <w:lang w:val="vi-VN"/>
        </w:rPr>
      </w:pPr>
      <w:r w:rsidRPr="001E3249">
        <w:rPr>
          <w:lang w:val="vi-VN"/>
        </w:rPr>
        <w:t>Bước 3</w:t>
      </w:r>
      <w:r w:rsidRPr="00031133">
        <w:rPr>
          <w:lang w:val="vi-VN"/>
        </w:rPr>
        <w:t>: Lưu thông tin cá nhân</w:t>
      </w:r>
    </w:p>
    <w:p w14:paraId="79547E8A" w14:textId="77777777" w:rsidR="002F5C7B" w:rsidRPr="00FD302A" w:rsidRDefault="002F5C7B" w:rsidP="001E3249">
      <w:pPr>
        <w:pStyle w:val="StyleCng"/>
        <w:rPr>
          <w:lang w:val="vi-VN"/>
        </w:rPr>
      </w:pPr>
      <w:r w:rsidRPr="00ED260C">
        <w:rPr>
          <w:b/>
          <w:bCs/>
          <w:lang w:val="vi-VN"/>
        </w:rPr>
        <w:t>Mô tả:</w:t>
      </w:r>
      <w:r w:rsidRPr="00FD302A">
        <w:rPr>
          <w:lang w:val="vi-VN"/>
        </w:rPr>
        <w:t xml:space="preserve"> Sau khi chỉnh sửa, khách hàng lưu các thay đổi.</w:t>
      </w:r>
    </w:p>
    <w:p w14:paraId="3AA8C5FF" w14:textId="77777777" w:rsidR="00C96CF4" w:rsidRPr="006F59E7" w:rsidRDefault="002F5C7B" w:rsidP="001E3249">
      <w:pPr>
        <w:pStyle w:val="StyleCng"/>
        <w:rPr>
          <w:b/>
          <w:bCs/>
          <w:lang w:val="vi-VN"/>
        </w:rPr>
      </w:pPr>
      <w:r w:rsidRPr="006F59E7">
        <w:rPr>
          <w:b/>
          <w:bCs/>
          <w:lang w:val="vi-VN"/>
        </w:rPr>
        <w:t>Hành động:</w:t>
      </w:r>
      <w:r w:rsidR="00031133" w:rsidRPr="006F59E7">
        <w:rPr>
          <w:b/>
          <w:bCs/>
          <w:lang w:val="vi-VN"/>
        </w:rPr>
        <w:t xml:space="preserve"> </w:t>
      </w:r>
    </w:p>
    <w:p w14:paraId="1DF3E87E" w14:textId="0517DF29" w:rsidR="002F5C7B" w:rsidRPr="00031133" w:rsidRDefault="002F5C7B" w:rsidP="00A31700">
      <w:pPr>
        <w:pStyle w:val="StyleCng"/>
        <w:numPr>
          <w:ilvl w:val="0"/>
          <w:numId w:val="1"/>
        </w:numPr>
        <w:rPr>
          <w:lang w:val="vi-VN"/>
        </w:rPr>
      </w:pPr>
      <w:r w:rsidRPr="00031133">
        <w:rPr>
          <w:lang w:val="vi-VN"/>
        </w:rPr>
        <w:t>Người dùng nhấn nút "</w:t>
      </w:r>
      <w:r w:rsidRPr="00C96CF4">
        <w:rPr>
          <w:b/>
          <w:bCs/>
          <w:lang w:val="vi-VN"/>
        </w:rPr>
        <w:t>C</w:t>
      </w:r>
      <w:r w:rsidR="00883FCD" w:rsidRPr="006E2884">
        <w:rPr>
          <w:b/>
          <w:bCs/>
          <w:lang w:val="vi-VN"/>
        </w:rPr>
        <w:t>hỉnh sửa thông tin</w:t>
      </w:r>
      <w:r w:rsidRPr="00031133">
        <w:rPr>
          <w:lang w:val="vi-VN"/>
        </w:rPr>
        <w:t>" để lưu các thay đổi vào hệ thống.</w:t>
      </w:r>
    </w:p>
    <w:p w14:paraId="312AEA83" w14:textId="77777777" w:rsidR="002F5C7B" w:rsidRPr="00FD302A" w:rsidRDefault="002F5C7B" w:rsidP="00CF4AC9">
      <w:pPr>
        <w:pStyle w:val="StyleTr"/>
        <w:numPr>
          <w:ilvl w:val="0"/>
          <w:numId w:val="16"/>
        </w:numPr>
        <w:rPr>
          <w:lang w:val="vi-VN"/>
        </w:rPr>
      </w:pPr>
      <w:r w:rsidRPr="00ED260C">
        <w:rPr>
          <w:b/>
          <w:bCs/>
          <w:lang w:val="vi-VN"/>
        </w:rPr>
        <w:t>Kết quả:</w:t>
      </w:r>
      <w:r w:rsidRPr="00FD302A">
        <w:rPr>
          <w:lang w:val="vi-VN"/>
        </w:rPr>
        <w:t xml:space="preserve"> Hệ thống cập nhật thông tin cá nhân trong cơ sở dữ liệu và hiển thị thông báo xác nhận rằng các thay đổi đã được lưu thành công.</w:t>
      </w:r>
    </w:p>
    <w:p w14:paraId="172FB3A1" w14:textId="7C32632D" w:rsidR="007B671F" w:rsidRDefault="007B671F" w:rsidP="00C06146">
      <w:pPr>
        <w:pStyle w:val="Heading3"/>
      </w:pPr>
      <w:bookmarkStart w:id="111" w:name="_Toc176822618"/>
      <w:bookmarkStart w:id="112" w:name="_Toc177013470"/>
      <w:bookmarkStart w:id="113" w:name="_Toc178021900"/>
      <w:r>
        <w:t>Quản l</w:t>
      </w:r>
      <w:bookmarkEnd w:id="111"/>
      <w:r w:rsidR="008C67D7">
        <w:t>ý tour</w:t>
      </w:r>
      <w:bookmarkEnd w:id="112"/>
      <w:bookmarkEnd w:id="113"/>
    </w:p>
    <w:p w14:paraId="25C3D078" w14:textId="6B10C045" w:rsidR="00ED260C" w:rsidRDefault="008C67D7" w:rsidP="00ED260C">
      <w:pPr>
        <w:keepNext/>
        <w:spacing w:before="0" w:after="160" w:line="259" w:lineRule="auto"/>
        <w:jc w:val="center"/>
      </w:pPr>
      <w:r w:rsidRPr="00BA05C0">
        <w:rPr>
          <w:rFonts w:cs="Times New Roman"/>
          <w:noProof/>
          <w:szCs w:val="26"/>
          <w:lang w:val="vi-VN"/>
        </w:rPr>
        <w:drawing>
          <wp:inline distT="0" distB="0" distL="0" distR="0" wp14:anchorId="7CAD1458" wp14:editId="16F268C9">
            <wp:extent cx="5544324" cy="244826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4324" cy="2448267"/>
                    </a:xfrm>
                    <a:prstGeom prst="rect">
                      <a:avLst/>
                    </a:prstGeom>
                  </pic:spPr>
                </pic:pic>
              </a:graphicData>
            </a:graphic>
          </wp:inline>
        </w:drawing>
      </w:r>
    </w:p>
    <w:p w14:paraId="6AD4C0FE" w14:textId="0A0301A0" w:rsidR="007B671F" w:rsidRDefault="00ED260C" w:rsidP="00ED260C">
      <w:pPr>
        <w:pStyle w:val="Caption"/>
        <w:jc w:val="center"/>
      </w:pPr>
      <w:bookmarkStart w:id="114" w:name="_Toc176822886"/>
      <w:bookmarkStart w:id="115" w:name="_Toc177013434"/>
      <w:r>
        <w:t xml:space="preserve">Ảnh </w:t>
      </w:r>
      <w:r w:rsidR="005D3134">
        <w:fldChar w:fldCharType="begin"/>
      </w:r>
      <w:r w:rsidR="005D3134">
        <w:instrText xml:space="preserve"> STYLEREF 1 \s </w:instrText>
      </w:r>
      <w:r w:rsidR="005D3134">
        <w:fldChar w:fldCharType="separate"/>
      </w:r>
      <w:r w:rsidR="001938E9">
        <w:rPr>
          <w:noProof/>
        </w:rPr>
        <w:t>2</w:t>
      </w:r>
      <w:r w:rsidR="005D3134">
        <w:rPr>
          <w:noProof/>
        </w:rPr>
        <w:fldChar w:fldCharType="end"/>
      </w:r>
      <w:r w:rsidR="001938E9">
        <w:t>.</w:t>
      </w:r>
      <w:r w:rsidR="005D3134">
        <w:fldChar w:fldCharType="begin"/>
      </w:r>
      <w:r w:rsidR="005D3134">
        <w:instrText xml:space="preserve"> SEQ Ảnh \* ARABIC \s 1 </w:instrText>
      </w:r>
      <w:r w:rsidR="005D3134">
        <w:fldChar w:fldCharType="separate"/>
      </w:r>
      <w:r w:rsidR="001938E9">
        <w:rPr>
          <w:noProof/>
        </w:rPr>
        <w:t>4</w:t>
      </w:r>
      <w:r w:rsidR="005D3134">
        <w:rPr>
          <w:noProof/>
        </w:rPr>
        <w:fldChar w:fldCharType="end"/>
      </w:r>
      <w:r>
        <w:t xml:space="preserve">. Biểu đồ usecase chức năng quản lý </w:t>
      </w:r>
      <w:bookmarkEnd w:id="114"/>
      <w:r w:rsidR="00A6056C">
        <w:t>tour</w:t>
      </w:r>
      <w:bookmarkEnd w:id="115"/>
    </w:p>
    <w:p w14:paraId="7168816C" w14:textId="77777777" w:rsidR="00AA0E05" w:rsidRPr="00AA0E05" w:rsidRDefault="00AA0E05" w:rsidP="00AA0E05"/>
    <w:tbl>
      <w:tblPr>
        <w:tblStyle w:val="TableGrid"/>
        <w:tblW w:w="0" w:type="auto"/>
        <w:tblLook w:val="04A0" w:firstRow="1" w:lastRow="0" w:firstColumn="1" w:lastColumn="0" w:noHBand="0" w:noVBand="1"/>
      </w:tblPr>
      <w:tblGrid>
        <w:gridCol w:w="846"/>
        <w:gridCol w:w="2835"/>
        <w:gridCol w:w="5664"/>
      </w:tblGrid>
      <w:tr w:rsidR="00122011" w14:paraId="7167C870" w14:textId="77777777" w:rsidTr="001E3249">
        <w:tc>
          <w:tcPr>
            <w:tcW w:w="3681" w:type="dxa"/>
            <w:gridSpan w:val="2"/>
            <w:shd w:val="clear" w:color="auto" w:fill="BDD6EE" w:themeFill="accent5" w:themeFillTint="66"/>
            <w:vAlign w:val="center"/>
          </w:tcPr>
          <w:p w14:paraId="48AD343D" w14:textId="38227102" w:rsidR="00122011" w:rsidRPr="00C96CF4" w:rsidRDefault="00122011" w:rsidP="00C96CF4">
            <w:pPr>
              <w:jc w:val="left"/>
              <w:rPr>
                <w:b/>
                <w:bCs/>
              </w:rPr>
            </w:pPr>
            <w:r w:rsidRPr="00C96CF4">
              <w:rPr>
                <w:b/>
                <w:bCs/>
              </w:rPr>
              <w:lastRenderedPageBreak/>
              <w:t>Mã usecase</w:t>
            </w:r>
          </w:p>
        </w:tc>
        <w:tc>
          <w:tcPr>
            <w:tcW w:w="5664" w:type="dxa"/>
          </w:tcPr>
          <w:p w14:paraId="37B9E3E0" w14:textId="3FD426F2" w:rsidR="00122011" w:rsidRDefault="00122011" w:rsidP="00122011">
            <w:r>
              <w:t>UC04</w:t>
            </w:r>
          </w:p>
        </w:tc>
      </w:tr>
      <w:tr w:rsidR="00122011" w14:paraId="4EB8D8EC" w14:textId="77777777" w:rsidTr="001E3249">
        <w:tc>
          <w:tcPr>
            <w:tcW w:w="3681" w:type="dxa"/>
            <w:gridSpan w:val="2"/>
            <w:shd w:val="clear" w:color="auto" w:fill="BDD6EE" w:themeFill="accent5" w:themeFillTint="66"/>
            <w:vAlign w:val="center"/>
          </w:tcPr>
          <w:p w14:paraId="35815624" w14:textId="283EF342" w:rsidR="00122011" w:rsidRPr="00C96CF4" w:rsidRDefault="00122011" w:rsidP="00C96CF4">
            <w:pPr>
              <w:jc w:val="left"/>
              <w:rPr>
                <w:b/>
                <w:bCs/>
              </w:rPr>
            </w:pPr>
            <w:r w:rsidRPr="00C96CF4">
              <w:rPr>
                <w:b/>
                <w:bCs/>
              </w:rPr>
              <w:t>Tên usecase</w:t>
            </w:r>
          </w:p>
        </w:tc>
        <w:tc>
          <w:tcPr>
            <w:tcW w:w="5664" w:type="dxa"/>
          </w:tcPr>
          <w:p w14:paraId="3DD27AAB" w14:textId="1F2C4B57" w:rsidR="00122011" w:rsidRDefault="00122011" w:rsidP="00122011">
            <w:r>
              <w:t>Quản lý t</w:t>
            </w:r>
            <w:r w:rsidR="008C67D7">
              <w:t>our</w:t>
            </w:r>
          </w:p>
        </w:tc>
      </w:tr>
      <w:tr w:rsidR="00122011" w14:paraId="1D759A7C" w14:textId="77777777" w:rsidTr="001E3249">
        <w:tc>
          <w:tcPr>
            <w:tcW w:w="3681" w:type="dxa"/>
            <w:gridSpan w:val="2"/>
            <w:shd w:val="clear" w:color="auto" w:fill="BDD6EE" w:themeFill="accent5" w:themeFillTint="66"/>
            <w:vAlign w:val="center"/>
          </w:tcPr>
          <w:p w14:paraId="2466B7AB" w14:textId="4F37DFF0" w:rsidR="00122011" w:rsidRPr="00C96CF4" w:rsidRDefault="00122011" w:rsidP="00C96CF4">
            <w:pPr>
              <w:jc w:val="left"/>
              <w:rPr>
                <w:b/>
                <w:bCs/>
              </w:rPr>
            </w:pPr>
            <w:r w:rsidRPr="00C96CF4">
              <w:rPr>
                <w:b/>
                <w:bCs/>
              </w:rPr>
              <w:t>Mục đích sử dụng</w:t>
            </w:r>
          </w:p>
        </w:tc>
        <w:tc>
          <w:tcPr>
            <w:tcW w:w="5664" w:type="dxa"/>
          </w:tcPr>
          <w:p w14:paraId="13A0DE1C" w14:textId="20B9994D" w:rsidR="00122011" w:rsidRDefault="008C67D7" w:rsidP="00122011">
            <w:r w:rsidRPr="00705B23">
              <w:t xml:space="preserve">Tạo mới, chỉnh sửa, hoặc xóa thông tin liên quan đến các </w:t>
            </w:r>
            <w:r>
              <w:t>tour, xem danh sách tour</w:t>
            </w:r>
          </w:p>
        </w:tc>
      </w:tr>
      <w:tr w:rsidR="00122011" w14:paraId="2D6AADFE" w14:textId="77777777" w:rsidTr="001E3249">
        <w:tc>
          <w:tcPr>
            <w:tcW w:w="3681" w:type="dxa"/>
            <w:gridSpan w:val="2"/>
            <w:shd w:val="clear" w:color="auto" w:fill="BDD6EE" w:themeFill="accent5" w:themeFillTint="66"/>
            <w:vAlign w:val="center"/>
          </w:tcPr>
          <w:p w14:paraId="43B4575F" w14:textId="49EF4C66" w:rsidR="00122011" w:rsidRPr="00C96CF4" w:rsidRDefault="00122011" w:rsidP="00C96CF4">
            <w:pPr>
              <w:jc w:val="left"/>
              <w:rPr>
                <w:b/>
                <w:bCs/>
              </w:rPr>
            </w:pPr>
            <w:r w:rsidRPr="00C96CF4">
              <w:rPr>
                <w:b/>
                <w:bCs/>
              </w:rPr>
              <w:t>Tác nhân</w:t>
            </w:r>
          </w:p>
        </w:tc>
        <w:tc>
          <w:tcPr>
            <w:tcW w:w="5664" w:type="dxa"/>
          </w:tcPr>
          <w:p w14:paraId="7888A68F" w14:textId="2ACEAD40" w:rsidR="00122011" w:rsidRDefault="00122011" w:rsidP="00122011">
            <w:r>
              <w:t>Admin</w:t>
            </w:r>
          </w:p>
        </w:tc>
      </w:tr>
      <w:tr w:rsidR="00122011" w14:paraId="150F2A0B" w14:textId="77777777" w:rsidTr="001E3249">
        <w:tc>
          <w:tcPr>
            <w:tcW w:w="3681" w:type="dxa"/>
            <w:gridSpan w:val="2"/>
            <w:shd w:val="clear" w:color="auto" w:fill="BDD6EE" w:themeFill="accent5" w:themeFillTint="66"/>
            <w:vAlign w:val="center"/>
          </w:tcPr>
          <w:p w14:paraId="70A1AE48" w14:textId="2E31DAEB" w:rsidR="00122011" w:rsidRPr="00C96CF4" w:rsidRDefault="00122011" w:rsidP="00C96CF4">
            <w:pPr>
              <w:jc w:val="left"/>
              <w:rPr>
                <w:b/>
                <w:bCs/>
              </w:rPr>
            </w:pPr>
            <w:r w:rsidRPr="00C96CF4">
              <w:rPr>
                <w:b/>
                <w:bCs/>
              </w:rPr>
              <w:t>Sự kiện kích hoạt</w:t>
            </w:r>
          </w:p>
        </w:tc>
        <w:tc>
          <w:tcPr>
            <w:tcW w:w="5664" w:type="dxa"/>
          </w:tcPr>
          <w:p w14:paraId="05A7E52A" w14:textId="4F80CA53" w:rsidR="00122011" w:rsidRDefault="00AA0E05" w:rsidP="00AA0E05">
            <w:r>
              <w:t>Khi Admin đăng nhập vào hệ thống và chọn chức năng quản lý</w:t>
            </w:r>
            <w:r w:rsidR="008C67D7">
              <w:t xml:space="preserve"> tour</w:t>
            </w:r>
            <w:r>
              <w:t xml:space="preserve">, chẳng hạn như thêm mới, chỉnh sửa, </w:t>
            </w:r>
            <w:r w:rsidR="008C67D7">
              <w:t>xoá và xem danh sách tour</w:t>
            </w:r>
            <w:r>
              <w:t>.</w:t>
            </w:r>
          </w:p>
        </w:tc>
      </w:tr>
      <w:tr w:rsidR="00122011" w14:paraId="4A103ADD" w14:textId="77777777" w:rsidTr="001E3249">
        <w:tc>
          <w:tcPr>
            <w:tcW w:w="3681" w:type="dxa"/>
            <w:gridSpan w:val="2"/>
            <w:shd w:val="clear" w:color="auto" w:fill="BDD6EE" w:themeFill="accent5" w:themeFillTint="66"/>
            <w:vAlign w:val="center"/>
          </w:tcPr>
          <w:p w14:paraId="01CC9ACD" w14:textId="4365BD56" w:rsidR="00122011" w:rsidRPr="00C96CF4" w:rsidRDefault="00122011" w:rsidP="00C96CF4">
            <w:pPr>
              <w:jc w:val="left"/>
              <w:rPr>
                <w:b/>
                <w:bCs/>
              </w:rPr>
            </w:pPr>
            <w:r w:rsidRPr="00C96CF4">
              <w:rPr>
                <w:b/>
                <w:bCs/>
              </w:rPr>
              <w:t>Điều kiện tiên quyết</w:t>
            </w:r>
          </w:p>
        </w:tc>
        <w:tc>
          <w:tcPr>
            <w:tcW w:w="5664" w:type="dxa"/>
          </w:tcPr>
          <w:p w14:paraId="215B63CC" w14:textId="413B8646" w:rsidR="00122011" w:rsidRDefault="00122011" w:rsidP="00122011">
            <w:r w:rsidRPr="00FD302A">
              <w:rPr>
                <w:lang w:val="vi-VN"/>
              </w:rPr>
              <w:t>Admin phải có tài khoản và mật khẩu để đăng nhập vào hệ thống trước khi sử dụng chức năng này</w:t>
            </w:r>
            <w:r w:rsidRPr="00FD302A">
              <w:t> </w:t>
            </w:r>
          </w:p>
        </w:tc>
      </w:tr>
      <w:tr w:rsidR="00122011" w:rsidRPr="003A015C" w14:paraId="620B625F" w14:textId="77777777" w:rsidTr="001E3249">
        <w:trPr>
          <w:trHeight w:val="139"/>
        </w:trPr>
        <w:tc>
          <w:tcPr>
            <w:tcW w:w="846" w:type="dxa"/>
            <w:vMerge w:val="restart"/>
            <w:shd w:val="clear" w:color="auto" w:fill="BDD6EE" w:themeFill="accent5" w:themeFillTint="66"/>
            <w:vAlign w:val="center"/>
          </w:tcPr>
          <w:p w14:paraId="6BAF1224" w14:textId="41C435AE" w:rsidR="00122011" w:rsidRPr="00C96CF4" w:rsidRDefault="00122011" w:rsidP="00C96CF4">
            <w:pPr>
              <w:jc w:val="left"/>
              <w:rPr>
                <w:b/>
                <w:bCs/>
              </w:rPr>
            </w:pPr>
            <w:r w:rsidRPr="00C96CF4">
              <w:rPr>
                <w:b/>
                <w:bCs/>
              </w:rPr>
              <w:t>Hậu điều kiện</w:t>
            </w:r>
          </w:p>
        </w:tc>
        <w:tc>
          <w:tcPr>
            <w:tcW w:w="2835" w:type="dxa"/>
            <w:shd w:val="clear" w:color="auto" w:fill="DEEAF6" w:themeFill="accent5" w:themeFillTint="33"/>
            <w:vAlign w:val="center"/>
          </w:tcPr>
          <w:p w14:paraId="3459C4DB" w14:textId="169E410B" w:rsidR="00122011" w:rsidRPr="00C96CF4" w:rsidRDefault="00C96CF4" w:rsidP="00C96CF4">
            <w:pPr>
              <w:jc w:val="left"/>
              <w:rPr>
                <w:b/>
                <w:bCs/>
              </w:rPr>
            </w:pPr>
            <w:r w:rsidRPr="00C96CF4">
              <w:rPr>
                <w:b/>
                <w:bCs/>
              </w:rPr>
              <w:t>Luồng sự kiện chính (Thành công)</w:t>
            </w:r>
          </w:p>
        </w:tc>
        <w:tc>
          <w:tcPr>
            <w:tcW w:w="5664" w:type="dxa"/>
          </w:tcPr>
          <w:p w14:paraId="3657D176" w14:textId="315FFDD5" w:rsidR="00122011" w:rsidRPr="00122011" w:rsidRDefault="00122011" w:rsidP="00122011">
            <w:pPr>
              <w:rPr>
                <w:lang w:val="vi-VN"/>
              </w:rPr>
            </w:pPr>
            <w:r w:rsidRPr="00FD302A">
              <w:rPr>
                <w:lang w:val="vi-VN"/>
              </w:rPr>
              <w:t xml:space="preserve">Thông tin </w:t>
            </w:r>
            <w:r w:rsidRPr="00FD302A">
              <w:t>dự án</w:t>
            </w:r>
            <w:r w:rsidRPr="00FD302A">
              <w:rPr>
                <w:lang w:val="vi-VN"/>
              </w:rPr>
              <w:t xml:space="preserve"> sẽ được hiện thị hoặc thay đổi (nếu có). Mọi thông tin được lưu vào database và tích hợp với hệ thống.</w:t>
            </w:r>
            <w:r w:rsidRPr="00B4413B">
              <w:rPr>
                <w:lang w:val="vi-VN"/>
              </w:rPr>
              <w:t> </w:t>
            </w:r>
          </w:p>
        </w:tc>
      </w:tr>
      <w:tr w:rsidR="00122011" w14:paraId="61A21BD2" w14:textId="77777777" w:rsidTr="001E3249">
        <w:tc>
          <w:tcPr>
            <w:tcW w:w="846" w:type="dxa"/>
            <w:vMerge/>
            <w:shd w:val="clear" w:color="auto" w:fill="BDD6EE" w:themeFill="accent5" w:themeFillTint="66"/>
            <w:vAlign w:val="center"/>
          </w:tcPr>
          <w:p w14:paraId="69C9D3CA" w14:textId="77777777" w:rsidR="00122011" w:rsidRPr="00C96CF4" w:rsidRDefault="00122011" w:rsidP="00C96CF4">
            <w:pPr>
              <w:jc w:val="left"/>
              <w:rPr>
                <w:b/>
                <w:bCs/>
                <w:lang w:val="vi-VN"/>
              </w:rPr>
            </w:pPr>
          </w:p>
        </w:tc>
        <w:tc>
          <w:tcPr>
            <w:tcW w:w="2835" w:type="dxa"/>
            <w:shd w:val="clear" w:color="auto" w:fill="DEEAF6" w:themeFill="accent5" w:themeFillTint="33"/>
            <w:vAlign w:val="center"/>
          </w:tcPr>
          <w:p w14:paraId="105014EC" w14:textId="126EA503" w:rsidR="00122011" w:rsidRPr="00C96CF4" w:rsidRDefault="00C96CF4" w:rsidP="00C96CF4">
            <w:pPr>
              <w:jc w:val="left"/>
              <w:rPr>
                <w:b/>
                <w:bCs/>
              </w:rPr>
            </w:pPr>
            <w:r w:rsidRPr="00C96CF4">
              <w:rPr>
                <w:b/>
                <w:bCs/>
              </w:rPr>
              <w:t>Luồng sự kiện thay thế</w:t>
            </w:r>
          </w:p>
        </w:tc>
        <w:tc>
          <w:tcPr>
            <w:tcW w:w="5664" w:type="dxa"/>
          </w:tcPr>
          <w:p w14:paraId="7ECEE131" w14:textId="7A466A2C" w:rsidR="00122011" w:rsidRDefault="00122011" w:rsidP="00122011">
            <w:r w:rsidRPr="00FD302A">
              <w:rPr>
                <w:lang w:val="vi-VN"/>
              </w:rPr>
              <w:t>Mọi thông tin không thay đổi</w:t>
            </w:r>
            <w:r w:rsidRPr="00FD302A">
              <w:t> </w:t>
            </w:r>
          </w:p>
        </w:tc>
      </w:tr>
    </w:tbl>
    <w:p w14:paraId="5F93A628" w14:textId="77777777" w:rsidR="00A814E2" w:rsidRDefault="00A814E2" w:rsidP="00122011"/>
    <w:p w14:paraId="14A39EF7" w14:textId="47CF64CB" w:rsidR="00DA0D83" w:rsidRPr="001E3249" w:rsidRDefault="001E3249" w:rsidP="001E3249">
      <w:pPr>
        <w:shd w:val="clear" w:color="auto" w:fill="DEEAF6" w:themeFill="accent5" w:themeFillTint="33"/>
      </w:pPr>
      <w:r w:rsidRPr="001E3249">
        <w:t>Đặc tả chức năng</w:t>
      </w:r>
      <w:r w:rsidR="00C646A2">
        <w:t xml:space="preserve">: </w:t>
      </w:r>
      <w:r w:rsidR="003F0A45">
        <w:t>Luồng sự kiện</w:t>
      </w:r>
      <w:r w:rsidR="007C24A6">
        <w:t xml:space="preserve"> chính/ Kịch bản chính</w:t>
      </w:r>
      <w:r w:rsidR="00DA0D83">
        <w:t>:</w:t>
      </w:r>
    </w:p>
    <w:p w14:paraId="7694DC2B" w14:textId="1CFFA363" w:rsidR="00DA0D83" w:rsidRDefault="008B4696" w:rsidP="008B4696">
      <w:pPr>
        <w:pStyle w:val="StyleTr"/>
        <w:numPr>
          <w:ilvl w:val="0"/>
          <w:numId w:val="0"/>
        </w:numPr>
        <w:ind w:left="567"/>
        <w:rPr>
          <w:b/>
          <w:bCs/>
        </w:rPr>
      </w:pPr>
      <w:r>
        <w:rPr>
          <w:b/>
          <w:bCs/>
        </w:rPr>
        <w:t>Chức năng</w:t>
      </w:r>
      <w:r w:rsidR="00034ACF">
        <w:rPr>
          <w:b/>
          <w:bCs/>
        </w:rPr>
        <w:t xml:space="preserve"> thêm tour</w:t>
      </w:r>
      <w:r>
        <w:rPr>
          <w:b/>
          <w:bCs/>
        </w:rPr>
        <w:t>:</w:t>
      </w:r>
    </w:p>
    <w:p w14:paraId="0D1A8F2B" w14:textId="5DFAB8EA" w:rsidR="000D44D5" w:rsidRPr="000D44D5" w:rsidRDefault="00122011" w:rsidP="001E7B98">
      <w:pPr>
        <w:pStyle w:val="StyleTr"/>
        <w:rPr>
          <w:b/>
          <w:bCs/>
        </w:rPr>
      </w:pPr>
      <w:r w:rsidRPr="000D44D5">
        <w:rPr>
          <w:b/>
          <w:bCs/>
        </w:rPr>
        <w:t xml:space="preserve">Mô tả: </w:t>
      </w:r>
      <w:r w:rsidRPr="00FD302A">
        <w:t>Cho phép người dùng tạo một dự án mới trong hệ thống với các thông tin cần thiết.</w:t>
      </w:r>
    </w:p>
    <w:p w14:paraId="655F17E3" w14:textId="506D2F68" w:rsidR="00122011" w:rsidRPr="000D44D5" w:rsidRDefault="00122011" w:rsidP="001E7B98">
      <w:pPr>
        <w:pStyle w:val="StyleTr"/>
        <w:rPr>
          <w:b/>
          <w:bCs/>
        </w:rPr>
      </w:pPr>
      <w:r w:rsidRPr="000D44D5">
        <w:rPr>
          <w:b/>
          <w:bCs/>
        </w:rPr>
        <w:t>Các bước thực hiện:</w:t>
      </w:r>
    </w:p>
    <w:p w14:paraId="0C243E41" w14:textId="5B25E63F" w:rsidR="00122011" w:rsidRPr="000D44D5" w:rsidRDefault="00122011" w:rsidP="001E7B98">
      <w:pPr>
        <w:pStyle w:val="StyleCng"/>
      </w:pPr>
      <w:r w:rsidRPr="00FD302A">
        <w:t xml:space="preserve">Người </w:t>
      </w:r>
      <w:r w:rsidRPr="000D44D5">
        <w:t xml:space="preserve">dùng chọn "Thêm </w:t>
      </w:r>
      <w:r w:rsidR="00034ACF">
        <w:t>tour</w:t>
      </w:r>
      <w:r w:rsidRPr="000D44D5">
        <w:t xml:space="preserve">" từ menu hoặc giao diện quản lý </w:t>
      </w:r>
      <w:r w:rsidR="00034ACF">
        <w:t>tour</w:t>
      </w:r>
      <w:r w:rsidRPr="000D44D5">
        <w:t>.</w:t>
      </w:r>
    </w:p>
    <w:p w14:paraId="6574EE78" w14:textId="5D6EAABF" w:rsidR="00122011" w:rsidRPr="000D44D5" w:rsidRDefault="00122011" w:rsidP="001E7B98">
      <w:pPr>
        <w:pStyle w:val="StyleCng"/>
      </w:pPr>
      <w:r w:rsidRPr="000D44D5">
        <w:t>Hệ thống hiển thị form nhập thông tin</w:t>
      </w:r>
      <w:r w:rsidR="00034ACF">
        <w:t xml:space="preserve"> tour</w:t>
      </w:r>
      <w:r w:rsidRPr="000D44D5">
        <w:t>.</w:t>
      </w:r>
    </w:p>
    <w:p w14:paraId="51ED6DE6" w14:textId="77777777" w:rsidR="00122011" w:rsidRPr="00FD302A" w:rsidRDefault="00122011" w:rsidP="001E7B98">
      <w:pPr>
        <w:pStyle w:val="StyleCng"/>
      </w:pPr>
      <w:r w:rsidRPr="000D44D5">
        <w:t xml:space="preserve">Người dùng nhập các thông </w:t>
      </w:r>
      <w:r w:rsidRPr="00FD302A">
        <w:t>tin bắt buộc:</w:t>
      </w:r>
    </w:p>
    <w:p w14:paraId="1C9DF782" w14:textId="2B12C91F" w:rsidR="00122011" w:rsidRPr="00FD302A" w:rsidRDefault="00122011" w:rsidP="00CF4AC9">
      <w:pPr>
        <w:pStyle w:val="DoanVB"/>
        <w:numPr>
          <w:ilvl w:val="0"/>
          <w:numId w:val="17"/>
        </w:numPr>
      </w:pPr>
      <w:r w:rsidRPr="00FD302A">
        <w:t xml:space="preserve">Tên </w:t>
      </w:r>
      <w:r w:rsidR="00034ACF">
        <w:t>tour</w:t>
      </w:r>
    </w:p>
    <w:p w14:paraId="732CFFBA" w14:textId="42FC2DED" w:rsidR="00122011" w:rsidRPr="00FD302A" w:rsidRDefault="00122011" w:rsidP="00CF4AC9">
      <w:pPr>
        <w:pStyle w:val="DoanVB"/>
        <w:numPr>
          <w:ilvl w:val="0"/>
          <w:numId w:val="17"/>
        </w:numPr>
      </w:pPr>
      <w:r w:rsidRPr="00FD302A">
        <w:t>Mô tả dự án</w:t>
      </w:r>
    </w:p>
    <w:p w14:paraId="205B8A0B" w14:textId="64011A26" w:rsidR="00122011" w:rsidRPr="00FD302A" w:rsidRDefault="00034ACF" w:rsidP="00CF4AC9">
      <w:pPr>
        <w:pStyle w:val="DoanVB"/>
        <w:numPr>
          <w:ilvl w:val="0"/>
          <w:numId w:val="17"/>
        </w:numPr>
      </w:pPr>
      <w:r>
        <w:t>Trong khoảng bao lâu</w:t>
      </w:r>
      <w:r w:rsidR="000D44D5">
        <w:tab/>
      </w:r>
    </w:p>
    <w:p w14:paraId="72CB8B0E" w14:textId="714DE450" w:rsidR="00122011" w:rsidRPr="00FD302A" w:rsidRDefault="00034ACF" w:rsidP="00CF4AC9">
      <w:pPr>
        <w:pStyle w:val="DoanVB"/>
        <w:numPr>
          <w:ilvl w:val="0"/>
          <w:numId w:val="17"/>
        </w:numPr>
      </w:pPr>
      <w:r>
        <w:t>Ảnh tour</w:t>
      </w:r>
    </w:p>
    <w:p w14:paraId="05A287BC" w14:textId="4CEC15AE" w:rsidR="00122011" w:rsidRPr="00FD302A" w:rsidRDefault="00034ACF" w:rsidP="00CF4AC9">
      <w:pPr>
        <w:pStyle w:val="DoanVB"/>
        <w:numPr>
          <w:ilvl w:val="0"/>
          <w:numId w:val="17"/>
        </w:numPr>
      </w:pPr>
      <w:r>
        <w:lastRenderedPageBreak/>
        <w:t>Giá tiền</w:t>
      </w:r>
    </w:p>
    <w:p w14:paraId="473DDD23" w14:textId="01F97C66" w:rsidR="00122011" w:rsidRDefault="000408FC" w:rsidP="00CF4AC9">
      <w:pPr>
        <w:pStyle w:val="DoanVB"/>
        <w:numPr>
          <w:ilvl w:val="0"/>
          <w:numId w:val="17"/>
        </w:numPr>
      </w:pPr>
      <w:r>
        <w:t xml:space="preserve">Lịch trình </w:t>
      </w:r>
    </w:p>
    <w:p w14:paraId="5B25F86B" w14:textId="33934ED9" w:rsidR="000408FC" w:rsidRPr="00FD302A" w:rsidRDefault="000408FC" w:rsidP="00CF4AC9">
      <w:pPr>
        <w:pStyle w:val="DoanVB"/>
        <w:numPr>
          <w:ilvl w:val="0"/>
          <w:numId w:val="17"/>
        </w:numPr>
      </w:pPr>
      <w:r>
        <w:t>Thành phố</w:t>
      </w:r>
    </w:p>
    <w:p w14:paraId="2B595724" w14:textId="71A5588B" w:rsidR="00122011" w:rsidRPr="00FD302A" w:rsidRDefault="00122011" w:rsidP="003C78E8">
      <w:pPr>
        <w:pStyle w:val="StyleCng"/>
      </w:pPr>
      <w:r w:rsidRPr="00FD302A">
        <w:t>Người dùng bấm nút "</w:t>
      </w:r>
      <w:r w:rsidR="000408FC">
        <w:t>Thêm tour</w:t>
      </w:r>
      <w:r w:rsidRPr="00FD302A">
        <w:t>" để hoàn tất quá trình thêm mới.</w:t>
      </w:r>
    </w:p>
    <w:p w14:paraId="1D70C83D" w14:textId="6DE24128" w:rsidR="00122011" w:rsidRPr="00FD302A" w:rsidRDefault="00122011" w:rsidP="003C78E8">
      <w:pPr>
        <w:pStyle w:val="StyleCng"/>
      </w:pPr>
      <w:r w:rsidRPr="00FD302A">
        <w:t xml:space="preserve">Hệ thống kiểm tra tính hợp lệ của dữ liệu </w:t>
      </w:r>
      <w:r w:rsidR="000408FC">
        <w:t>.</w:t>
      </w:r>
    </w:p>
    <w:p w14:paraId="0ABE7C91" w14:textId="77777777" w:rsidR="00122011" w:rsidRPr="00FD302A" w:rsidRDefault="00122011" w:rsidP="003C78E8">
      <w:pPr>
        <w:pStyle w:val="StyleCng"/>
      </w:pPr>
      <w:r w:rsidRPr="00FD302A">
        <w:t>Nếu dữ liệu hợp lệ, hệ thống lưu dự án mới vào cơ sở dữ liệu và thông báo thành công.</w:t>
      </w:r>
    </w:p>
    <w:p w14:paraId="48BD8730" w14:textId="77777777" w:rsidR="00122011" w:rsidRPr="00FD302A" w:rsidRDefault="00122011" w:rsidP="003C78E8">
      <w:pPr>
        <w:pStyle w:val="StyleCng"/>
      </w:pPr>
      <w:r w:rsidRPr="00FD302A">
        <w:t>Nếu dữ liệu không hợp lệ, hệ thống hiển thị thông báo lỗi và yêu cầu người dùng chỉnh sửa lại.</w:t>
      </w:r>
    </w:p>
    <w:p w14:paraId="29F82557" w14:textId="6A1F21F5" w:rsidR="00122011" w:rsidRPr="000D44D5" w:rsidRDefault="00122011" w:rsidP="003C78E8">
      <w:pPr>
        <w:pStyle w:val="StyleTr"/>
      </w:pPr>
      <w:r w:rsidRPr="000D44D5">
        <w:t>Ràng buộc:</w:t>
      </w:r>
    </w:p>
    <w:p w14:paraId="2FBD3979" w14:textId="77777777" w:rsidR="00122011" w:rsidRPr="00FD302A" w:rsidRDefault="00122011" w:rsidP="003C78E8">
      <w:pPr>
        <w:pStyle w:val="StyleCng"/>
      </w:pPr>
      <w:r w:rsidRPr="00FD302A">
        <w:t>Tên dự án phải là duy nhất trong hệ thống.</w:t>
      </w:r>
    </w:p>
    <w:p w14:paraId="202A8FCF" w14:textId="3191F000" w:rsidR="000D44D5" w:rsidRDefault="00122011" w:rsidP="003C78E8">
      <w:pPr>
        <w:pStyle w:val="StyleCng"/>
      </w:pPr>
      <w:r w:rsidRPr="00FD302A">
        <w:t>Ngày bắt đầu không được sau ngày kết thúc.</w:t>
      </w:r>
    </w:p>
    <w:p w14:paraId="2598AEC5" w14:textId="77777777" w:rsidR="000D44D5" w:rsidRPr="008B4696" w:rsidRDefault="00122011" w:rsidP="008B4696">
      <w:pPr>
        <w:pStyle w:val="StyleCng"/>
        <w:numPr>
          <w:ilvl w:val="0"/>
          <w:numId w:val="0"/>
        </w:numPr>
        <w:ind w:left="567"/>
      </w:pPr>
      <w:r w:rsidRPr="000D44D5">
        <w:rPr>
          <w:b/>
          <w:bCs/>
        </w:rPr>
        <w:t>Chức năng</w:t>
      </w:r>
      <w:r w:rsidR="000D44D5" w:rsidRPr="000D44D5">
        <w:rPr>
          <w:b/>
          <w:bCs/>
        </w:rPr>
        <w:t xml:space="preserve"> s</w:t>
      </w:r>
      <w:r w:rsidRPr="000D44D5">
        <w:rPr>
          <w:b/>
          <w:bCs/>
        </w:rPr>
        <w:t>ửa thông tin dự án</w:t>
      </w:r>
    </w:p>
    <w:p w14:paraId="4BFB8FB8" w14:textId="293E369B" w:rsidR="00122011" w:rsidRPr="00FD302A" w:rsidRDefault="00122011" w:rsidP="008B4696">
      <w:pPr>
        <w:pStyle w:val="StyleTr"/>
        <w:rPr>
          <w:b/>
          <w:bCs/>
        </w:rPr>
      </w:pPr>
      <w:r w:rsidRPr="000D44D5">
        <w:rPr>
          <w:b/>
          <w:bCs/>
        </w:rPr>
        <w:t xml:space="preserve">Mô tả: </w:t>
      </w:r>
      <w:r w:rsidRPr="00FD302A">
        <w:t xml:space="preserve">Cho phép người dùng chỉnh sửa các thông tin của một </w:t>
      </w:r>
      <w:r w:rsidR="000408FC">
        <w:t>tour</w:t>
      </w:r>
      <w:r w:rsidRPr="00FD302A">
        <w:t xml:space="preserve"> đã tồn tại trong hệ thống.</w:t>
      </w:r>
    </w:p>
    <w:p w14:paraId="0CC56634" w14:textId="4BD8534B" w:rsidR="00122011" w:rsidRPr="000D44D5" w:rsidRDefault="00122011" w:rsidP="008B4696">
      <w:pPr>
        <w:pStyle w:val="StyleTr"/>
        <w:rPr>
          <w:b/>
          <w:bCs/>
        </w:rPr>
      </w:pPr>
      <w:r w:rsidRPr="000D44D5">
        <w:rPr>
          <w:b/>
          <w:bCs/>
        </w:rPr>
        <w:t>Các bước thực hiện:</w:t>
      </w:r>
    </w:p>
    <w:p w14:paraId="0BEEA300" w14:textId="0100D424" w:rsidR="00122011" w:rsidRPr="00FD302A" w:rsidRDefault="00122011" w:rsidP="008B4696">
      <w:pPr>
        <w:pStyle w:val="StyleCng"/>
      </w:pPr>
      <w:r w:rsidRPr="00FD302A">
        <w:t xml:space="preserve">Người dùng chọn một </w:t>
      </w:r>
      <w:r w:rsidR="000408FC">
        <w:t>tour</w:t>
      </w:r>
      <w:r w:rsidRPr="00FD302A">
        <w:t xml:space="preserve"> cần chỉnh sửa từ danh sách dự án.</w:t>
      </w:r>
    </w:p>
    <w:p w14:paraId="5CEFDCC3" w14:textId="45426B38" w:rsidR="00122011" w:rsidRPr="00FD302A" w:rsidRDefault="00122011" w:rsidP="008B4696">
      <w:pPr>
        <w:pStyle w:val="StyleCng"/>
      </w:pPr>
      <w:r w:rsidRPr="00FD302A">
        <w:t xml:space="preserve">Hệ thống hiển thị chi tiết thông tin của </w:t>
      </w:r>
      <w:r w:rsidR="000408FC">
        <w:t>tour</w:t>
      </w:r>
      <w:r w:rsidRPr="00FD302A">
        <w:t xml:space="preserve"> đã chọn.</w:t>
      </w:r>
    </w:p>
    <w:p w14:paraId="78F513A8" w14:textId="77777777" w:rsidR="00122011" w:rsidRPr="00FD302A" w:rsidRDefault="00122011" w:rsidP="008B4696">
      <w:pPr>
        <w:pStyle w:val="StyleCng"/>
      </w:pPr>
      <w:r w:rsidRPr="00FD302A">
        <w:t>Người dùng nhấn nút "Sửa" để mở giao diện chỉnh sửa.</w:t>
      </w:r>
    </w:p>
    <w:p w14:paraId="6D0006AB" w14:textId="77777777" w:rsidR="00122011" w:rsidRPr="00FD302A" w:rsidRDefault="00122011" w:rsidP="008B4696">
      <w:pPr>
        <w:pStyle w:val="StyleCng"/>
      </w:pPr>
      <w:r w:rsidRPr="00FD302A">
        <w:t>Người dùng cập nhật các thông tin cần chỉnh sửa.</w:t>
      </w:r>
    </w:p>
    <w:p w14:paraId="350CCAE1" w14:textId="1373E1D1" w:rsidR="00122011" w:rsidRPr="00FD302A" w:rsidRDefault="00122011" w:rsidP="008B4696">
      <w:pPr>
        <w:pStyle w:val="StyleCng"/>
      </w:pPr>
      <w:r w:rsidRPr="00FD302A">
        <w:t>Người dùng nhấn nút "</w:t>
      </w:r>
      <w:r w:rsidR="00C33441">
        <w:t>Cập nhật tour</w:t>
      </w:r>
      <w:r w:rsidRPr="00FD302A">
        <w:t>" để cập nhật thay đổi.</w:t>
      </w:r>
    </w:p>
    <w:p w14:paraId="46CFDDD9" w14:textId="77777777" w:rsidR="00122011" w:rsidRPr="00FD302A" w:rsidRDefault="00122011" w:rsidP="008B4696">
      <w:pPr>
        <w:pStyle w:val="StyleCng"/>
      </w:pPr>
      <w:r w:rsidRPr="00FD302A">
        <w:t>Hệ thống kiểm tra tính hợp lệ của dữ liệu đã sửa đổi.</w:t>
      </w:r>
    </w:p>
    <w:p w14:paraId="2F7EABF1" w14:textId="77777777" w:rsidR="00122011" w:rsidRPr="00FD302A" w:rsidRDefault="00122011" w:rsidP="008B4696">
      <w:pPr>
        <w:pStyle w:val="StyleCng"/>
      </w:pPr>
      <w:r w:rsidRPr="00FD302A">
        <w:t>Nếu hợp lệ, hệ thống lưu lại thay đổi và thông báo thành công.</w:t>
      </w:r>
    </w:p>
    <w:p w14:paraId="29971BC9" w14:textId="77777777" w:rsidR="00122011" w:rsidRPr="00FD302A" w:rsidRDefault="00122011" w:rsidP="008B4696">
      <w:pPr>
        <w:pStyle w:val="StyleCng"/>
      </w:pPr>
      <w:r w:rsidRPr="00FD302A">
        <w:t>Nếu không hợp lệ, hệ thống hiển thị thông báo lỗi và yêu cầu người dùng sửa lại.</w:t>
      </w:r>
    </w:p>
    <w:p w14:paraId="2511C2B1" w14:textId="13828AB4" w:rsidR="00122011" w:rsidRPr="000D44D5" w:rsidRDefault="00122011" w:rsidP="008B4696">
      <w:pPr>
        <w:pStyle w:val="StyleTr"/>
      </w:pPr>
      <w:r w:rsidRPr="000D44D5">
        <w:t>Ràng buộc:</w:t>
      </w:r>
    </w:p>
    <w:p w14:paraId="7F24B773" w14:textId="2E3D7A18" w:rsidR="000D44D5" w:rsidRPr="00FD302A" w:rsidRDefault="00122011" w:rsidP="000D44D5">
      <w:pPr>
        <w:pStyle w:val="StyleCng"/>
      </w:pPr>
      <w:r w:rsidRPr="00FD302A">
        <w:t xml:space="preserve">Không được phép sửa thông tin của </w:t>
      </w:r>
      <w:r w:rsidR="00C33441">
        <w:t xml:space="preserve">tour giống các tour đã tồn tại </w:t>
      </w:r>
      <w:r w:rsidRPr="00FD302A">
        <w:t>.</w:t>
      </w:r>
    </w:p>
    <w:p w14:paraId="31AA4ABB" w14:textId="6528B740" w:rsidR="000D44D5" w:rsidRPr="000D44D5" w:rsidRDefault="00122011" w:rsidP="008B4696">
      <w:pPr>
        <w:pStyle w:val="ListParagraph"/>
        <w:ind w:left="567"/>
        <w:rPr>
          <w:b/>
          <w:bCs/>
        </w:rPr>
      </w:pPr>
      <w:r w:rsidRPr="000D44D5">
        <w:rPr>
          <w:b/>
          <w:bCs/>
        </w:rPr>
        <w:t>Chức năng</w:t>
      </w:r>
      <w:r w:rsidR="000D44D5" w:rsidRPr="000D44D5">
        <w:rPr>
          <w:b/>
          <w:bCs/>
        </w:rPr>
        <w:t xml:space="preserve"> x</w:t>
      </w:r>
      <w:r w:rsidRPr="000D44D5">
        <w:rPr>
          <w:b/>
          <w:bCs/>
        </w:rPr>
        <w:t xml:space="preserve">óa </w:t>
      </w:r>
      <w:r w:rsidR="00C33441">
        <w:rPr>
          <w:b/>
          <w:bCs/>
        </w:rPr>
        <w:t>tour</w:t>
      </w:r>
    </w:p>
    <w:p w14:paraId="4B67F0D9" w14:textId="2D99EDC7" w:rsidR="00122011" w:rsidRPr="000D44D5" w:rsidRDefault="00122011" w:rsidP="008B4696">
      <w:pPr>
        <w:pStyle w:val="StyleTr"/>
        <w:rPr>
          <w:b/>
          <w:bCs/>
          <w:szCs w:val="26"/>
        </w:rPr>
      </w:pPr>
      <w:r w:rsidRPr="000D44D5">
        <w:rPr>
          <w:b/>
          <w:bCs/>
          <w:szCs w:val="26"/>
        </w:rPr>
        <w:t xml:space="preserve">Mô tả: </w:t>
      </w:r>
      <w:r w:rsidRPr="000D44D5">
        <w:rPr>
          <w:szCs w:val="26"/>
        </w:rPr>
        <w:t xml:space="preserve">Cho phép người dùng xóa một </w:t>
      </w:r>
      <w:r w:rsidR="00C33441">
        <w:rPr>
          <w:szCs w:val="26"/>
        </w:rPr>
        <w:t>tour</w:t>
      </w:r>
      <w:r w:rsidRPr="000D44D5">
        <w:rPr>
          <w:szCs w:val="26"/>
        </w:rPr>
        <w:t xml:space="preserve"> khỏi hệ thống.</w:t>
      </w:r>
    </w:p>
    <w:p w14:paraId="6D8F8321" w14:textId="074AE07B" w:rsidR="00122011" w:rsidRPr="000D44D5" w:rsidRDefault="00122011" w:rsidP="008B4696">
      <w:pPr>
        <w:pStyle w:val="StyleTr"/>
        <w:rPr>
          <w:b/>
          <w:bCs/>
          <w:szCs w:val="26"/>
        </w:rPr>
      </w:pPr>
      <w:r w:rsidRPr="000D44D5">
        <w:rPr>
          <w:b/>
          <w:bCs/>
          <w:szCs w:val="26"/>
        </w:rPr>
        <w:lastRenderedPageBreak/>
        <w:t>Các bước thực hiện:</w:t>
      </w:r>
    </w:p>
    <w:p w14:paraId="35A68213" w14:textId="77777777" w:rsidR="00122011" w:rsidRPr="000D44D5" w:rsidRDefault="00122011" w:rsidP="008B4696">
      <w:pPr>
        <w:pStyle w:val="StyleCng"/>
        <w:rPr>
          <w:szCs w:val="26"/>
          <w:lang w:val="vi-VN"/>
        </w:rPr>
      </w:pPr>
      <w:r w:rsidRPr="000D44D5">
        <w:rPr>
          <w:szCs w:val="26"/>
          <w:lang w:val="vi-VN"/>
        </w:rPr>
        <w:t>Người dùng chọn dự án cần xóa từ danh sách dự án.</w:t>
      </w:r>
    </w:p>
    <w:p w14:paraId="23AD6E4C" w14:textId="77777777" w:rsidR="00122011" w:rsidRPr="000D44D5" w:rsidRDefault="00122011" w:rsidP="008B4696">
      <w:pPr>
        <w:pStyle w:val="StyleCng"/>
        <w:rPr>
          <w:szCs w:val="26"/>
          <w:lang w:val="vi-VN"/>
        </w:rPr>
      </w:pPr>
      <w:r w:rsidRPr="000D44D5">
        <w:rPr>
          <w:szCs w:val="26"/>
          <w:lang w:val="vi-VN"/>
        </w:rPr>
        <w:t>Hệ thống xóa dữ liệu dự án khỏi cơ sở dữ liệu.</w:t>
      </w:r>
    </w:p>
    <w:p w14:paraId="4F6D1AA6" w14:textId="44F0FC9E" w:rsidR="00122011" w:rsidRPr="000D44D5" w:rsidRDefault="00122011" w:rsidP="008B4696">
      <w:pPr>
        <w:pStyle w:val="StyleCng"/>
        <w:rPr>
          <w:szCs w:val="26"/>
          <w:lang w:val="vi-VN"/>
        </w:rPr>
      </w:pPr>
      <w:r w:rsidRPr="000D44D5">
        <w:rPr>
          <w:szCs w:val="26"/>
          <w:lang w:val="vi-VN"/>
        </w:rPr>
        <w:t xml:space="preserve">Hệ thống thông báo xóa thành công và cập nhật lại danh sách </w:t>
      </w:r>
      <w:r w:rsidR="00250FEB" w:rsidRPr="006E2884">
        <w:rPr>
          <w:szCs w:val="26"/>
          <w:lang w:val="vi-VN"/>
        </w:rPr>
        <w:t>tour</w:t>
      </w:r>
      <w:r w:rsidRPr="000D44D5">
        <w:rPr>
          <w:szCs w:val="26"/>
          <w:lang w:val="vi-VN"/>
        </w:rPr>
        <w:t>.</w:t>
      </w:r>
    </w:p>
    <w:p w14:paraId="27A41F42" w14:textId="30DA002B" w:rsidR="00122011" w:rsidRPr="000D44D5" w:rsidRDefault="00122011" w:rsidP="008B4696">
      <w:pPr>
        <w:pStyle w:val="StyleTr"/>
      </w:pPr>
      <w:r w:rsidRPr="000D44D5">
        <w:t>Ràng buộc:</w:t>
      </w:r>
    </w:p>
    <w:p w14:paraId="5E4FEF5B" w14:textId="77777777" w:rsidR="00122011" w:rsidRPr="000D44D5" w:rsidRDefault="00122011" w:rsidP="008B4696">
      <w:pPr>
        <w:pStyle w:val="StyleCng"/>
        <w:rPr>
          <w:lang w:val="vi-VN"/>
        </w:rPr>
      </w:pPr>
      <w:r w:rsidRPr="000D44D5">
        <w:rPr>
          <w:lang w:val="vi-VN"/>
        </w:rPr>
        <w:t>Chỉ những người dùng có quyền quản trị hoặc quyền đặc biệt mới được phép xóa dự án.</w:t>
      </w:r>
    </w:p>
    <w:p w14:paraId="5B4E82AE" w14:textId="7A8CE908" w:rsidR="000D44D5" w:rsidRPr="000D44D5" w:rsidRDefault="00122011" w:rsidP="000D44D5">
      <w:pPr>
        <w:pStyle w:val="StyleCng"/>
        <w:rPr>
          <w:lang w:val="vi-VN"/>
        </w:rPr>
      </w:pPr>
      <w:r w:rsidRPr="000D44D5">
        <w:rPr>
          <w:lang w:val="vi-VN"/>
        </w:rPr>
        <w:t>Không thể xóa</w:t>
      </w:r>
      <w:r w:rsidR="00250FEB" w:rsidRPr="006E2884">
        <w:rPr>
          <w:lang w:val="vi-VN"/>
        </w:rPr>
        <w:t xml:space="preserve"> dự án đã được đặt</w:t>
      </w:r>
      <w:r w:rsidRPr="000D44D5">
        <w:rPr>
          <w:lang w:val="vi-VN"/>
        </w:rPr>
        <w:t>.</w:t>
      </w:r>
    </w:p>
    <w:p w14:paraId="54FF08AB" w14:textId="2C2741E6" w:rsidR="00122011" w:rsidRPr="00250FEB" w:rsidRDefault="00122011" w:rsidP="008B4696">
      <w:pPr>
        <w:pStyle w:val="ListParagraph"/>
        <w:ind w:left="567"/>
        <w:rPr>
          <w:b/>
          <w:bCs/>
        </w:rPr>
      </w:pPr>
      <w:r w:rsidRPr="000D44D5">
        <w:rPr>
          <w:b/>
          <w:bCs/>
          <w:lang w:val="vi-VN"/>
        </w:rPr>
        <w:t>Chức năng</w:t>
      </w:r>
      <w:r w:rsidR="000D44D5" w:rsidRPr="000D44D5">
        <w:rPr>
          <w:b/>
          <w:bCs/>
          <w:lang w:val="vi-VN"/>
        </w:rPr>
        <w:t xml:space="preserve"> </w:t>
      </w:r>
      <w:r w:rsidR="00250FEB">
        <w:rPr>
          <w:b/>
          <w:bCs/>
        </w:rPr>
        <w:t>xem danh sách tour</w:t>
      </w:r>
    </w:p>
    <w:p w14:paraId="56FC5A77" w14:textId="1173ED37" w:rsidR="00122011" w:rsidRPr="00ED260C" w:rsidRDefault="00122011" w:rsidP="008B4696">
      <w:pPr>
        <w:pStyle w:val="StyleTr"/>
        <w:rPr>
          <w:b/>
          <w:bCs/>
          <w:lang w:val="vi-VN"/>
        </w:rPr>
      </w:pPr>
      <w:r w:rsidRPr="00ED260C">
        <w:rPr>
          <w:b/>
          <w:bCs/>
          <w:lang w:val="vi-VN"/>
        </w:rPr>
        <w:t xml:space="preserve">Mô tả: </w:t>
      </w:r>
      <w:r w:rsidRPr="00ED260C">
        <w:rPr>
          <w:lang w:val="vi-VN"/>
        </w:rPr>
        <w:t xml:space="preserve">Cho phép </w:t>
      </w:r>
      <w:r w:rsidR="00250FEB">
        <w:t>xem các tour đã tồn tại.</w:t>
      </w:r>
    </w:p>
    <w:p w14:paraId="2A2778F9" w14:textId="10BDB50F" w:rsidR="00122011" w:rsidRPr="006E2884" w:rsidRDefault="00122011" w:rsidP="008B4696">
      <w:pPr>
        <w:pStyle w:val="StyleTr"/>
        <w:rPr>
          <w:lang w:val="vi-VN"/>
        </w:rPr>
      </w:pPr>
      <w:r w:rsidRPr="006E2884">
        <w:rPr>
          <w:b/>
          <w:bCs/>
          <w:lang w:val="vi-VN"/>
        </w:rPr>
        <w:t>Các bước thực hiện:</w:t>
      </w:r>
      <w:r w:rsidR="00250FEB" w:rsidRPr="006E2884">
        <w:rPr>
          <w:b/>
          <w:bCs/>
          <w:lang w:val="vi-VN"/>
        </w:rPr>
        <w:t xml:space="preserve"> </w:t>
      </w:r>
      <w:r w:rsidR="00250FEB" w:rsidRPr="006E2884">
        <w:rPr>
          <w:lang w:val="vi-VN"/>
        </w:rPr>
        <w:t>đăng nhập vào trang admin vào phần quản lý tour để xem</w:t>
      </w:r>
    </w:p>
    <w:p w14:paraId="75E18978" w14:textId="7DD50C26" w:rsidR="00122011" w:rsidRPr="00FD302A" w:rsidRDefault="00122011" w:rsidP="008B4696">
      <w:pPr>
        <w:pStyle w:val="StyleTr"/>
      </w:pPr>
      <w:r w:rsidRPr="00FD302A">
        <w:t>Ràng buộc:</w:t>
      </w:r>
    </w:p>
    <w:p w14:paraId="5F5CC1B4" w14:textId="147F0BCF" w:rsidR="007B671F" w:rsidRDefault="00122011" w:rsidP="008B4696">
      <w:pPr>
        <w:pStyle w:val="StyleCng"/>
      </w:pPr>
      <w:r w:rsidRPr="00FD302A">
        <w:t>Trạng thái mới phải hợp lý và tuân theo quy trình quản lý dự án (</w:t>
      </w:r>
      <w:r w:rsidR="000D44D5">
        <w:t>V</w:t>
      </w:r>
      <w:r w:rsidRPr="00FD302A">
        <w:t>í dụ: không thể chuyển trực tiếp từ "</w:t>
      </w:r>
      <w:r w:rsidR="000D44D5">
        <w:t>Ch</w:t>
      </w:r>
      <w:r w:rsidRPr="00FD302A">
        <w:t>ưa bắt đầu" sang "</w:t>
      </w:r>
      <w:r w:rsidR="000D44D5">
        <w:t>Đ</w:t>
      </w:r>
      <w:r w:rsidRPr="00FD302A">
        <w:t>ã hoàn thành").</w:t>
      </w:r>
    </w:p>
    <w:p w14:paraId="3E745379" w14:textId="1B98D1C7" w:rsidR="007B671F" w:rsidRDefault="007B671F" w:rsidP="00C06146">
      <w:pPr>
        <w:pStyle w:val="Heading3"/>
      </w:pPr>
      <w:bookmarkStart w:id="116" w:name="_Toc176822619"/>
      <w:bookmarkStart w:id="117" w:name="_Toc177013471"/>
      <w:bookmarkStart w:id="118" w:name="_Toc178021901"/>
      <w:r>
        <w:t xml:space="preserve">Quản lý </w:t>
      </w:r>
      <w:bookmarkEnd w:id="116"/>
      <w:r w:rsidR="00250FEB">
        <w:t>đặt tour</w:t>
      </w:r>
      <w:bookmarkEnd w:id="117"/>
      <w:bookmarkEnd w:id="118"/>
    </w:p>
    <w:p w14:paraId="23D7ECBF" w14:textId="7AF0DBB6" w:rsidR="00917F0F" w:rsidRDefault="00250FEB" w:rsidP="00917F0F">
      <w:pPr>
        <w:keepNext/>
        <w:spacing w:before="0" w:after="160" w:line="259" w:lineRule="auto"/>
        <w:jc w:val="center"/>
      </w:pPr>
      <w:r w:rsidRPr="00250FEB">
        <w:rPr>
          <w:noProof/>
        </w:rPr>
        <w:drawing>
          <wp:inline distT="0" distB="0" distL="0" distR="0" wp14:anchorId="0529BC72" wp14:editId="2D2F2779">
            <wp:extent cx="5582429" cy="366763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2429" cy="3667637"/>
                    </a:xfrm>
                    <a:prstGeom prst="rect">
                      <a:avLst/>
                    </a:prstGeom>
                  </pic:spPr>
                </pic:pic>
              </a:graphicData>
            </a:graphic>
          </wp:inline>
        </w:drawing>
      </w:r>
    </w:p>
    <w:p w14:paraId="1EADF3D6" w14:textId="5373B67E" w:rsidR="007B671F" w:rsidRDefault="00917F0F" w:rsidP="00917F0F">
      <w:pPr>
        <w:pStyle w:val="Caption"/>
        <w:jc w:val="center"/>
      </w:pPr>
      <w:bookmarkStart w:id="119" w:name="_Toc176822887"/>
      <w:bookmarkStart w:id="120" w:name="_Toc177013435"/>
      <w:r>
        <w:t xml:space="preserve">Ảnh </w:t>
      </w:r>
      <w:r w:rsidR="005D3134">
        <w:fldChar w:fldCharType="begin"/>
      </w:r>
      <w:r w:rsidR="005D3134">
        <w:instrText xml:space="preserve"> STYLEREF 1 \s </w:instrText>
      </w:r>
      <w:r w:rsidR="005D3134">
        <w:fldChar w:fldCharType="separate"/>
      </w:r>
      <w:r w:rsidR="001938E9">
        <w:rPr>
          <w:noProof/>
        </w:rPr>
        <w:t>2</w:t>
      </w:r>
      <w:r w:rsidR="005D3134">
        <w:rPr>
          <w:noProof/>
        </w:rPr>
        <w:fldChar w:fldCharType="end"/>
      </w:r>
      <w:r w:rsidR="001938E9">
        <w:t>.</w:t>
      </w:r>
      <w:r w:rsidR="005D3134">
        <w:fldChar w:fldCharType="begin"/>
      </w:r>
      <w:r w:rsidR="005D3134">
        <w:instrText xml:space="preserve"> SEQ Ảnh \* ARABIC \s 1 </w:instrText>
      </w:r>
      <w:r w:rsidR="005D3134">
        <w:fldChar w:fldCharType="separate"/>
      </w:r>
      <w:r w:rsidR="001938E9">
        <w:rPr>
          <w:noProof/>
        </w:rPr>
        <w:t>5</w:t>
      </w:r>
      <w:r w:rsidR="005D3134">
        <w:rPr>
          <w:noProof/>
        </w:rPr>
        <w:fldChar w:fldCharType="end"/>
      </w:r>
      <w:r>
        <w:t xml:space="preserve">. Biểu đồ usecase chức năng quản lý </w:t>
      </w:r>
      <w:bookmarkEnd w:id="119"/>
      <w:r w:rsidR="00A6056C">
        <w:t>đặt tour</w:t>
      </w:r>
      <w:bookmarkEnd w:id="120"/>
    </w:p>
    <w:p w14:paraId="40CA7DCE" w14:textId="77777777" w:rsidR="00917F0F" w:rsidRPr="00917F0F" w:rsidRDefault="00917F0F" w:rsidP="00917F0F"/>
    <w:tbl>
      <w:tblPr>
        <w:tblStyle w:val="TableGrid"/>
        <w:tblW w:w="0" w:type="auto"/>
        <w:tblLook w:val="04A0" w:firstRow="1" w:lastRow="0" w:firstColumn="1" w:lastColumn="0" w:noHBand="0" w:noVBand="1"/>
      </w:tblPr>
      <w:tblGrid>
        <w:gridCol w:w="704"/>
        <w:gridCol w:w="1843"/>
        <w:gridCol w:w="6798"/>
      </w:tblGrid>
      <w:tr w:rsidR="00B02FEE" w14:paraId="76D2FCC8" w14:textId="77777777" w:rsidTr="008B4696">
        <w:tc>
          <w:tcPr>
            <w:tcW w:w="2547" w:type="dxa"/>
            <w:gridSpan w:val="2"/>
            <w:shd w:val="clear" w:color="auto" w:fill="BDD6EE" w:themeFill="accent5" w:themeFillTint="66"/>
            <w:vAlign w:val="center"/>
          </w:tcPr>
          <w:p w14:paraId="0C5E8E77" w14:textId="77777777" w:rsidR="00B02FEE" w:rsidRPr="00AE5498" w:rsidRDefault="00B02FEE" w:rsidP="00AE5498">
            <w:pPr>
              <w:jc w:val="left"/>
              <w:rPr>
                <w:b/>
                <w:bCs/>
              </w:rPr>
            </w:pPr>
            <w:r w:rsidRPr="00AE5498">
              <w:rPr>
                <w:b/>
                <w:bCs/>
              </w:rPr>
              <w:lastRenderedPageBreak/>
              <w:t>Mã usecase</w:t>
            </w:r>
          </w:p>
        </w:tc>
        <w:tc>
          <w:tcPr>
            <w:tcW w:w="6798" w:type="dxa"/>
          </w:tcPr>
          <w:p w14:paraId="228C2E25" w14:textId="40D4DF4B" w:rsidR="00B02FEE" w:rsidRDefault="00B02FEE" w:rsidP="00B02FEE">
            <w:r>
              <w:t>UC05</w:t>
            </w:r>
          </w:p>
        </w:tc>
      </w:tr>
      <w:tr w:rsidR="00B02FEE" w14:paraId="33A4615A" w14:textId="77777777" w:rsidTr="008B4696">
        <w:tc>
          <w:tcPr>
            <w:tcW w:w="2547" w:type="dxa"/>
            <w:gridSpan w:val="2"/>
            <w:shd w:val="clear" w:color="auto" w:fill="BDD6EE" w:themeFill="accent5" w:themeFillTint="66"/>
            <w:vAlign w:val="center"/>
          </w:tcPr>
          <w:p w14:paraId="17387F77" w14:textId="77777777" w:rsidR="00B02FEE" w:rsidRPr="00AE5498" w:rsidRDefault="00B02FEE" w:rsidP="00AE5498">
            <w:pPr>
              <w:jc w:val="left"/>
              <w:rPr>
                <w:b/>
                <w:bCs/>
              </w:rPr>
            </w:pPr>
            <w:r w:rsidRPr="00AE5498">
              <w:rPr>
                <w:b/>
                <w:bCs/>
              </w:rPr>
              <w:t>Tên usecase</w:t>
            </w:r>
          </w:p>
        </w:tc>
        <w:tc>
          <w:tcPr>
            <w:tcW w:w="6798" w:type="dxa"/>
          </w:tcPr>
          <w:p w14:paraId="6D7EC6FA" w14:textId="351B1381" w:rsidR="00B02FEE" w:rsidRDefault="00B02FEE" w:rsidP="00B02FEE">
            <w:r>
              <w:t xml:space="preserve">Quản lý </w:t>
            </w:r>
            <w:r w:rsidR="00444F7C">
              <w:t>đặt tour</w:t>
            </w:r>
          </w:p>
        </w:tc>
      </w:tr>
      <w:tr w:rsidR="00B02FEE" w14:paraId="31A68AC8" w14:textId="77777777" w:rsidTr="008B4696">
        <w:tc>
          <w:tcPr>
            <w:tcW w:w="2547" w:type="dxa"/>
            <w:gridSpan w:val="2"/>
            <w:shd w:val="clear" w:color="auto" w:fill="BDD6EE" w:themeFill="accent5" w:themeFillTint="66"/>
            <w:vAlign w:val="center"/>
          </w:tcPr>
          <w:p w14:paraId="44378F30" w14:textId="77777777" w:rsidR="00B02FEE" w:rsidRPr="00AE5498" w:rsidRDefault="00B02FEE" w:rsidP="00AE5498">
            <w:pPr>
              <w:jc w:val="left"/>
              <w:rPr>
                <w:b/>
                <w:bCs/>
              </w:rPr>
            </w:pPr>
            <w:r w:rsidRPr="00AE5498">
              <w:rPr>
                <w:b/>
                <w:bCs/>
              </w:rPr>
              <w:t>Mục đích sử dụng</w:t>
            </w:r>
          </w:p>
        </w:tc>
        <w:tc>
          <w:tcPr>
            <w:tcW w:w="6798" w:type="dxa"/>
          </w:tcPr>
          <w:p w14:paraId="227D07F2" w14:textId="5DBA92DE" w:rsidR="00B02FEE" w:rsidRDefault="00B02FEE" w:rsidP="00B02FEE">
            <w:r w:rsidRPr="00FD302A">
              <w:t xml:space="preserve">Hệ thống cho phép </w:t>
            </w:r>
            <w:r w:rsidR="00444F7C">
              <w:t xml:space="preserve">chỉnh sửa, xem trạng thái của tour </w:t>
            </w:r>
          </w:p>
        </w:tc>
      </w:tr>
      <w:tr w:rsidR="00B02FEE" w14:paraId="7E1AFE42" w14:textId="77777777" w:rsidTr="008B4696">
        <w:tc>
          <w:tcPr>
            <w:tcW w:w="2547" w:type="dxa"/>
            <w:gridSpan w:val="2"/>
            <w:shd w:val="clear" w:color="auto" w:fill="BDD6EE" w:themeFill="accent5" w:themeFillTint="66"/>
            <w:vAlign w:val="center"/>
          </w:tcPr>
          <w:p w14:paraId="5D26F984" w14:textId="77777777" w:rsidR="00B02FEE" w:rsidRPr="00AE5498" w:rsidRDefault="00B02FEE" w:rsidP="00AE5498">
            <w:pPr>
              <w:jc w:val="left"/>
              <w:rPr>
                <w:b/>
                <w:bCs/>
              </w:rPr>
            </w:pPr>
            <w:r w:rsidRPr="00AE5498">
              <w:rPr>
                <w:b/>
                <w:bCs/>
              </w:rPr>
              <w:t>Tác nhân</w:t>
            </w:r>
          </w:p>
        </w:tc>
        <w:tc>
          <w:tcPr>
            <w:tcW w:w="6798" w:type="dxa"/>
          </w:tcPr>
          <w:p w14:paraId="3B3F1525" w14:textId="59A1373F" w:rsidR="00B02FEE" w:rsidRDefault="00B02FEE" w:rsidP="00B02FEE">
            <w:r w:rsidRPr="00FD302A">
              <w:rPr>
                <w:lang w:val="vi-VN"/>
              </w:rPr>
              <w:t>Admin</w:t>
            </w:r>
          </w:p>
        </w:tc>
      </w:tr>
      <w:tr w:rsidR="00B02FEE" w14:paraId="1611F542" w14:textId="77777777" w:rsidTr="008B4696">
        <w:tc>
          <w:tcPr>
            <w:tcW w:w="2547" w:type="dxa"/>
            <w:gridSpan w:val="2"/>
            <w:shd w:val="clear" w:color="auto" w:fill="BDD6EE" w:themeFill="accent5" w:themeFillTint="66"/>
            <w:vAlign w:val="center"/>
          </w:tcPr>
          <w:p w14:paraId="6C9937AA" w14:textId="77777777" w:rsidR="00B02FEE" w:rsidRPr="00AE5498" w:rsidRDefault="00B02FEE" w:rsidP="00AE5498">
            <w:pPr>
              <w:jc w:val="left"/>
              <w:rPr>
                <w:b/>
                <w:bCs/>
              </w:rPr>
            </w:pPr>
            <w:r w:rsidRPr="00AE5498">
              <w:rPr>
                <w:b/>
                <w:bCs/>
              </w:rPr>
              <w:t>Sự kiện kích hoạt</w:t>
            </w:r>
          </w:p>
        </w:tc>
        <w:tc>
          <w:tcPr>
            <w:tcW w:w="6798" w:type="dxa"/>
          </w:tcPr>
          <w:p w14:paraId="4CF9612E" w14:textId="7C39299C" w:rsidR="00B02FEE" w:rsidRDefault="00AA0E05" w:rsidP="00AA0E05">
            <w:r>
              <w:t>Admin</w:t>
            </w:r>
            <w:r w:rsidR="00444F7C">
              <w:t xml:space="preserve"> chọn chức năng quản lý đặt tour trong trang admin</w:t>
            </w:r>
            <w:r>
              <w:t>.</w:t>
            </w:r>
          </w:p>
        </w:tc>
      </w:tr>
      <w:tr w:rsidR="00B02FEE" w14:paraId="2D39FC53" w14:textId="77777777" w:rsidTr="008B4696">
        <w:tc>
          <w:tcPr>
            <w:tcW w:w="2547" w:type="dxa"/>
            <w:gridSpan w:val="2"/>
            <w:shd w:val="clear" w:color="auto" w:fill="BDD6EE" w:themeFill="accent5" w:themeFillTint="66"/>
            <w:vAlign w:val="center"/>
          </w:tcPr>
          <w:p w14:paraId="49FAACC2" w14:textId="77777777" w:rsidR="00B02FEE" w:rsidRPr="00AE5498" w:rsidRDefault="00B02FEE" w:rsidP="00AE5498">
            <w:pPr>
              <w:jc w:val="left"/>
              <w:rPr>
                <w:b/>
                <w:bCs/>
              </w:rPr>
            </w:pPr>
            <w:r w:rsidRPr="00AE5498">
              <w:rPr>
                <w:b/>
                <w:bCs/>
              </w:rPr>
              <w:t>Điều kiện tiên quyết</w:t>
            </w:r>
          </w:p>
        </w:tc>
        <w:tc>
          <w:tcPr>
            <w:tcW w:w="6798" w:type="dxa"/>
          </w:tcPr>
          <w:p w14:paraId="0FA7AD53" w14:textId="77777777" w:rsidR="00B02FEE" w:rsidRPr="00FD302A" w:rsidRDefault="00B02FEE" w:rsidP="00B02FEE">
            <w:r w:rsidRPr="00FD302A">
              <w:rPr>
                <w:b/>
                <w:bCs/>
              </w:rPr>
              <w:t>Đăng nhập thành công:</w:t>
            </w:r>
          </w:p>
          <w:p w14:paraId="30C268C4" w14:textId="23EE7102" w:rsidR="00B02FEE" w:rsidRDefault="00B02FEE" w:rsidP="00444F7C">
            <w:pPr>
              <w:numPr>
                <w:ilvl w:val="0"/>
                <w:numId w:val="3"/>
              </w:numPr>
              <w:spacing w:line="288" w:lineRule="auto"/>
            </w:pPr>
            <w:r w:rsidRPr="00FD302A">
              <w:t>Người dùng phải đăng nhập vào hệ thống bằng tài khoản hợp lệ.</w:t>
            </w:r>
          </w:p>
        </w:tc>
      </w:tr>
      <w:tr w:rsidR="00B02FEE" w14:paraId="7065956E" w14:textId="77777777" w:rsidTr="008B4696">
        <w:trPr>
          <w:trHeight w:val="139"/>
        </w:trPr>
        <w:tc>
          <w:tcPr>
            <w:tcW w:w="704" w:type="dxa"/>
            <w:shd w:val="clear" w:color="auto" w:fill="BDD6EE" w:themeFill="accent5" w:themeFillTint="66"/>
            <w:vAlign w:val="center"/>
          </w:tcPr>
          <w:p w14:paraId="2491BCD1" w14:textId="77777777" w:rsidR="00B02FEE" w:rsidRPr="00AE5498" w:rsidRDefault="00B02FEE" w:rsidP="00AE5498">
            <w:pPr>
              <w:rPr>
                <w:b/>
                <w:bCs/>
              </w:rPr>
            </w:pPr>
            <w:r w:rsidRPr="00AE5498">
              <w:rPr>
                <w:b/>
                <w:bCs/>
              </w:rPr>
              <w:t>Hậu điều kiện</w:t>
            </w:r>
          </w:p>
        </w:tc>
        <w:tc>
          <w:tcPr>
            <w:tcW w:w="1843" w:type="dxa"/>
            <w:shd w:val="clear" w:color="auto" w:fill="DEEAF6" w:themeFill="accent5" w:themeFillTint="33"/>
            <w:vAlign w:val="center"/>
          </w:tcPr>
          <w:p w14:paraId="06056E67" w14:textId="12650ABE" w:rsidR="00B02FEE" w:rsidRPr="00AE5498" w:rsidRDefault="00AE5498" w:rsidP="00AE5498">
            <w:pPr>
              <w:rPr>
                <w:b/>
                <w:bCs/>
              </w:rPr>
            </w:pPr>
            <w:r w:rsidRPr="00AE5498">
              <w:rPr>
                <w:b/>
                <w:bCs/>
              </w:rPr>
              <w:t>Luồng sự kiện chính (Thành công)</w:t>
            </w:r>
          </w:p>
        </w:tc>
        <w:tc>
          <w:tcPr>
            <w:tcW w:w="6798" w:type="dxa"/>
          </w:tcPr>
          <w:p w14:paraId="14A6A3F3" w14:textId="77777777" w:rsidR="00B02FEE" w:rsidRPr="00FD302A" w:rsidRDefault="00B02FEE" w:rsidP="00B02FEE">
            <w:r w:rsidRPr="00FD302A">
              <w:rPr>
                <w:b/>
                <w:bCs/>
              </w:rPr>
              <w:t>Cập nhật giao diện người dùng:</w:t>
            </w:r>
          </w:p>
          <w:p w14:paraId="57EC5760" w14:textId="0115FB96" w:rsidR="00B02FEE" w:rsidRPr="00FD302A" w:rsidRDefault="00B02FEE" w:rsidP="00CF4AC9">
            <w:pPr>
              <w:numPr>
                <w:ilvl w:val="0"/>
                <w:numId w:val="4"/>
              </w:numPr>
              <w:spacing w:line="288" w:lineRule="auto"/>
            </w:pPr>
            <w:r w:rsidRPr="00FD302A">
              <w:t xml:space="preserve">Giao diện quản lý dự án hiển thị </w:t>
            </w:r>
            <w:r w:rsidR="00444F7C">
              <w:t>trạng thái của tour</w:t>
            </w:r>
            <w:r w:rsidRPr="00FD302A">
              <w:t>.</w:t>
            </w:r>
          </w:p>
          <w:p w14:paraId="20E0DD43" w14:textId="77777777" w:rsidR="00B02FEE" w:rsidRPr="00FD302A" w:rsidRDefault="00B02FEE" w:rsidP="00B02FEE">
            <w:r w:rsidRPr="00FD302A">
              <w:rPr>
                <w:b/>
                <w:bCs/>
              </w:rPr>
              <w:t>Gửi thông báo thành công:</w:t>
            </w:r>
          </w:p>
          <w:p w14:paraId="19691C0B" w14:textId="5DD333EC" w:rsidR="00B02FEE" w:rsidRDefault="00B02FEE" w:rsidP="00CF4AC9">
            <w:pPr>
              <w:numPr>
                <w:ilvl w:val="0"/>
                <w:numId w:val="5"/>
              </w:numPr>
              <w:spacing w:line="288" w:lineRule="auto"/>
            </w:pPr>
            <w:r w:rsidRPr="00FD302A">
              <w:t>Hệ thống hiển thị thông báo xác nhận rằng thao tác đã được thực hiện thành công.</w:t>
            </w:r>
          </w:p>
        </w:tc>
      </w:tr>
    </w:tbl>
    <w:p w14:paraId="5C4BFD84" w14:textId="77777777" w:rsidR="007B671F" w:rsidRDefault="007B671F" w:rsidP="00122011"/>
    <w:p w14:paraId="196EB42B" w14:textId="2BAE8929" w:rsidR="006F59E7" w:rsidRPr="008B4696" w:rsidRDefault="008B4696" w:rsidP="008B4696">
      <w:pPr>
        <w:shd w:val="clear" w:color="auto" w:fill="DEEAF6" w:themeFill="accent5" w:themeFillTint="33"/>
      </w:pPr>
      <w:r>
        <w:t>Đặc tả chức năng</w:t>
      </w:r>
      <w:r w:rsidR="000563EF">
        <w:t xml:space="preserve">: </w:t>
      </w:r>
      <w:r w:rsidR="00C92184" w:rsidRPr="000563EF">
        <w:rPr>
          <w:lang w:val="vi-VN"/>
        </w:rPr>
        <w:t>Luồng sự kiện chính/Kịch bản chính</w:t>
      </w:r>
      <w:r w:rsidR="00C92184" w:rsidRPr="00A170F8">
        <w:rPr>
          <w:b/>
          <w:bCs/>
        </w:rPr>
        <w:t> </w:t>
      </w:r>
    </w:p>
    <w:p w14:paraId="5100154A" w14:textId="77777777" w:rsidR="00A170F8" w:rsidRPr="00A170F8" w:rsidRDefault="00A170F8" w:rsidP="00A170F8"/>
    <w:p w14:paraId="4BB2F1B3" w14:textId="5D03F23E" w:rsidR="00C92184" w:rsidRPr="00A170F8" w:rsidRDefault="00C92184" w:rsidP="000563EF">
      <w:pPr>
        <w:ind w:left="567"/>
        <w:rPr>
          <w:b/>
          <w:bCs/>
        </w:rPr>
      </w:pPr>
      <w:r w:rsidRPr="00A170F8">
        <w:rPr>
          <w:b/>
          <w:bCs/>
        </w:rPr>
        <w:t>Chức năng</w:t>
      </w:r>
      <w:r w:rsidR="000563EF">
        <w:rPr>
          <w:b/>
          <w:bCs/>
        </w:rPr>
        <w:t xml:space="preserve"> </w:t>
      </w:r>
      <w:r w:rsidR="006256D7">
        <w:rPr>
          <w:b/>
          <w:bCs/>
        </w:rPr>
        <w:t>huỷ tour đang đặt</w:t>
      </w:r>
    </w:p>
    <w:p w14:paraId="2AEF3CA4" w14:textId="448C1722" w:rsidR="00C92184" w:rsidRPr="00FD302A" w:rsidRDefault="00C92184" w:rsidP="000563EF">
      <w:pPr>
        <w:pStyle w:val="StyleTr"/>
        <w:rPr>
          <w:b/>
          <w:bCs/>
        </w:rPr>
      </w:pPr>
      <w:r w:rsidRPr="00FD302A">
        <w:rPr>
          <w:b/>
          <w:bCs/>
        </w:rPr>
        <w:t xml:space="preserve">Mô tả: </w:t>
      </w:r>
      <w:r w:rsidRPr="00FD302A">
        <w:t xml:space="preserve">Cho phép </w:t>
      </w:r>
      <w:r w:rsidR="006256D7">
        <w:t xml:space="preserve">huỷ các tour đang đặt </w:t>
      </w:r>
    </w:p>
    <w:p w14:paraId="36F62689" w14:textId="7B832A6A" w:rsidR="00C92184" w:rsidRPr="00FD302A" w:rsidRDefault="00C92184" w:rsidP="000563EF">
      <w:pPr>
        <w:pStyle w:val="StyleTr"/>
        <w:rPr>
          <w:b/>
          <w:bCs/>
        </w:rPr>
      </w:pPr>
      <w:r w:rsidRPr="00FD302A">
        <w:rPr>
          <w:b/>
          <w:bCs/>
        </w:rPr>
        <w:t>Các bước thực hiện:</w:t>
      </w:r>
    </w:p>
    <w:p w14:paraId="1C313023" w14:textId="08D19D0A" w:rsidR="00C92184" w:rsidRDefault="006256D7" w:rsidP="000563EF">
      <w:pPr>
        <w:pStyle w:val="StyleCng"/>
      </w:pPr>
      <w:r>
        <w:t>Admin chọn tour đang đặt trong giao diện tour đang đặt</w:t>
      </w:r>
      <w:r w:rsidR="00C92184" w:rsidRPr="00FD302A">
        <w:t>.</w:t>
      </w:r>
    </w:p>
    <w:p w14:paraId="6C82421A" w14:textId="77F04AE8" w:rsidR="006256D7" w:rsidRDefault="006256D7" w:rsidP="000563EF">
      <w:pPr>
        <w:pStyle w:val="StyleCng"/>
      </w:pPr>
      <w:r>
        <w:t>Chọn nút huỷ tour.</w:t>
      </w:r>
    </w:p>
    <w:p w14:paraId="58768DC2" w14:textId="7D7B1D30" w:rsidR="006256D7" w:rsidRPr="00FD302A" w:rsidRDefault="006256D7" w:rsidP="000563EF">
      <w:pPr>
        <w:pStyle w:val="StyleCng"/>
      </w:pPr>
      <w:r>
        <w:t xml:space="preserve">Hiện thông báo huỷ tour đang đặt thành công và hiển thị trên giao diện tour đã huỷ </w:t>
      </w:r>
    </w:p>
    <w:p w14:paraId="2F1AD389" w14:textId="5A804D6C" w:rsidR="00C92184" w:rsidRPr="00FD302A" w:rsidRDefault="00C92184" w:rsidP="000563EF">
      <w:pPr>
        <w:pStyle w:val="StyleTr"/>
      </w:pPr>
      <w:r w:rsidRPr="00FD302A">
        <w:t>Ràng buộc:</w:t>
      </w:r>
    </w:p>
    <w:p w14:paraId="33320803" w14:textId="0B6B58A6" w:rsidR="00C92184" w:rsidRPr="00FD302A" w:rsidRDefault="006256D7" w:rsidP="000563EF">
      <w:pPr>
        <w:pStyle w:val="StyleCng"/>
      </w:pPr>
      <w:r>
        <w:t xml:space="preserve">Phải đăng nhập vào trang admin được </w:t>
      </w:r>
      <w:r w:rsidR="00C92184" w:rsidRPr="00FD302A">
        <w:t>.</w:t>
      </w:r>
    </w:p>
    <w:p w14:paraId="7EA92C3B" w14:textId="03C289B2" w:rsidR="00C92184" w:rsidRPr="00FD302A" w:rsidRDefault="00C92184" w:rsidP="00C92184"/>
    <w:p w14:paraId="71AA98C4" w14:textId="5DE6A5B5" w:rsidR="00E01F05" w:rsidRPr="00FD302A" w:rsidRDefault="00E01F05" w:rsidP="00C06146">
      <w:pPr>
        <w:pStyle w:val="Heading3"/>
      </w:pPr>
      <w:bookmarkStart w:id="121" w:name="_33r7ooi80x15" w:colFirst="0" w:colLast="0"/>
      <w:bookmarkStart w:id="122" w:name="_Toc176822620"/>
      <w:bookmarkStart w:id="123" w:name="_Toc177013472"/>
      <w:bookmarkStart w:id="124" w:name="_Toc178021902"/>
      <w:bookmarkEnd w:id="121"/>
      <w:r w:rsidRPr="00C06146">
        <w:lastRenderedPageBreak/>
        <w:t>Quản</w:t>
      </w:r>
      <w:r w:rsidRPr="00FD302A">
        <w:t xml:space="preserve"> lý </w:t>
      </w:r>
      <w:bookmarkEnd w:id="122"/>
      <w:r w:rsidR="006256D7">
        <w:t>người dùng</w:t>
      </w:r>
      <w:bookmarkEnd w:id="123"/>
      <w:bookmarkEnd w:id="124"/>
      <w:r w:rsidR="006256D7">
        <w:t xml:space="preserve"> </w:t>
      </w:r>
    </w:p>
    <w:p w14:paraId="5DF1D256" w14:textId="5659D78F" w:rsidR="00A170F8" w:rsidRDefault="00124457" w:rsidP="00A170F8">
      <w:pPr>
        <w:keepNext/>
        <w:jc w:val="center"/>
      </w:pPr>
      <w:r w:rsidRPr="00124457">
        <w:rPr>
          <w:noProof/>
        </w:rPr>
        <w:drawing>
          <wp:inline distT="0" distB="0" distL="0" distR="0" wp14:anchorId="4FAF6676" wp14:editId="16FA8AB8">
            <wp:extent cx="5277587" cy="37343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7587" cy="3734321"/>
                    </a:xfrm>
                    <a:prstGeom prst="rect">
                      <a:avLst/>
                    </a:prstGeom>
                  </pic:spPr>
                </pic:pic>
              </a:graphicData>
            </a:graphic>
          </wp:inline>
        </w:drawing>
      </w:r>
    </w:p>
    <w:p w14:paraId="38B394DC" w14:textId="1EE8C9A0" w:rsidR="00E01F05" w:rsidRDefault="00A170F8" w:rsidP="00A170F8">
      <w:pPr>
        <w:pStyle w:val="Caption"/>
        <w:jc w:val="center"/>
      </w:pPr>
      <w:bookmarkStart w:id="125" w:name="_Toc176822888"/>
      <w:bookmarkStart w:id="126" w:name="_Toc177013436"/>
      <w:r>
        <w:t xml:space="preserve">Ảnh </w:t>
      </w:r>
      <w:r w:rsidR="005D3134">
        <w:fldChar w:fldCharType="begin"/>
      </w:r>
      <w:r w:rsidR="005D3134">
        <w:instrText xml:space="preserve"> STYLEREF 1 \s </w:instrText>
      </w:r>
      <w:r w:rsidR="005D3134">
        <w:fldChar w:fldCharType="separate"/>
      </w:r>
      <w:r w:rsidR="001938E9">
        <w:rPr>
          <w:noProof/>
        </w:rPr>
        <w:t>2</w:t>
      </w:r>
      <w:r w:rsidR="005D3134">
        <w:rPr>
          <w:noProof/>
        </w:rPr>
        <w:fldChar w:fldCharType="end"/>
      </w:r>
      <w:r w:rsidR="001938E9">
        <w:t>.</w:t>
      </w:r>
      <w:r w:rsidR="005D3134">
        <w:fldChar w:fldCharType="begin"/>
      </w:r>
      <w:r w:rsidR="005D3134">
        <w:instrText xml:space="preserve"> SEQ Ảnh \* ARABIC \s 1 </w:instrText>
      </w:r>
      <w:r w:rsidR="005D3134">
        <w:fldChar w:fldCharType="separate"/>
      </w:r>
      <w:r w:rsidR="001938E9">
        <w:rPr>
          <w:noProof/>
        </w:rPr>
        <w:t>6</w:t>
      </w:r>
      <w:r w:rsidR="005D3134">
        <w:rPr>
          <w:noProof/>
        </w:rPr>
        <w:fldChar w:fldCharType="end"/>
      </w:r>
      <w:r>
        <w:t xml:space="preserve">. Biểu đồ usecase chức năng quản lý </w:t>
      </w:r>
      <w:bookmarkEnd w:id="125"/>
      <w:r w:rsidR="00A6056C">
        <w:t>người dùng</w:t>
      </w:r>
      <w:bookmarkEnd w:id="126"/>
    </w:p>
    <w:p w14:paraId="4FE768D1" w14:textId="77777777" w:rsidR="00FC70C2" w:rsidRDefault="00FC70C2" w:rsidP="00C06146">
      <w:pPr>
        <w:jc w:val="center"/>
      </w:pPr>
    </w:p>
    <w:tbl>
      <w:tblPr>
        <w:tblStyle w:val="TableGrid"/>
        <w:tblW w:w="0" w:type="auto"/>
        <w:tblLook w:val="04A0" w:firstRow="1" w:lastRow="0" w:firstColumn="1" w:lastColumn="0" w:noHBand="0" w:noVBand="1"/>
      </w:tblPr>
      <w:tblGrid>
        <w:gridCol w:w="704"/>
        <w:gridCol w:w="2693"/>
        <w:gridCol w:w="5948"/>
      </w:tblGrid>
      <w:tr w:rsidR="00FC70C2" w14:paraId="29E30F85" w14:textId="77777777" w:rsidTr="000563EF">
        <w:tc>
          <w:tcPr>
            <w:tcW w:w="3397" w:type="dxa"/>
            <w:gridSpan w:val="2"/>
            <w:shd w:val="clear" w:color="auto" w:fill="BDD6EE" w:themeFill="accent5" w:themeFillTint="66"/>
            <w:vAlign w:val="center"/>
          </w:tcPr>
          <w:p w14:paraId="0172968F" w14:textId="77777777" w:rsidR="00FC70C2" w:rsidRPr="007E2136" w:rsidRDefault="00FC70C2" w:rsidP="007E2136">
            <w:pPr>
              <w:jc w:val="left"/>
              <w:rPr>
                <w:b/>
                <w:bCs/>
              </w:rPr>
            </w:pPr>
            <w:r w:rsidRPr="007E2136">
              <w:rPr>
                <w:b/>
                <w:bCs/>
              </w:rPr>
              <w:t>Mã usecase</w:t>
            </w:r>
          </w:p>
        </w:tc>
        <w:tc>
          <w:tcPr>
            <w:tcW w:w="5948" w:type="dxa"/>
          </w:tcPr>
          <w:p w14:paraId="240689D9" w14:textId="204AAAEE" w:rsidR="00FC70C2" w:rsidRDefault="00C92184" w:rsidP="00DB40B2">
            <w:r>
              <w:t>UC06</w:t>
            </w:r>
          </w:p>
        </w:tc>
      </w:tr>
      <w:tr w:rsidR="00C92184" w14:paraId="3A4785A2" w14:textId="77777777" w:rsidTr="000563EF">
        <w:tc>
          <w:tcPr>
            <w:tcW w:w="3397" w:type="dxa"/>
            <w:gridSpan w:val="2"/>
            <w:shd w:val="clear" w:color="auto" w:fill="BDD6EE" w:themeFill="accent5" w:themeFillTint="66"/>
            <w:vAlign w:val="center"/>
          </w:tcPr>
          <w:p w14:paraId="06D71D73" w14:textId="77777777" w:rsidR="00C92184" w:rsidRPr="007E2136" w:rsidRDefault="00C92184" w:rsidP="007E2136">
            <w:pPr>
              <w:jc w:val="left"/>
              <w:rPr>
                <w:b/>
                <w:bCs/>
              </w:rPr>
            </w:pPr>
            <w:r w:rsidRPr="007E2136">
              <w:rPr>
                <w:b/>
                <w:bCs/>
              </w:rPr>
              <w:t>Tên usecase</w:t>
            </w:r>
          </w:p>
        </w:tc>
        <w:tc>
          <w:tcPr>
            <w:tcW w:w="5948" w:type="dxa"/>
          </w:tcPr>
          <w:p w14:paraId="0591827C" w14:textId="2F2C04D6" w:rsidR="00C92184" w:rsidRDefault="00C92184" w:rsidP="00C92184">
            <w:r>
              <w:t xml:space="preserve">Quản lý </w:t>
            </w:r>
            <w:r w:rsidR="00124457">
              <w:t xml:space="preserve">người dùng </w:t>
            </w:r>
          </w:p>
        </w:tc>
      </w:tr>
      <w:tr w:rsidR="00C92184" w14:paraId="7CDDE890" w14:textId="77777777" w:rsidTr="000563EF">
        <w:tc>
          <w:tcPr>
            <w:tcW w:w="3397" w:type="dxa"/>
            <w:gridSpan w:val="2"/>
            <w:shd w:val="clear" w:color="auto" w:fill="BDD6EE" w:themeFill="accent5" w:themeFillTint="66"/>
            <w:vAlign w:val="center"/>
          </w:tcPr>
          <w:p w14:paraId="64DE6AFC" w14:textId="77777777" w:rsidR="00C92184" w:rsidRPr="007E2136" w:rsidRDefault="00C92184" w:rsidP="007E2136">
            <w:pPr>
              <w:jc w:val="left"/>
              <w:rPr>
                <w:b/>
                <w:bCs/>
              </w:rPr>
            </w:pPr>
            <w:r w:rsidRPr="007E2136">
              <w:rPr>
                <w:b/>
                <w:bCs/>
              </w:rPr>
              <w:t>Mục đích sử dụng</w:t>
            </w:r>
          </w:p>
        </w:tc>
        <w:tc>
          <w:tcPr>
            <w:tcW w:w="5948" w:type="dxa"/>
          </w:tcPr>
          <w:p w14:paraId="43BB2096" w14:textId="5187FC7D" w:rsidR="00C92184" w:rsidRDefault="00C92184" w:rsidP="00C92184">
            <w:r w:rsidRPr="00FD302A">
              <w:t>Cho phép</w:t>
            </w:r>
            <w:r w:rsidR="00124457">
              <w:t xml:space="preserve"> Admin xoá người dùng(đang không đặt tour), admin(đang không đăng nhập)</w:t>
            </w:r>
            <w:r w:rsidRPr="00FD302A">
              <w:t>.</w:t>
            </w:r>
          </w:p>
        </w:tc>
      </w:tr>
      <w:tr w:rsidR="00C92184" w14:paraId="05AA194D" w14:textId="77777777" w:rsidTr="000563EF">
        <w:tc>
          <w:tcPr>
            <w:tcW w:w="3397" w:type="dxa"/>
            <w:gridSpan w:val="2"/>
            <w:shd w:val="clear" w:color="auto" w:fill="BDD6EE" w:themeFill="accent5" w:themeFillTint="66"/>
            <w:vAlign w:val="center"/>
          </w:tcPr>
          <w:p w14:paraId="682FE6DA" w14:textId="77777777" w:rsidR="00C92184" w:rsidRPr="007E2136" w:rsidRDefault="00C92184" w:rsidP="007E2136">
            <w:pPr>
              <w:jc w:val="left"/>
              <w:rPr>
                <w:b/>
                <w:bCs/>
              </w:rPr>
            </w:pPr>
            <w:r w:rsidRPr="007E2136">
              <w:rPr>
                <w:b/>
                <w:bCs/>
              </w:rPr>
              <w:t>Tác nhân</w:t>
            </w:r>
          </w:p>
        </w:tc>
        <w:tc>
          <w:tcPr>
            <w:tcW w:w="5948" w:type="dxa"/>
          </w:tcPr>
          <w:p w14:paraId="10B833DB" w14:textId="2CDE5094" w:rsidR="00C92184" w:rsidRDefault="00C92184" w:rsidP="00C92184">
            <w:r w:rsidRPr="00FD302A">
              <w:rPr>
                <w:lang w:val="vi-VN"/>
              </w:rPr>
              <w:t>Admin</w:t>
            </w:r>
          </w:p>
        </w:tc>
      </w:tr>
      <w:tr w:rsidR="00C92184" w14:paraId="6B14F3AA" w14:textId="77777777" w:rsidTr="000563EF">
        <w:tc>
          <w:tcPr>
            <w:tcW w:w="3397" w:type="dxa"/>
            <w:gridSpan w:val="2"/>
            <w:shd w:val="clear" w:color="auto" w:fill="BDD6EE" w:themeFill="accent5" w:themeFillTint="66"/>
            <w:vAlign w:val="center"/>
          </w:tcPr>
          <w:p w14:paraId="6999500C" w14:textId="77777777" w:rsidR="00C92184" w:rsidRPr="007E2136" w:rsidRDefault="00C92184" w:rsidP="007E2136">
            <w:pPr>
              <w:jc w:val="left"/>
              <w:rPr>
                <w:b/>
                <w:bCs/>
              </w:rPr>
            </w:pPr>
            <w:r w:rsidRPr="007E2136">
              <w:rPr>
                <w:b/>
                <w:bCs/>
              </w:rPr>
              <w:t>Sự kiện kích hoạt</w:t>
            </w:r>
          </w:p>
        </w:tc>
        <w:tc>
          <w:tcPr>
            <w:tcW w:w="5948" w:type="dxa"/>
          </w:tcPr>
          <w:p w14:paraId="39A0DB97" w14:textId="42B49C6E" w:rsidR="00C92184" w:rsidRDefault="00124457" w:rsidP="00AA0E05">
            <w:r>
              <w:t xml:space="preserve">Khi Admin vào trang admin và vào chức năng quản lý tour đã đặt </w:t>
            </w:r>
          </w:p>
        </w:tc>
      </w:tr>
      <w:tr w:rsidR="00C92184" w14:paraId="693B6076" w14:textId="77777777" w:rsidTr="000563EF">
        <w:tc>
          <w:tcPr>
            <w:tcW w:w="3397" w:type="dxa"/>
            <w:gridSpan w:val="2"/>
            <w:shd w:val="clear" w:color="auto" w:fill="BDD6EE" w:themeFill="accent5" w:themeFillTint="66"/>
            <w:vAlign w:val="center"/>
          </w:tcPr>
          <w:p w14:paraId="1DD4A95C" w14:textId="77777777" w:rsidR="00C92184" w:rsidRPr="007E2136" w:rsidRDefault="00C92184" w:rsidP="007E2136">
            <w:pPr>
              <w:jc w:val="left"/>
              <w:rPr>
                <w:b/>
                <w:bCs/>
              </w:rPr>
            </w:pPr>
            <w:r w:rsidRPr="007E2136">
              <w:rPr>
                <w:b/>
                <w:bCs/>
              </w:rPr>
              <w:t>Điều kiện tiên quyết</w:t>
            </w:r>
          </w:p>
        </w:tc>
        <w:tc>
          <w:tcPr>
            <w:tcW w:w="5948" w:type="dxa"/>
          </w:tcPr>
          <w:p w14:paraId="0271F7C8" w14:textId="73591260" w:rsidR="00C92184" w:rsidRDefault="00C92184" w:rsidP="001933DC">
            <w:r w:rsidRPr="00FD302A">
              <w:rPr>
                <w:b/>
                <w:bCs/>
              </w:rPr>
              <w:t xml:space="preserve">Người dùng phải đăng nhập vào </w:t>
            </w:r>
            <w:r w:rsidR="001933DC">
              <w:rPr>
                <w:b/>
                <w:bCs/>
              </w:rPr>
              <w:t xml:space="preserve">trang dành cho admin </w:t>
            </w:r>
          </w:p>
        </w:tc>
      </w:tr>
      <w:tr w:rsidR="00C92184" w14:paraId="06184C0D" w14:textId="77777777" w:rsidTr="000563EF">
        <w:trPr>
          <w:trHeight w:val="139"/>
        </w:trPr>
        <w:tc>
          <w:tcPr>
            <w:tcW w:w="704" w:type="dxa"/>
            <w:shd w:val="clear" w:color="auto" w:fill="BDD6EE" w:themeFill="accent5" w:themeFillTint="66"/>
            <w:vAlign w:val="center"/>
          </w:tcPr>
          <w:p w14:paraId="25F0808A" w14:textId="0E615208" w:rsidR="00C92184" w:rsidRPr="007E2136" w:rsidRDefault="00C92184" w:rsidP="007E2136">
            <w:pPr>
              <w:jc w:val="left"/>
              <w:rPr>
                <w:b/>
                <w:bCs/>
              </w:rPr>
            </w:pPr>
          </w:p>
        </w:tc>
        <w:tc>
          <w:tcPr>
            <w:tcW w:w="2693" w:type="dxa"/>
            <w:shd w:val="clear" w:color="auto" w:fill="DEEAF6" w:themeFill="accent5" w:themeFillTint="33"/>
            <w:vAlign w:val="center"/>
          </w:tcPr>
          <w:p w14:paraId="167FE74E" w14:textId="3F781F20" w:rsidR="00C92184" w:rsidRPr="007E2136" w:rsidRDefault="007E2136" w:rsidP="007E2136">
            <w:pPr>
              <w:jc w:val="left"/>
              <w:rPr>
                <w:b/>
                <w:bCs/>
              </w:rPr>
            </w:pPr>
            <w:r w:rsidRPr="007E2136">
              <w:rPr>
                <w:b/>
                <w:bCs/>
              </w:rPr>
              <w:t>Luồng sự kiện chính (</w:t>
            </w:r>
            <w:r w:rsidR="00C92184" w:rsidRPr="007E2136">
              <w:rPr>
                <w:b/>
                <w:bCs/>
              </w:rPr>
              <w:t>Thành công</w:t>
            </w:r>
            <w:r w:rsidRPr="007E2136">
              <w:rPr>
                <w:b/>
                <w:bCs/>
              </w:rPr>
              <w:t>)</w:t>
            </w:r>
          </w:p>
        </w:tc>
        <w:tc>
          <w:tcPr>
            <w:tcW w:w="5948" w:type="dxa"/>
          </w:tcPr>
          <w:p w14:paraId="43D96584" w14:textId="1576ECA6" w:rsidR="00C92184" w:rsidRDefault="001933DC" w:rsidP="00C85365">
            <w:r>
              <w:t xml:space="preserve">Xoá người dùng thanh công </w:t>
            </w:r>
          </w:p>
        </w:tc>
      </w:tr>
    </w:tbl>
    <w:p w14:paraId="33922914" w14:textId="77777777" w:rsidR="00FC70C2" w:rsidRDefault="00FC70C2" w:rsidP="00FC70C2"/>
    <w:p w14:paraId="76CE3D29" w14:textId="2E3E7FED" w:rsidR="00C85365" w:rsidRPr="00FD302A" w:rsidRDefault="000563EF" w:rsidP="000563EF">
      <w:pPr>
        <w:shd w:val="clear" w:color="auto" w:fill="DEEAF6" w:themeFill="accent5" w:themeFillTint="33"/>
        <w:jc w:val="left"/>
      </w:pPr>
      <w:r w:rsidRPr="000563EF">
        <w:lastRenderedPageBreak/>
        <w:t xml:space="preserve">Đặc tả chức năng: </w:t>
      </w:r>
      <w:r w:rsidR="00C85365" w:rsidRPr="000563EF">
        <w:rPr>
          <w:lang w:val="vi-VN"/>
        </w:rPr>
        <w:t>Luồng sự kiện chính/Kịch bản chính</w:t>
      </w:r>
      <w:r w:rsidR="00C85365" w:rsidRPr="00FD302A">
        <w:t> </w:t>
      </w:r>
    </w:p>
    <w:p w14:paraId="469B298F" w14:textId="5E0E05BC" w:rsidR="00C85365" w:rsidRPr="00FD302A" w:rsidRDefault="00C85365" w:rsidP="000563EF">
      <w:pPr>
        <w:ind w:left="567"/>
        <w:rPr>
          <w:b/>
          <w:bCs/>
        </w:rPr>
      </w:pPr>
      <w:r w:rsidRPr="00FD302A">
        <w:rPr>
          <w:b/>
          <w:bCs/>
        </w:rPr>
        <w:t>Chức năng chính</w:t>
      </w:r>
    </w:p>
    <w:p w14:paraId="49962CB7" w14:textId="6060CD4B" w:rsidR="00C85365" w:rsidRPr="00FD302A" w:rsidRDefault="001933DC" w:rsidP="000563EF">
      <w:pPr>
        <w:pStyle w:val="StyleTr"/>
      </w:pPr>
      <w:r>
        <w:t xml:space="preserve">Xoá người dùng </w:t>
      </w:r>
      <w:r w:rsidR="00C85365" w:rsidRPr="00FD302A">
        <w:t>:</w:t>
      </w:r>
    </w:p>
    <w:p w14:paraId="213E3330" w14:textId="563DAB08" w:rsidR="00C85365" w:rsidRPr="00FD302A" w:rsidRDefault="001933DC" w:rsidP="000563EF">
      <w:pPr>
        <w:pStyle w:val="StyleCng"/>
      </w:pPr>
      <w:r>
        <w:t xml:space="preserve">Admin có thể xoá người dùng hoặc là các admin khác </w:t>
      </w:r>
    </w:p>
    <w:p w14:paraId="284C193B" w14:textId="50679E1E" w:rsidR="00C85365" w:rsidRPr="00FD302A" w:rsidRDefault="00C85365" w:rsidP="000563EF">
      <w:pPr>
        <w:ind w:left="567"/>
        <w:rPr>
          <w:b/>
          <w:bCs/>
        </w:rPr>
      </w:pPr>
      <w:r w:rsidRPr="00FD302A">
        <w:rPr>
          <w:b/>
          <w:bCs/>
        </w:rPr>
        <w:t>Giao diện người dùng</w:t>
      </w:r>
    </w:p>
    <w:p w14:paraId="0A70B531" w14:textId="435445DF" w:rsidR="00C85365" w:rsidRPr="00FD302A" w:rsidRDefault="00C85365" w:rsidP="000563EF">
      <w:pPr>
        <w:pStyle w:val="StyleTr"/>
      </w:pPr>
      <w:r w:rsidRPr="00FD302A">
        <w:t xml:space="preserve">Hiển thị </w:t>
      </w:r>
      <w:r w:rsidR="001933DC">
        <w:t xml:space="preserve">các người dùng và admin sau và trước khi xoá </w:t>
      </w:r>
    </w:p>
    <w:p w14:paraId="5DF73D0C" w14:textId="096B65EC" w:rsidR="00E01F05" w:rsidRPr="00C85365" w:rsidRDefault="001933DC" w:rsidP="00C85365">
      <w:pPr>
        <w:pStyle w:val="Heading3"/>
        <w:rPr>
          <w:rFonts w:cstheme="minorBidi"/>
        </w:rPr>
      </w:pPr>
      <w:bookmarkStart w:id="127" w:name="_wmshoye9uze4" w:colFirst="0" w:colLast="0"/>
      <w:bookmarkStart w:id="128" w:name="_Toc177013473"/>
      <w:bookmarkStart w:id="129" w:name="_Toc178021903"/>
      <w:bookmarkEnd w:id="127"/>
      <w:r>
        <w:t>Xử lý yêu cầu hỗ trợ khách hàng</w:t>
      </w:r>
      <w:bookmarkEnd w:id="128"/>
      <w:bookmarkEnd w:id="129"/>
      <w:r>
        <w:t xml:space="preserve"> </w:t>
      </w:r>
    </w:p>
    <w:p w14:paraId="2BBF1487" w14:textId="13CDCFE4" w:rsidR="00A170F8" w:rsidRDefault="001933DC" w:rsidP="00A170F8">
      <w:pPr>
        <w:keepNext/>
        <w:jc w:val="center"/>
      </w:pPr>
      <w:r w:rsidRPr="001933DC">
        <w:rPr>
          <w:noProof/>
        </w:rPr>
        <w:drawing>
          <wp:inline distT="0" distB="0" distL="0" distR="0" wp14:anchorId="59AD1E57" wp14:editId="1AA83396">
            <wp:extent cx="5940425" cy="263588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635885"/>
                    </a:xfrm>
                    <a:prstGeom prst="rect">
                      <a:avLst/>
                    </a:prstGeom>
                  </pic:spPr>
                </pic:pic>
              </a:graphicData>
            </a:graphic>
          </wp:inline>
        </w:drawing>
      </w:r>
    </w:p>
    <w:p w14:paraId="70EDDD95" w14:textId="28B2DC44" w:rsidR="00E01F05" w:rsidRPr="00FD302A" w:rsidRDefault="00A170F8" w:rsidP="00A170F8">
      <w:pPr>
        <w:pStyle w:val="Caption"/>
        <w:jc w:val="center"/>
      </w:pPr>
      <w:bookmarkStart w:id="130" w:name="_Toc176822889"/>
      <w:bookmarkStart w:id="131" w:name="_Toc177013437"/>
      <w:r>
        <w:t xml:space="preserve">Ảnh </w:t>
      </w:r>
      <w:r w:rsidR="005D3134">
        <w:fldChar w:fldCharType="begin"/>
      </w:r>
      <w:r w:rsidR="005D3134">
        <w:instrText xml:space="preserve"> STYLEREF 1 \s </w:instrText>
      </w:r>
      <w:r w:rsidR="005D3134">
        <w:fldChar w:fldCharType="separate"/>
      </w:r>
      <w:r w:rsidR="001938E9">
        <w:rPr>
          <w:noProof/>
        </w:rPr>
        <w:t>2</w:t>
      </w:r>
      <w:r w:rsidR="005D3134">
        <w:rPr>
          <w:noProof/>
        </w:rPr>
        <w:fldChar w:fldCharType="end"/>
      </w:r>
      <w:r w:rsidR="001938E9">
        <w:t>.</w:t>
      </w:r>
      <w:r w:rsidR="005D3134">
        <w:fldChar w:fldCharType="begin"/>
      </w:r>
      <w:r w:rsidR="005D3134">
        <w:instrText xml:space="preserve"> SEQ Ảnh \* ARABIC \s 1 </w:instrText>
      </w:r>
      <w:r w:rsidR="005D3134">
        <w:fldChar w:fldCharType="separate"/>
      </w:r>
      <w:r w:rsidR="001938E9">
        <w:rPr>
          <w:noProof/>
        </w:rPr>
        <w:t>7</w:t>
      </w:r>
      <w:r w:rsidR="005D3134">
        <w:rPr>
          <w:noProof/>
        </w:rPr>
        <w:fldChar w:fldCharType="end"/>
      </w:r>
      <w:r>
        <w:t xml:space="preserve">. Biểu đồ usecase chức năng </w:t>
      </w:r>
      <w:bookmarkEnd w:id="130"/>
      <w:r w:rsidR="00A6056C">
        <w:t>xử lý yêu cầu khách hàng</w:t>
      </w:r>
      <w:bookmarkEnd w:id="131"/>
    </w:p>
    <w:p w14:paraId="705A905E" w14:textId="77777777" w:rsidR="00E01F05" w:rsidRDefault="00E01F05" w:rsidP="00E01F05"/>
    <w:tbl>
      <w:tblPr>
        <w:tblStyle w:val="TableGrid"/>
        <w:tblW w:w="0" w:type="auto"/>
        <w:tblLook w:val="04A0" w:firstRow="1" w:lastRow="0" w:firstColumn="1" w:lastColumn="0" w:noHBand="0" w:noVBand="1"/>
      </w:tblPr>
      <w:tblGrid>
        <w:gridCol w:w="704"/>
        <w:gridCol w:w="2552"/>
        <w:gridCol w:w="6089"/>
      </w:tblGrid>
      <w:tr w:rsidR="00FC70C2" w14:paraId="021AAF41" w14:textId="77777777" w:rsidTr="000563EF">
        <w:tc>
          <w:tcPr>
            <w:tcW w:w="3256" w:type="dxa"/>
            <w:gridSpan w:val="2"/>
            <w:shd w:val="clear" w:color="auto" w:fill="BDD6EE" w:themeFill="accent5" w:themeFillTint="66"/>
          </w:tcPr>
          <w:p w14:paraId="0A07BC3C" w14:textId="77777777" w:rsidR="00FC70C2" w:rsidRPr="007E2136" w:rsidRDefault="00FC70C2" w:rsidP="00DB40B2">
            <w:pPr>
              <w:rPr>
                <w:b/>
                <w:bCs/>
              </w:rPr>
            </w:pPr>
            <w:r w:rsidRPr="007E2136">
              <w:rPr>
                <w:b/>
                <w:bCs/>
              </w:rPr>
              <w:t>Mã usecase</w:t>
            </w:r>
          </w:p>
        </w:tc>
        <w:tc>
          <w:tcPr>
            <w:tcW w:w="6089" w:type="dxa"/>
          </w:tcPr>
          <w:p w14:paraId="65CCEFDC" w14:textId="2EBD9B95" w:rsidR="00FC70C2" w:rsidRDefault="00C85365" w:rsidP="00DB40B2">
            <w:r>
              <w:t>UC07</w:t>
            </w:r>
          </w:p>
        </w:tc>
      </w:tr>
      <w:tr w:rsidR="00C85365" w14:paraId="6FDFBECC" w14:textId="77777777" w:rsidTr="000563EF">
        <w:tc>
          <w:tcPr>
            <w:tcW w:w="3256" w:type="dxa"/>
            <w:gridSpan w:val="2"/>
            <w:shd w:val="clear" w:color="auto" w:fill="BDD6EE" w:themeFill="accent5" w:themeFillTint="66"/>
          </w:tcPr>
          <w:p w14:paraId="54C20C68" w14:textId="77777777" w:rsidR="00C85365" w:rsidRPr="007E2136" w:rsidRDefault="00C85365" w:rsidP="00C85365">
            <w:pPr>
              <w:rPr>
                <w:b/>
                <w:bCs/>
              </w:rPr>
            </w:pPr>
            <w:r w:rsidRPr="007E2136">
              <w:rPr>
                <w:b/>
                <w:bCs/>
              </w:rPr>
              <w:t>Tên usecase</w:t>
            </w:r>
          </w:p>
        </w:tc>
        <w:tc>
          <w:tcPr>
            <w:tcW w:w="6089" w:type="dxa"/>
          </w:tcPr>
          <w:p w14:paraId="3362C9AD" w14:textId="59E9AE11" w:rsidR="00C85365" w:rsidRDefault="00E5346F" w:rsidP="00C85365">
            <w:r>
              <w:t xml:space="preserve">Xử lý yêu cầu hỗ trợ khách hàng </w:t>
            </w:r>
          </w:p>
        </w:tc>
      </w:tr>
      <w:tr w:rsidR="00C85365" w14:paraId="4777D33D" w14:textId="77777777" w:rsidTr="000563EF">
        <w:tc>
          <w:tcPr>
            <w:tcW w:w="3256" w:type="dxa"/>
            <w:gridSpan w:val="2"/>
            <w:shd w:val="clear" w:color="auto" w:fill="BDD6EE" w:themeFill="accent5" w:themeFillTint="66"/>
          </w:tcPr>
          <w:p w14:paraId="75A786DA" w14:textId="77777777" w:rsidR="00C85365" w:rsidRPr="007E2136" w:rsidRDefault="00C85365" w:rsidP="00C85365">
            <w:pPr>
              <w:rPr>
                <w:b/>
                <w:bCs/>
              </w:rPr>
            </w:pPr>
            <w:r w:rsidRPr="007E2136">
              <w:rPr>
                <w:b/>
                <w:bCs/>
              </w:rPr>
              <w:t>Mục đích sử dụng</w:t>
            </w:r>
          </w:p>
        </w:tc>
        <w:tc>
          <w:tcPr>
            <w:tcW w:w="6089" w:type="dxa"/>
          </w:tcPr>
          <w:p w14:paraId="36ED44DE" w14:textId="21F4D19A" w:rsidR="00C85365" w:rsidRDefault="00E5346F" w:rsidP="00C85365">
            <w:r>
              <w:t xml:space="preserve">Phản hồi các yêu cầu hỗ trợ khách gửi đến </w:t>
            </w:r>
          </w:p>
        </w:tc>
      </w:tr>
      <w:tr w:rsidR="00C85365" w14:paraId="51F82212" w14:textId="77777777" w:rsidTr="000563EF">
        <w:tc>
          <w:tcPr>
            <w:tcW w:w="3256" w:type="dxa"/>
            <w:gridSpan w:val="2"/>
            <w:shd w:val="clear" w:color="auto" w:fill="BDD6EE" w:themeFill="accent5" w:themeFillTint="66"/>
          </w:tcPr>
          <w:p w14:paraId="5AEF95CA" w14:textId="77777777" w:rsidR="00C85365" w:rsidRPr="007E2136" w:rsidRDefault="00C85365" w:rsidP="00C85365">
            <w:pPr>
              <w:rPr>
                <w:b/>
                <w:bCs/>
              </w:rPr>
            </w:pPr>
            <w:r w:rsidRPr="007E2136">
              <w:rPr>
                <w:b/>
                <w:bCs/>
              </w:rPr>
              <w:t>Tác nhân</w:t>
            </w:r>
          </w:p>
        </w:tc>
        <w:tc>
          <w:tcPr>
            <w:tcW w:w="6089" w:type="dxa"/>
          </w:tcPr>
          <w:p w14:paraId="34523CED" w14:textId="61DDC61B" w:rsidR="00C85365" w:rsidRDefault="00C85365" w:rsidP="00C85365">
            <w:r w:rsidRPr="00FD302A">
              <w:rPr>
                <w:lang w:val="vi-VN"/>
              </w:rPr>
              <w:t xml:space="preserve">Admin, Project </w:t>
            </w:r>
            <w:r w:rsidRPr="00FD302A">
              <w:t>Manager, Employees</w:t>
            </w:r>
          </w:p>
        </w:tc>
      </w:tr>
      <w:tr w:rsidR="00C85365" w14:paraId="474CA7FF" w14:textId="77777777" w:rsidTr="000563EF">
        <w:tc>
          <w:tcPr>
            <w:tcW w:w="3256" w:type="dxa"/>
            <w:gridSpan w:val="2"/>
            <w:shd w:val="clear" w:color="auto" w:fill="BDD6EE" w:themeFill="accent5" w:themeFillTint="66"/>
          </w:tcPr>
          <w:p w14:paraId="373FDB70" w14:textId="77777777" w:rsidR="00C85365" w:rsidRPr="007E2136" w:rsidRDefault="00C85365" w:rsidP="00C85365">
            <w:pPr>
              <w:rPr>
                <w:b/>
                <w:bCs/>
              </w:rPr>
            </w:pPr>
            <w:r w:rsidRPr="007E2136">
              <w:rPr>
                <w:b/>
                <w:bCs/>
              </w:rPr>
              <w:t>Sự kiện kích hoạt</w:t>
            </w:r>
          </w:p>
        </w:tc>
        <w:tc>
          <w:tcPr>
            <w:tcW w:w="6089" w:type="dxa"/>
          </w:tcPr>
          <w:p w14:paraId="27D23BCB" w14:textId="5317B833" w:rsidR="00C85365" w:rsidRDefault="00E5346F" w:rsidP="00AA0E05">
            <w:r>
              <w:t xml:space="preserve">Khi Admin đăng nhập </w:t>
            </w:r>
            <w:r w:rsidR="001A286E">
              <w:t xml:space="preserve">vào trang dành cho admin và vào phần xử lý yêu cầu khách hàng </w:t>
            </w:r>
          </w:p>
        </w:tc>
      </w:tr>
      <w:tr w:rsidR="00C85365" w14:paraId="5D4F5077" w14:textId="77777777" w:rsidTr="000563EF">
        <w:tc>
          <w:tcPr>
            <w:tcW w:w="3256" w:type="dxa"/>
            <w:gridSpan w:val="2"/>
            <w:shd w:val="clear" w:color="auto" w:fill="BDD6EE" w:themeFill="accent5" w:themeFillTint="66"/>
          </w:tcPr>
          <w:p w14:paraId="62D5C5E4" w14:textId="77777777" w:rsidR="00C85365" w:rsidRPr="007E2136" w:rsidRDefault="00C85365" w:rsidP="00C85365">
            <w:pPr>
              <w:rPr>
                <w:b/>
                <w:bCs/>
              </w:rPr>
            </w:pPr>
            <w:r w:rsidRPr="007E2136">
              <w:rPr>
                <w:b/>
                <w:bCs/>
              </w:rPr>
              <w:t>Điều kiện tiên quyết</w:t>
            </w:r>
          </w:p>
        </w:tc>
        <w:tc>
          <w:tcPr>
            <w:tcW w:w="6089" w:type="dxa"/>
          </w:tcPr>
          <w:p w14:paraId="3E159704" w14:textId="32F04C15" w:rsidR="00C85365" w:rsidRDefault="00F24137" w:rsidP="00F24137">
            <w:r>
              <w:t xml:space="preserve">Phải đăng nhập vào được trang admin để dùng được chức năng xứ lý yêu cầu khách hàng </w:t>
            </w:r>
          </w:p>
        </w:tc>
      </w:tr>
      <w:tr w:rsidR="00C85365" w14:paraId="6DABCCA0" w14:textId="77777777" w:rsidTr="000563EF">
        <w:trPr>
          <w:trHeight w:val="139"/>
        </w:trPr>
        <w:tc>
          <w:tcPr>
            <w:tcW w:w="704" w:type="dxa"/>
            <w:shd w:val="clear" w:color="auto" w:fill="BDD6EE" w:themeFill="accent5" w:themeFillTint="66"/>
            <w:vAlign w:val="center"/>
          </w:tcPr>
          <w:p w14:paraId="46CEC12B" w14:textId="77777777" w:rsidR="00C85365" w:rsidRPr="007E2136" w:rsidRDefault="00C85365" w:rsidP="007E2136">
            <w:pPr>
              <w:jc w:val="left"/>
              <w:rPr>
                <w:b/>
                <w:bCs/>
              </w:rPr>
            </w:pPr>
            <w:r w:rsidRPr="007E2136">
              <w:rPr>
                <w:b/>
                <w:bCs/>
              </w:rPr>
              <w:lastRenderedPageBreak/>
              <w:t>Hậu điều kiện</w:t>
            </w:r>
          </w:p>
        </w:tc>
        <w:tc>
          <w:tcPr>
            <w:tcW w:w="2552" w:type="dxa"/>
            <w:shd w:val="clear" w:color="auto" w:fill="DEEAF6" w:themeFill="accent5" w:themeFillTint="33"/>
            <w:vAlign w:val="center"/>
          </w:tcPr>
          <w:p w14:paraId="04D56398" w14:textId="7EC16314" w:rsidR="00C85365" w:rsidRPr="007E2136" w:rsidRDefault="007E2136" w:rsidP="007E2136">
            <w:pPr>
              <w:jc w:val="left"/>
              <w:rPr>
                <w:b/>
                <w:bCs/>
              </w:rPr>
            </w:pPr>
            <w:r w:rsidRPr="007E2136">
              <w:rPr>
                <w:b/>
                <w:bCs/>
              </w:rPr>
              <w:t>Luồng sự kiện chính (</w:t>
            </w:r>
            <w:r w:rsidR="00C85365" w:rsidRPr="007E2136">
              <w:rPr>
                <w:b/>
                <w:bCs/>
              </w:rPr>
              <w:t>Thành công</w:t>
            </w:r>
            <w:r w:rsidRPr="007E2136">
              <w:rPr>
                <w:b/>
                <w:bCs/>
              </w:rPr>
              <w:t>)</w:t>
            </w:r>
          </w:p>
        </w:tc>
        <w:tc>
          <w:tcPr>
            <w:tcW w:w="6089" w:type="dxa"/>
          </w:tcPr>
          <w:p w14:paraId="60369CCE" w14:textId="77777777" w:rsidR="00C85365" w:rsidRPr="00AE1A5B" w:rsidRDefault="00C85365" w:rsidP="00C85365">
            <w:r w:rsidRPr="00AE1A5B">
              <w:rPr>
                <w:b/>
                <w:bCs/>
              </w:rPr>
              <w:t>Cập nhật dữ liệu</w:t>
            </w:r>
            <w:r w:rsidRPr="00AE1A5B">
              <w:t>:</w:t>
            </w:r>
          </w:p>
          <w:p w14:paraId="095A70F3" w14:textId="26BD8CFC" w:rsidR="00C85365" w:rsidRDefault="00F24137" w:rsidP="00CF4AC9">
            <w:pPr>
              <w:numPr>
                <w:ilvl w:val="0"/>
                <w:numId w:val="6"/>
              </w:numPr>
              <w:spacing w:line="288" w:lineRule="auto"/>
            </w:pPr>
            <w:r>
              <w:t>Xử lý yêu cầu khách hàng , phản hồi sẽ được lưu vào cơ sở dữ liệu để hiển thị lên phía ng</w:t>
            </w:r>
            <w:r w:rsidR="004157E5">
              <w:t>ười dùng</w:t>
            </w:r>
            <w:r w:rsidR="00C85365" w:rsidRPr="00AE1A5B">
              <w:t>.</w:t>
            </w:r>
          </w:p>
        </w:tc>
      </w:tr>
    </w:tbl>
    <w:p w14:paraId="328D346C" w14:textId="77777777" w:rsidR="00C85365" w:rsidRDefault="000563EF" w:rsidP="000563EF">
      <w:pPr>
        <w:shd w:val="clear" w:color="auto" w:fill="DEEAF6" w:themeFill="accent5" w:themeFillTint="33"/>
      </w:pPr>
      <w:r w:rsidRPr="000563EF">
        <w:t xml:space="preserve">Đặc tả chức năng: </w:t>
      </w:r>
      <w:r w:rsidR="00C85365" w:rsidRPr="000563EF">
        <w:rPr>
          <w:lang w:val="vi-VN"/>
        </w:rPr>
        <w:t>Luồng sự kiện chính/Kịch bản chính</w:t>
      </w:r>
      <w:r w:rsidR="00C85365" w:rsidRPr="00FD302A">
        <w:t> </w:t>
      </w:r>
    </w:p>
    <w:p w14:paraId="6E3F98D7" w14:textId="42CADE04" w:rsidR="00C85365" w:rsidRPr="004157E5" w:rsidRDefault="004157E5" w:rsidP="000563EF">
      <w:pPr>
        <w:ind w:left="567"/>
      </w:pPr>
      <w:r>
        <w:rPr>
          <w:b/>
          <w:bCs/>
        </w:rPr>
        <w:t xml:space="preserve">Admin </w:t>
      </w:r>
      <w:r>
        <w:t xml:space="preserve">đăng nhập vào trong trang admin vào phần xử lý yêu cầu khách hàng, trong đó sẽ hiện ra các yêu cầu mà người dùng gửi đến , Admin sẽ nhập phản hồi và gửi . Phản hồi đó sẽ hiển thị phía người dùng </w:t>
      </w:r>
    </w:p>
    <w:p w14:paraId="33D8AB81" w14:textId="25AC9E29" w:rsidR="00E01F05" w:rsidRPr="00FD302A" w:rsidRDefault="00E01F05" w:rsidP="009C20C6">
      <w:pPr>
        <w:pStyle w:val="Heading3"/>
      </w:pPr>
      <w:bookmarkStart w:id="132" w:name="_m1h0ve6w6x1a" w:colFirst="0" w:colLast="0"/>
      <w:bookmarkStart w:id="133" w:name="_tuznuntry5k" w:colFirst="0" w:colLast="0"/>
      <w:bookmarkStart w:id="134" w:name="_Toc176822622"/>
      <w:bookmarkStart w:id="135" w:name="_Toc177013474"/>
      <w:bookmarkStart w:id="136" w:name="_Toc178021904"/>
      <w:bookmarkEnd w:id="132"/>
      <w:bookmarkEnd w:id="133"/>
      <w:r w:rsidRPr="00FD302A">
        <w:t xml:space="preserve">Xem </w:t>
      </w:r>
      <w:bookmarkEnd w:id="134"/>
      <w:r w:rsidR="004157E5">
        <w:t>báo cáo doanh thu</w:t>
      </w:r>
      <w:bookmarkEnd w:id="135"/>
      <w:bookmarkEnd w:id="136"/>
    </w:p>
    <w:p w14:paraId="5AC5CF37" w14:textId="1FEDEF96" w:rsidR="00655F4C" w:rsidRDefault="00A6056C" w:rsidP="00655F4C">
      <w:pPr>
        <w:keepNext/>
        <w:jc w:val="center"/>
      </w:pPr>
      <w:r w:rsidRPr="00A6056C">
        <w:rPr>
          <w:noProof/>
        </w:rPr>
        <w:drawing>
          <wp:inline distT="0" distB="0" distL="0" distR="0" wp14:anchorId="060D03E5" wp14:editId="29D6B08F">
            <wp:extent cx="5940425" cy="303720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037205"/>
                    </a:xfrm>
                    <a:prstGeom prst="rect">
                      <a:avLst/>
                    </a:prstGeom>
                  </pic:spPr>
                </pic:pic>
              </a:graphicData>
            </a:graphic>
          </wp:inline>
        </w:drawing>
      </w:r>
    </w:p>
    <w:p w14:paraId="1A383B46" w14:textId="00A42A01" w:rsidR="00E01F05" w:rsidRDefault="00655F4C" w:rsidP="00655F4C">
      <w:pPr>
        <w:pStyle w:val="Caption"/>
        <w:jc w:val="center"/>
      </w:pPr>
      <w:bookmarkStart w:id="137" w:name="_Toc176822890"/>
      <w:bookmarkStart w:id="138" w:name="_Toc177013438"/>
      <w:r>
        <w:t xml:space="preserve">Ảnh </w:t>
      </w:r>
      <w:r w:rsidR="005D3134">
        <w:fldChar w:fldCharType="begin"/>
      </w:r>
      <w:r w:rsidR="005D3134">
        <w:instrText xml:space="preserve"> STYLEREF 1 \s </w:instrText>
      </w:r>
      <w:r w:rsidR="005D3134">
        <w:fldChar w:fldCharType="separate"/>
      </w:r>
      <w:r w:rsidR="001938E9">
        <w:rPr>
          <w:noProof/>
        </w:rPr>
        <w:t>2</w:t>
      </w:r>
      <w:r w:rsidR="005D3134">
        <w:rPr>
          <w:noProof/>
        </w:rPr>
        <w:fldChar w:fldCharType="end"/>
      </w:r>
      <w:r w:rsidR="001938E9">
        <w:t>.</w:t>
      </w:r>
      <w:r w:rsidR="005D3134">
        <w:fldChar w:fldCharType="begin"/>
      </w:r>
      <w:r w:rsidR="005D3134">
        <w:instrText xml:space="preserve"> SEQ Ảnh \* ARABIC \s 1 </w:instrText>
      </w:r>
      <w:r w:rsidR="005D3134">
        <w:fldChar w:fldCharType="separate"/>
      </w:r>
      <w:r w:rsidR="001938E9">
        <w:rPr>
          <w:noProof/>
        </w:rPr>
        <w:t>8</w:t>
      </w:r>
      <w:r w:rsidR="005D3134">
        <w:rPr>
          <w:noProof/>
        </w:rPr>
        <w:fldChar w:fldCharType="end"/>
      </w:r>
      <w:r>
        <w:t xml:space="preserve">. Biểu đồ usecase chức năng xem </w:t>
      </w:r>
      <w:bookmarkEnd w:id="137"/>
      <w:r w:rsidR="00A6056C">
        <w:t>xem báo cáo doanh thu</w:t>
      </w:r>
      <w:bookmarkEnd w:id="138"/>
    </w:p>
    <w:p w14:paraId="7DC1D558" w14:textId="77777777" w:rsidR="00FC70C2" w:rsidRDefault="00FC70C2" w:rsidP="009C20C6">
      <w:pPr>
        <w:jc w:val="center"/>
      </w:pPr>
    </w:p>
    <w:tbl>
      <w:tblPr>
        <w:tblStyle w:val="TableGrid"/>
        <w:tblW w:w="0" w:type="auto"/>
        <w:tblLook w:val="04A0" w:firstRow="1" w:lastRow="0" w:firstColumn="1" w:lastColumn="0" w:noHBand="0" w:noVBand="1"/>
      </w:tblPr>
      <w:tblGrid>
        <w:gridCol w:w="704"/>
        <w:gridCol w:w="2835"/>
        <w:gridCol w:w="5806"/>
      </w:tblGrid>
      <w:tr w:rsidR="00FC70C2" w14:paraId="75A68E0E" w14:textId="77777777" w:rsidTr="000563EF">
        <w:tc>
          <w:tcPr>
            <w:tcW w:w="3539" w:type="dxa"/>
            <w:gridSpan w:val="2"/>
            <w:shd w:val="clear" w:color="auto" w:fill="BDD6EE" w:themeFill="accent5" w:themeFillTint="66"/>
            <w:vAlign w:val="center"/>
          </w:tcPr>
          <w:p w14:paraId="4C9F5381" w14:textId="77777777" w:rsidR="00FC70C2" w:rsidRPr="007E2136" w:rsidRDefault="00FC70C2" w:rsidP="007E2136">
            <w:pPr>
              <w:jc w:val="left"/>
              <w:rPr>
                <w:b/>
                <w:bCs/>
              </w:rPr>
            </w:pPr>
            <w:r w:rsidRPr="007E2136">
              <w:rPr>
                <w:b/>
                <w:bCs/>
              </w:rPr>
              <w:t>Mã usecase</w:t>
            </w:r>
          </w:p>
        </w:tc>
        <w:tc>
          <w:tcPr>
            <w:tcW w:w="5806" w:type="dxa"/>
          </w:tcPr>
          <w:p w14:paraId="17536717" w14:textId="2C4B16D8" w:rsidR="00FC70C2" w:rsidRDefault="00C85365" w:rsidP="00655F4C">
            <w:r>
              <w:t>UC08</w:t>
            </w:r>
          </w:p>
        </w:tc>
      </w:tr>
      <w:tr w:rsidR="00C85365" w14:paraId="251EC021" w14:textId="77777777" w:rsidTr="000563EF">
        <w:tc>
          <w:tcPr>
            <w:tcW w:w="3539" w:type="dxa"/>
            <w:gridSpan w:val="2"/>
            <w:shd w:val="clear" w:color="auto" w:fill="BDD6EE" w:themeFill="accent5" w:themeFillTint="66"/>
            <w:vAlign w:val="center"/>
          </w:tcPr>
          <w:p w14:paraId="11A4B1D7" w14:textId="77777777" w:rsidR="00C85365" w:rsidRPr="007E2136" w:rsidRDefault="00C85365" w:rsidP="007E2136">
            <w:pPr>
              <w:jc w:val="left"/>
              <w:rPr>
                <w:b/>
                <w:bCs/>
              </w:rPr>
            </w:pPr>
            <w:r w:rsidRPr="007E2136">
              <w:rPr>
                <w:b/>
                <w:bCs/>
              </w:rPr>
              <w:t>Tên usecase</w:t>
            </w:r>
          </w:p>
        </w:tc>
        <w:tc>
          <w:tcPr>
            <w:tcW w:w="5806" w:type="dxa"/>
          </w:tcPr>
          <w:p w14:paraId="7647373B" w14:textId="6CEABDEC" w:rsidR="00C85365" w:rsidRDefault="00C85365" w:rsidP="00655F4C">
            <w:r>
              <w:t xml:space="preserve">Xem </w:t>
            </w:r>
            <w:r w:rsidR="00A6056C">
              <w:t>báo cáo doah thu</w:t>
            </w:r>
          </w:p>
        </w:tc>
      </w:tr>
      <w:tr w:rsidR="00C85365" w14:paraId="360E4EB4" w14:textId="77777777" w:rsidTr="000563EF">
        <w:tc>
          <w:tcPr>
            <w:tcW w:w="3539" w:type="dxa"/>
            <w:gridSpan w:val="2"/>
            <w:shd w:val="clear" w:color="auto" w:fill="BDD6EE" w:themeFill="accent5" w:themeFillTint="66"/>
            <w:vAlign w:val="center"/>
          </w:tcPr>
          <w:p w14:paraId="27BD88D5" w14:textId="77777777" w:rsidR="00C85365" w:rsidRPr="007E2136" w:rsidRDefault="00C85365" w:rsidP="007E2136">
            <w:pPr>
              <w:jc w:val="left"/>
              <w:rPr>
                <w:b/>
                <w:bCs/>
              </w:rPr>
            </w:pPr>
            <w:r w:rsidRPr="007E2136">
              <w:rPr>
                <w:b/>
                <w:bCs/>
              </w:rPr>
              <w:t>Mục đích sử dụng</w:t>
            </w:r>
          </w:p>
        </w:tc>
        <w:tc>
          <w:tcPr>
            <w:tcW w:w="5806" w:type="dxa"/>
          </w:tcPr>
          <w:p w14:paraId="2D371ADD" w14:textId="75C93DC1" w:rsidR="00C85365" w:rsidRDefault="00A6056C" w:rsidP="00655F4C">
            <w:r>
              <w:t>Cho phép Admin xem báo cáo doanh thu</w:t>
            </w:r>
            <w:r w:rsidR="00C85365" w:rsidRPr="00FD302A">
              <w:t>.</w:t>
            </w:r>
          </w:p>
        </w:tc>
      </w:tr>
      <w:tr w:rsidR="00C85365" w14:paraId="68A3A403" w14:textId="77777777" w:rsidTr="000563EF">
        <w:tc>
          <w:tcPr>
            <w:tcW w:w="3539" w:type="dxa"/>
            <w:gridSpan w:val="2"/>
            <w:shd w:val="clear" w:color="auto" w:fill="BDD6EE" w:themeFill="accent5" w:themeFillTint="66"/>
            <w:vAlign w:val="center"/>
          </w:tcPr>
          <w:p w14:paraId="5DEE0EA1" w14:textId="77777777" w:rsidR="00C85365" w:rsidRPr="007E2136" w:rsidRDefault="00C85365" w:rsidP="007E2136">
            <w:pPr>
              <w:jc w:val="left"/>
              <w:rPr>
                <w:b/>
                <w:bCs/>
              </w:rPr>
            </w:pPr>
            <w:r w:rsidRPr="007E2136">
              <w:rPr>
                <w:b/>
                <w:bCs/>
              </w:rPr>
              <w:t>Tác nhân</w:t>
            </w:r>
          </w:p>
        </w:tc>
        <w:tc>
          <w:tcPr>
            <w:tcW w:w="5806" w:type="dxa"/>
          </w:tcPr>
          <w:p w14:paraId="10B41C05" w14:textId="4452F94B" w:rsidR="00C85365" w:rsidRDefault="00C85365" w:rsidP="00C85365">
            <w:r w:rsidRPr="00FD302A">
              <w:t>Admin</w:t>
            </w:r>
          </w:p>
        </w:tc>
      </w:tr>
      <w:tr w:rsidR="00C85365" w14:paraId="546AACD7" w14:textId="77777777" w:rsidTr="000563EF">
        <w:tc>
          <w:tcPr>
            <w:tcW w:w="3539" w:type="dxa"/>
            <w:gridSpan w:val="2"/>
            <w:shd w:val="clear" w:color="auto" w:fill="BDD6EE" w:themeFill="accent5" w:themeFillTint="66"/>
            <w:vAlign w:val="center"/>
          </w:tcPr>
          <w:p w14:paraId="68D7E9C5" w14:textId="77777777" w:rsidR="00C85365" w:rsidRPr="007E2136" w:rsidRDefault="00C85365" w:rsidP="007E2136">
            <w:pPr>
              <w:jc w:val="left"/>
              <w:rPr>
                <w:b/>
                <w:bCs/>
              </w:rPr>
            </w:pPr>
            <w:r w:rsidRPr="007E2136">
              <w:rPr>
                <w:b/>
                <w:bCs/>
              </w:rPr>
              <w:t>Sự kiện kích hoạt</w:t>
            </w:r>
          </w:p>
        </w:tc>
        <w:tc>
          <w:tcPr>
            <w:tcW w:w="5806" w:type="dxa"/>
          </w:tcPr>
          <w:p w14:paraId="3E300CDF" w14:textId="1F744A40" w:rsidR="00C85365" w:rsidRPr="00AA0E05" w:rsidRDefault="00AA0E05" w:rsidP="00AA0E05">
            <w:pPr>
              <w:rPr>
                <w:sz w:val="24"/>
              </w:rPr>
            </w:pPr>
            <w:r>
              <w:t xml:space="preserve">Khi người dùng </w:t>
            </w:r>
            <w:r w:rsidR="00A6056C">
              <w:t>đăng nhập vào hệ thống,chọn chức năng xem báo cáo doanh thu</w:t>
            </w:r>
          </w:p>
        </w:tc>
      </w:tr>
      <w:tr w:rsidR="00C85365" w14:paraId="254CD04D" w14:textId="77777777" w:rsidTr="000563EF">
        <w:tc>
          <w:tcPr>
            <w:tcW w:w="3539" w:type="dxa"/>
            <w:gridSpan w:val="2"/>
            <w:shd w:val="clear" w:color="auto" w:fill="BDD6EE" w:themeFill="accent5" w:themeFillTint="66"/>
            <w:vAlign w:val="center"/>
          </w:tcPr>
          <w:p w14:paraId="1B75882D" w14:textId="77777777" w:rsidR="00C85365" w:rsidRPr="007E2136" w:rsidRDefault="00C85365" w:rsidP="007E2136">
            <w:pPr>
              <w:jc w:val="left"/>
              <w:rPr>
                <w:b/>
                <w:bCs/>
              </w:rPr>
            </w:pPr>
            <w:r w:rsidRPr="007E2136">
              <w:rPr>
                <w:b/>
                <w:bCs/>
              </w:rPr>
              <w:t>Điều kiện tiên quyết</w:t>
            </w:r>
          </w:p>
        </w:tc>
        <w:tc>
          <w:tcPr>
            <w:tcW w:w="5806" w:type="dxa"/>
          </w:tcPr>
          <w:p w14:paraId="06F5F88C" w14:textId="5F1AFF3D" w:rsidR="00C85365" w:rsidRDefault="00A6056C" w:rsidP="00A6056C">
            <w:r>
              <w:t xml:space="preserve">Phải đăng nhập vào trang dành cho admin được </w:t>
            </w:r>
          </w:p>
        </w:tc>
      </w:tr>
      <w:tr w:rsidR="00C85365" w14:paraId="6F1EB8FC" w14:textId="77777777" w:rsidTr="000563EF">
        <w:trPr>
          <w:trHeight w:val="139"/>
        </w:trPr>
        <w:tc>
          <w:tcPr>
            <w:tcW w:w="704" w:type="dxa"/>
            <w:shd w:val="clear" w:color="auto" w:fill="BDD6EE" w:themeFill="accent5" w:themeFillTint="66"/>
            <w:vAlign w:val="center"/>
          </w:tcPr>
          <w:p w14:paraId="0EDFF1B8" w14:textId="77777777" w:rsidR="00C85365" w:rsidRPr="007E2136" w:rsidRDefault="00C85365" w:rsidP="007E2136">
            <w:pPr>
              <w:jc w:val="left"/>
              <w:rPr>
                <w:b/>
                <w:bCs/>
              </w:rPr>
            </w:pPr>
            <w:r w:rsidRPr="007E2136">
              <w:rPr>
                <w:b/>
                <w:bCs/>
              </w:rPr>
              <w:lastRenderedPageBreak/>
              <w:t>Hậu điều kiện</w:t>
            </w:r>
          </w:p>
        </w:tc>
        <w:tc>
          <w:tcPr>
            <w:tcW w:w="2835" w:type="dxa"/>
            <w:shd w:val="clear" w:color="auto" w:fill="DEEAF6" w:themeFill="accent5" w:themeFillTint="33"/>
            <w:vAlign w:val="center"/>
          </w:tcPr>
          <w:p w14:paraId="4048C7DB" w14:textId="2A870236" w:rsidR="00C85365" w:rsidRPr="007E2136" w:rsidRDefault="007E2136" w:rsidP="007E2136">
            <w:pPr>
              <w:jc w:val="left"/>
              <w:rPr>
                <w:b/>
                <w:bCs/>
              </w:rPr>
            </w:pPr>
            <w:r w:rsidRPr="007E2136">
              <w:rPr>
                <w:b/>
                <w:bCs/>
              </w:rPr>
              <w:t>Luồng sự kiện chính (Thành công)</w:t>
            </w:r>
          </w:p>
        </w:tc>
        <w:tc>
          <w:tcPr>
            <w:tcW w:w="5806" w:type="dxa"/>
          </w:tcPr>
          <w:p w14:paraId="4327F63F" w14:textId="3FA6AE53" w:rsidR="00C85365" w:rsidRDefault="00A6056C" w:rsidP="00A6056C">
            <w:r>
              <w:t xml:space="preserve">Hiển thị báoo cáo danh thu theo thàng, top 5 </w:t>
            </w:r>
            <w:r w:rsidR="00F619E2">
              <w:t xml:space="preserve">tour được đặt nhiều nhất, top 5 tour có doanh thu cao nhất </w:t>
            </w:r>
          </w:p>
        </w:tc>
      </w:tr>
    </w:tbl>
    <w:p w14:paraId="67EFB7EC" w14:textId="1AA0D6B5" w:rsidR="00C85365" w:rsidRPr="00FD302A" w:rsidRDefault="000563EF" w:rsidP="000563EF">
      <w:pPr>
        <w:shd w:val="clear" w:color="auto" w:fill="DEEAF6" w:themeFill="accent5" w:themeFillTint="33"/>
      </w:pPr>
      <w:r w:rsidRPr="000563EF">
        <w:t xml:space="preserve">Đặc tả chức năng: </w:t>
      </w:r>
      <w:r w:rsidR="00C85365" w:rsidRPr="000563EF">
        <w:rPr>
          <w:lang w:val="vi-VN"/>
        </w:rPr>
        <w:t>Luồng sự kiện chính/Kịch bản chính</w:t>
      </w:r>
      <w:r w:rsidR="00C85365" w:rsidRPr="00FD302A">
        <w:t> </w:t>
      </w:r>
    </w:p>
    <w:p w14:paraId="55EBC4F0" w14:textId="5FDC72DD" w:rsidR="00C85365" w:rsidRPr="00FD4A24" w:rsidRDefault="00C85365" w:rsidP="000563EF">
      <w:pPr>
        <w:ind w:left="567"/>
      </w:pPr>
      <w:r w:rsidRPr="00FD4A24">
        <w:t xml:space="preserve"> </w:t>
      </w:r>
      <w:r w:rsidR="00FD4A24" w:rsidRPr="00FD4A24">
        <w:t>Khi Admin đăng nhập vào trang admin thành công vào mục báo cáo danh thu sẽ hiển thị báo cáo theo các mục như danh thu theo tháng, top 5 tour được đặt nhiều nhất, top 5 tour có doanh thu cao nhất</w:t>
      </w:r>
    </w:p>
    <w:p w14:paraId="45DF67A0" w14:textId="65B7DB79" w:rsidR="00E01F05" w:rsidRPr="00FD302A" w:rsidRDefault="00E01F05" w:rsidP="00E01F05">
      <w:pPr>
        <w:pStyle w:val="Heading3"/>
        <w:rPr>
          <w:rFonts w:cs="Times New Roman"/>
        </w:rPr>
      </w:pPr>
      <w:bookmarkStart w:id="139" w:name="_c668egtp1e15" w:colFirst="0" w:colLast="0"/>
      <w:bookmarkStart w:id="140" w:name="_Toc176822623"/>
      <w:bookmarkStart w:id="141" w:name="_Toc177013475"/>
      <w:bookmarkStart w:id="142" w:name="_Toc178021905"/>
      <w:bookmarkEnd w:id="139"/>
      <w:r w:rsidRPr="00FD302A">
        <w:rPr>
          <w:rFonts w:cs="Times New Roman"/>
        </w:rPr>
        <w:t>Tìm kiếm</w:t>
      </w:r>
      <w:bookmarkEnd w:id="140"/>
      <w:r w:rsidR="00FD4A24">
        <w:rPr>
          <w:rFonts w:cs="Times New Roman"/>
        </w:rPr>
        <w:t xml:space="preserve"> tour</w:t>
      </w:r>
      <w:bookmarkEnd w:id="141"/>
      <w:bookmarkEnd w:id="142"/>
      <w:r w:rsidR="00FD4A24">
        <w:rPr>
          <w:rFonts w:cs="Times New Roman"/>
        </w:rPr>
        <w:t xml:space="preserve"> </w:t>
      </w:r>
    </w:p>
    <w:p w14:paraId="248782F9" w14:textId="0E917B8F" w:rsidR="00742E5C" w:rsidRDefault="00592E2A" w:rsidP="00742E5C">
      <w:pPr>
        <w:keepNext/>
        <w:jc w:val="center"/>
      </w:pPr>
      <w:r w:rsidRPr="00592E2A">
        <w:rPr>
          <w:noProof/>
        </w:rPr>
        <w:drawing>
          <wp:inline distT="0" distB="0" distL="0" distR="0" wp14:anchorId="7E3DCBDA" wp14:editId="65BA6B11">
            <wp:extent cx="5940425" cy="259016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90165"/>
                    </a:xfrm>
                    <a:prstGeom prst="rect">
                      <a:avLst/>
                    </a:prstGeom>
                  </pic:spPr>
                </pic:pic>
              </a:graphicData>
            </a:graphic>
          </wp:inline>
        </w:drawing>
      </w:r>
    </w:p>
    <w:p w14:paraId="26974B8E" w14:textId="52B8FD61" w:rsidR="00E01F05" w:rsidRDefault="00742E5C" w:rsidP="00742E5C">
      <w:pPr>
        <w:pStyle w:val="Caption"/>
        <w:jc w:val="center"/>
      </w:pPr>
      <w:bookmarkStart w:id="143" w:name="_Toc176822891"/>
      <w:bookmarkStart w:id="144" w:name="_Toc177013439"/>
      <w:r>
        <w:t xml:space="preserve">Ảnh </w:t>
      </w:r>
      <w:r w:rsidR="005D3134">
        <w:fldChar w:fldCharType="begin"/>
      </w:r>
      <w:r w:rsidR="005D3134">
        <w:instrText xml:space="preserve"> STYLEREF 1 \s </w:instrText>
      </w:r>
      <w:r w:rsidR="005D3134">
        <w:fldChar w:fldCharType="separate"/>
      </w:r>
      <w:r w:rsidR="001938E9">
        <w:rPr>
          <w:noProof/>
        </w:rPr>
        <w:t>2</w:t>
      </w:r>
      <w:r w:rsidR="005D3134">
        <w:rPr>
          <w:noProof/>
        </w:rPr>
        <w:fldChar w:fldCharType="end"/>
      </w:r>
      <w:r w:rsidR="001938E9">
        <w:t>.</w:t>
      </w:r>
      <w:r w:rsidR="005D3134">
        <w:fldChar w:fldCharType="begin"/>
      </w:r>
      <w:r w:rsidR="005D3134">
        <w:instrText xml:space="preserve"> SEQ Ảnh \* ARABIC \s 1 </w:instrText>
      </w:r>
      <w:r w:rsidR="005D3134">
        <w:fldChar w:fldCharType="separate"/>
      </w:r>
      <w:r w:rsidR="001938E9">
        <w:rPr>
          <w:noProof/>
        </w:rPr>
        <w:t>9</w:t>
      </w:r>
      <w:r w:rsidR="005D3134">
        <w:rPr>
          <w:noProof/>
        </w:rPr>
        <w:fldChar w:fldCharType="end"/>
      </w:r>
      <w:r>
        <w:t>. Biểu đồ usecase chức n</w:t>
      </w:r>
      <w:bookmarkEnd w:id="143"/>
      <w:r w:rsidR="00FD4A24">
        <w:t>ăng tìm kiếm tour</w:t>
      </w:r>
      <w:bookmarkEnd w:id="144"/>
    </w:p>
    <w:p w14:paraId="2AC25B4C" w14:textId="77777777" w:rsidR="00FC70C2" w:rsidRDefault="00FC70C2" w:rsidP="009C20C6">
      <w:pPr>
        <w:jc w:val="center"/>
      </w:pPr>
    </w:p>
    <w:tbl>
      <w:tblPr>
        <w:tblStyle w:val="TableGrid"/>
        <w:tblW w:w="0" w:type="auto"/>
        <w:tblLook w:val="04A0" w:firstRow="1" w:lastRow="0" w:firstColumn="1" w:lastColumn="0" w:noHBand="0" w:noVBand="1"/>
      </w:tblPr>
      <w:tblGrid>
        <w:gridCol w:w="704"/>
        <w:gridCol w:w="2552"/>
        <w:gridCol w:w="6089"/>
      </w:tblGrid>
      <w:tr w:rsidR="00FC70C2" w14:paraId="73D0B16F" w14:textId="77777777" w:rsidTr="000563EF">
        <w:tc>
          <w:tcPr>
            <w:tcW w:w="3256" w:type="dxa"/>
            <w:gridSpan w:val="2"/>
            <w:shd w:val="clear" w:color="auto" w:fill="BDD6EE" w:themeFill="accent5" w:themeFillTint="66"/>
            <w:vAlign w:val="center"/>
          </w:tcPr>
          <w:p w14:paraId="7B81FA5F" w14:textId="77777777" w:rsidR="00FC70C2" w:rsidRPr="007E2136" w:rsidRDefault="00FC70C2" w:rsidP="001238F4">
            <w:pPr>
              <w:jc w:val="left"/>
              <w:rPr>
                <w:b/>
                <w:bCs/>
              </w:rPr>
            </w:pPr>
            <w:r w:rsidRPr="007E2136">
              <w:rPr>
                <w:b/>
                <w:bCs/>
              </w:rPr>
              <w:t>Mã usecase</w:t>
            </w:r>
          </w:p>
        </w:tc>
        <w:tc>
          <w:tcPr>
            <w:tcW w:w="6089" w:type="dxa"/>
          </w:tcPr>
          <w:p w14:paraId="446F104A" w14:textId="01400FA9" w:rsidR="00FC70C2" w:rsidRDefault="00C85365" w:rsidP="00DB40B2">
            <w:r>
              <w:rPr>
                <w:rFonts w:eastAsia="Calibri"/>
              </w:rPr>
              <w:t>UC09</w:t>
            </w:r>
          </w:p>
        </w:tc>
      </w:tr>
      <w:tr w:rsidR="00C85365" w14:paraId="137C9DDA" w14:textId="77777777" w:rsidTr="000563EF">
        <w:tc>
          <w:tcPr>
            <w:tcW w:w="3256" w:type="dxa"/>
            <w:gridSpan w:val="2"/>
            <w:shd w:val="clear" w:color="auto" w:fill="BDD6EE" w:themeFill="accent5" w:themeFillTint="66"/>
            <w:vAlign w:val="center"/>
          </w:tcPr>
          <w:p w14:paraId="2833E543" w14:textId="77777777" w:rsidR="00C85365" w:rsidRPr="007E2136" w:rsidRDefault="00C85365" w:rsidP="001238F4">
            <w:pPr>
              <w:jc w:val="left"/>
              <w:rPr>
                <w:b/>
                <w:bCs/>
              </w:rPr>
            </w:pPr>
            <w:r w:rsidRPr="007E2136">
              <w:rPr>
                <w:b/>
                <w:bCs/>
              </w:rPr>
              <w:t>Tên usecase</w:t>
            </w:r>
          </w:p>
        </w:tc>
        <w:tc>
          <w:tcPr>
            <w:tcW w:w="6089" w:type="dxa"/>
          </w:tcPr>
          <w:p w14:paraId="69EF116E" w14:textId="044EFAF1" w:rsidR="00C85365" w:rsidRDefault="00C85365" w:rsidP="00C85365">
            <w:r>
              <w:rPr>
                <w:rFonts w:eastAsia="Calibri"/>
              </w:rPr>
              <w:t xml:space="preserve">Tìm kiếm </w:t>
            </w:r>
            <w:r w:rsidR="00FD4A24">
              <w:rPr>
                <w:rFonts w:eastAsia="Calibri"/>
              </w:rPr>
              <w:t xml:space="preserve">tour </w:t>
            </w:r>
          </w:p>
        </w:tc>
      </w:tr>
      <w:tr w:rsidR="00C85365" w14:paraId="0F600ACE" w14:textId="77777777" w:rsidTr="000563EF">
        <w:tc>
          <w:tcPr>
            <w:tcW w:w="3256" w:type="dxa"/>
            <w:gridSpan w:val="2"/>
            <w:shd w:val="clear" w:color="auto" w:fill="BDD6EE" w:themeFill="accent5" w:themeFillTint="66"/>
            <w:vAlign w:val="center"/>
          </w:tcPr>
          <w:p w14:paraId="2EC07576" w14:textId="77777777" w:rsidR="00C85365" w:rsidRPr="007E2136" w:rsidRDefault="00C85365" w:rsidP="001238F4">
            <w:pPr>
              <w:jc w:val="left"/>
              <w:rPr>
                <w:b/>
                <w:bCs/>
              </w:rPr>
            </w:pPr>
            <w:r w:rsidRPr="007E2136">
              <w:rPr>
                <w:b/>
                <w:bCs/>
              </w:rPr>
              <w:t>Mục đích sử dụng</w:t>
            </w:r>
          </w:p>
        </w:tc>
        <w:tc>
          <w:tcPr>
            <w:tcW w:w="6089" w:type="dxa"/>
          </w:tcPr>
          <w:p w14:paraId="2866EB5D" w14:textId="64687F3A" w:rsidR="00C85365" w:rsidRDefault="00FD4A24" w:rsidP="00C85365">
            <w:r>
              <w:rPr>
                <w:rFonts w:eastAsia="Calibri"/>
              </w:rPr>
              <w:t xml:space="preserve">Cho phép người dùng tìm kiếm tour theo tên </w:t>
            </w:r>
          </w:p>
        </w:tc>
      </w:tr>
      <w:tr w:rsidR="00C85365" w14:paraId="1E06561A" w14:textId="77777777" w:rsidTr="000563EF">
        <w:tc>
          <w:tcPr>
            <w:tcW w:w="3256" w:type="dxa"/>
            <w:gridSpan w:val="2"/>
            <w:shd w:val="clear" w:color="auto" w:fill="BDD6EE" w:themeFill="accent5" w:themeFillTint="66"/>
            <w:vAlign w:val="center"/>
          </w:tcPr>
          <w:p w14:paraId="728B4744" w14:textId="77777777" w:rsidR="00C85365" w:rsidRPr="007E2136" w:rsidRDefault="00C85365" w:rsidP="001238F4">
            <w:pPr>
              <w:jc w:val="left"/>
              <w:rPr>
                <w:b/>
                <w:bCs/>
              </w:rPr>
            </w:pPr>
            <w:r w:rsidRPr="007E2136">
              <w:rPr>
                <w:b/>
                <w:bCs/>
              </w:rPr>
              <w:t>Tác nhân</w:t>
            </w:r>
          </w:p>
        </w:tc>
        <w:tc>
          <w:tcPr>
            <w:tcW w:w="6089" w:type="dxa"/>
          </w:tcPr>
          <w:p w14:paraId="6439F203" w14:textId="17E5B8DA" w:rsidR="00C85365" w:rsidRDefault="00C85365" w:rsidP="00C85365">
            <w:r w:rsidRPr="00FD302A">
              <w:rPr>
                <w:rFonts w:eastAsia="Calibri"/>
              </w:rPr>
              <w:t>Customer</w:t>
            </w:r>
          </w:p>
        </w:tc>
      </w:tr>
      <w:tr w:rsidR="00C85365" w14:paraId="116292AD" w14:textId="77777777" w:rsidTr="000563EF">
        <w:tc>
          <w:tcPr>
            <w:tcW w:w="3256" w:type="dxa"/>
            <w:gridSpan w:val="2"/>
            <w:shd w:val="clear" w:color="auto" w:fill="BDD6EE" w:themeFill="accent5" w:themeFillTint="66"/>
            <w:vAlign w:val="center"/>
          </w:tcPr>
          <w:p w14:paraId="7421E455" w14:textId="77777777" w:rsidR="00C85365" w:rsidRPr="007E2136" w:rsidRDefault="00C85365" w:rsidP="001238F4">
            <w:pPr>
              <w:jc w:val="left"/>
              <w:rPr>
                <w:b/>
                <w:bCs/>
              </w:rPr>
            </w:pPr>
            <w:r w:rsidRPr="007E2136">
              <w:rPr>
                <w:b/>
                <w:bCs/>
              </w:rPr>
              <w:t>Sự kiện kích hoạt</w:t>
            </w:r>
          </w:p>
        </w:tc>
        <w:tc>
          <w:tcPr>
            <w:tcW w:w="6089" w:type="dxa"/>
          </w:tcPr>
          <w:p w14:paraId="53417642" w14:textId="008DB382" w:rsidR="00C85365" w:rsidRDefault="00FD4A24" w:rsidP="00C85365">
            <w:r>
              <w:t xml:space="preserve">Người dùng vào trang web, tìm kiếm tour theo tên mà người dùng mong muốn </w:t>
            </w:r>
          </w:p>
        </w:tc>
      </w:tr>
      <w:tr w:rsidR="00C85365" w14:paraId="5DBA55F1" w14:textId="77777777" w:rsidTr="000563EF">
        <w:tc>
          <w:tcPr>
            <w:tcW w:w="3256" w:type="dxa"/>
            <w:gridSpan w:val="2"/>
            <w:shd w:val="clear" w:color="auto" w:fill="BDD6EE" w:themeFill="accent5" w:themeFillTint="66"/>
            <w:vAlign w:val="center"/>
          </w:tcPr>
          <w:p w14:paraId="0DA1C261" w14:textId="77777777" w:rsidR="00C85365" w:rsidRPr="007E2136" w:rsidRDefault="00C85365" w:rsidP="001238F4">
            <w:pPr>
              <w:jc w:val="left"/>
              <w:rPr>
                <w:b/>
                <w:bCs/>
              </w:rPr>
            </w:pPr>
            <w:r w:rsidRPr="007E2136">
              <w:rPr>
                <w:b/>
                <w:bCs/>
              </w:rPr>
              <w:t>Điều kiện tiên quyết</w:t>
            </w:r>
          </w:p>
        </w:tc>
        <w:tc>
          <w:tcPr>
            <w:tcW w:w="6089" w:type="dxa"/>
          </w:tcPr>
          <w:p w14:paraId="11AABA50" w14:textId="027934CC" w:rsidR="00C85365" w:rsidRPr="00627F61" w:rsidRDefault="00627F61" w:rsidP="00C85365">
            <w:pPr>
              <w:rPr>
                <w:rFonts w:eastAsia="Calibri"/>
              </w:rPr>
            </w:pPr>
            <w:r>
              <w:rPr>
                <w:rFonts w:eastAsia="Calibri"/>
              </w:rPr>
              <w:t>NULL</w:t>
            </w:r>
          </w:p>
        </w:tc>
      </w:tr>
      <w:tr w:rsidR="00C85365" w14:paraId="51240BEE" w14:textId="77777777" w:rsidTr="000563EF">
        <w:trPr>
          <w:trHeight w:val="139"/>
        </w:trPr>
        <w:tc>
          <w:tcPr>
            <w:tcW w:w="704" w:type="dxa"/>
            <w:vMerge w:val="restart"/>
            <w:shd w:val="clear" w:color="auto" w:fill="BDD6EE" w:themeFill="accent5" w:themeFillTint="66"/>
            <w:vAlign w:val="center"/>
          </w:tcPr>
          <w:p w14:paraId="507FF84F" w14:textId="77777777" w:rsidR="00C85365" w:rsidRPr="007E2136" w:rsidRDefault="00C85365" w:rsidP="001238F4">
            <w:pPr>
              <w:jc w:val="left"/>
              <w:rPr>
                <w:b/>
                <w:bCs/>
              </w:rPr>
            </w:pPr>
            <w:r w:rsidRPr="007E2136">
              <w:rPr>
                <w:b/>
                <w:bCs/>
              </w:rPr>
              <w:t>Hậu điều kiện</w:t>
            </w:r>
          </w:p>
        </w:tc>
        <w:tc>
          <w:tcPr>
            <w:tcW w:w="2552" w:type="dxa"/>
            <w:shd w:val="clear" w:color="auto" w:fill="DEEAF6" w:themeFill="accent5" w:themeFillTint="33"/>
            <w:vAlign w:val="center"/>
          </w:tcPr>
          <w:p w14:paraId="5865CEE8" w14:textId="5DE73437" w:rsidR="00C85365" w:rsidRPr="007E2136" w:rsidRDefault="001238F4" w:rsidP="001238F4">
            <w:pPr>
              <w:jc w:val="left"/>
              <w:rPr>
                <w:b/>
                <w:bCs/>
              </w:rPr>
            </w:pPr>
            <w:r w:rsidRPr="007E2136">
              <w:rPr>
                <w:b/>
                <w:bCs/>
              </w:rPr>
              <w:t>Luồng sự kiện chính (</w:t>
            </w:r>
            <w:r w:rsidR="00C85365" w:rsidRPr="007E2136">
              <w:rPr>
                <w:b/>
                <w:bCs/>
              </w:rPr>
              <w:t>Thành công</w:t>
            </w:r>
            <w:r w:rsidRPr="007E2136">
              <w:rPr>
                <w:b/>
                <w:bCs/>
              </w:rPr>
              <w:t>)</w:t>
            </w:r>
          </w:p>
        </w:tc>
        <w:tc>
          <w:tcPr>
            <w:tcW w:w="6089" w:type="dxa"/>
          </w:tcPr>
          <w:p w14:paraId="43D10A8E" w14:textId="77777777" w:rsidR="00C85365" w:rsidRPr="00637836" w:rsidRDefault="00C85365" w:rsidP="00C85365">
            <w:pPr>
              <w:rPr>
                <w:rFonts w:eastAsia="Calibri"/>
              </w:rPr>
            </w:pPr>
            <w:r w:rsidRPr="00637836">
              <w:rPr>
                <w:rFonts w:eastAsia="Calibri"/>
                <w:b/>
                <w:bCs/>
              </w:rPr>
              <w:t>Hiển thị kết quả tìm kiếm</w:t>
            </w:r>
            <w:r w:rsidRPr="00637836">
              <w:rPr>
                <w:rFonts w:eastAsia="Calibri"/>
              </w:rPr>
              <w:t>:</w:t>
            </w:r>
          </w:p>
          <w:p w14:paraId="458EB124" w14:textId="6CCA5CD7" w:rsidR="00C85365" w:rsidRPr="00637836" w:rsidRDefault="00C85365" w:rsidP="00CF4AC9">
            <w:pPr>
              <w:numPr>
                <w:ilvl w:val="0"/>
                <w:numId w:val="7"/>
              </w:numPr>
              <w:spacing w:line="288" w:lineRule="auto"/>
              <w:rPr>
                <w:rFonts w:eastAsia="Calibri"/>
              </w:rPr>
            </w:pPr>
            <w:r w:rsidRPr="00637836">
              <w:rPr>
                <w:rFonts w:eastAsia="Calibri"/>
              </w:rPr>
              <w:lastRenderedPageBreak/>
              <w:t xml:space="preserve">Sau khi thực hiện tìm kiếm, hệ thống sẽ hiển thị danh sách các </w:t>
            </w:r>
            <w:r w:rsidR="00627F61">
              <w:rPr>
                <w:rFonts w:eastAsia="Calibri"/>
              </w:rPr>
              <w:t xml:space="preserve">tour </w:t>
            </w:r>
            <w:r w:rsidRPr="00637836">
              <w:rPr>
                <w:rFonts w:eastAsia="Calibri"/>
              </w:rPr>
              <w:t>phù hợp với tiêu chí tìm kiếm.</w:t>
            </w:r>
          </w:p>
          <w:p w14:paraId="0E2E9DD4" w14:textId="77777777" w:rsidR="00C85365" w:rsidRPr="00637836" w:rsidRDefault="00C85365" w:rsidP="00C85365">
            <w:pPr>
              <w:rPr>
                <w:rFonts w:eastAsia="Calibri"/>
              </w:rPr>
            </w:pPr>
            <w:r w:rsidRPr="00637836">
              <w:rPr>
                <w:rFonts w:eastAsia="Calibri"/>
                <w:b/>
                <w:bCs/>
              </w:rPr>
              <w:t>Không thay đổi dữ liệu</w:t>
            </w:r>
            <w:r w:rsidRPr="00637836">
              <w:rPr>
                <w:rFonts w:eastAsia="Calibri"/>
              </w:rPr>
              <w:t>:</w:t>
            </w:r>
          </w:p>
          <w:p w14:paraId="54BF7CD0" w14:textId="1C5A9AF4" w:rsidR="00C85365" w:rsidRPr="00627F61" w:rsidRDefault="00C85365" w:rsidP="00CF4AC9">
            <w:pPr>
              <w:numPr>
                <w:ilvl w:val="0"/>
                <w:numId w:val="8"/>
              </w:numPr>
              <w:spacing w:line="288" w:lineRule="auto"/>
              <w:rPr>
                <w:rFonts w:eastAsia="Calibri"/>
              </w:rPr>
            </w:pPr>
            <w:r w:rsidRPr="00637836">
              <w:rPr>
                <w:rFonts w:eastAsia="Calibri"/>
              </w:rPr>
              <w:t xml:space="preserve">Chức năng tìm kiếm không thực hiện bất kỳ thay đổi nào đối với dữ liệu </w:t>
            </w:r>
            <w:r w:rsidR="00627F61">
              <w:rPr>
                <w:rFonts w:eastAsia="Calibri"/>
              </w:rPr>
              <w:t>tour</w:t>
            </w:r>
            <w:r w:rsidRPr="00637836">
              <w:rPr>
                <w:rFonts w:eastAsia="Calibri"/>
              </w:rPr>
              <w:t xml:space="preserve"> trong hệ thống.</w:t>
            </w:r>
          </w:p>
        </w:tc>
      </w:tr>
      <w:tr w:rsidR="00C85365" w14:paraId="06498ADB" w14:textId="77777777" w:rsidTr="000563EF">
        <w:tc>
          <w:tcPr>
            <w:tcW w:w="704" w:type="dxa"/>
            <w:vMerge/>
            <w:shd w:val="clear" w:color="auto" w:fill="BDD6EE" w:themeFill="accent5" w:themeFillTint="66"/>
            <w:vAlign w:val="center"/>
          </w:tcPr>
          <w:p w14:paraId="6EEA9787" w14:textId="77777777" w:rsidR="00C85365" w:rsidRPr="007E2136" w:rsidRDefault="00C85365" w:rsidP="001238F4">
            <w:pPr>
              <w:jc w:val="left"/>
              <w:rPr>
                <w:b/>
                <w:bCs/>
              </w:rPr>
            </w:pPr>
          </w:p>
        </w:tc>
        <w:tc>
          <w:tcPr>
            <w:tcW w:w="2552" w:type="dxa"/>
            <w:shd w:val="clear" w:color="auto" w:fill="DEEAF6" w:themeFill="accent5" w:themeFillTint="33"/>
            <w:vAlign w:val="center"/>
          </w:tcPr>
          <w:p w14:paraId="38C40FBA" w14:textId="2298AD07" w:rsidR="00C85365" w:rsidRPr="007E2136" w:rsidRDefault="001238F4" w:rsidP="001238F4">
            <w:pPr>
              <w:jc w:val="left"/>
              <w:rPr>
                <w:b/>
                <w:bCs/>
              </w:rPr>
            </w:pPr>
            <w:r w:rsidRPr="007E2136">
              <w:rPr>
                <w:b/>
                <w:bCs/>
              </w:rPr>
              <w:t>Luồng sự kiện thay thế</w:t>
            </w:r>
          </w:p>
        </w:tc>
        <w:tc>
          <w:tcPr>
            <w:tcW w:w="6089" w:type="dxa"/>
          </w:tcPr>
          <w:p w14:paraId="6A2DFE9B" w14:textId="77777777" w:rsidR="00C85365" w:rsidRPr="00742E5C" w:rsidRDefault="00C85365" w:rsidP="00CF4AC9">
            <w:pPr>
              <w:pStyle w:val="ListParagraph"/>
              <w:numPr>
                <w:ilvl w:val="0"/>
                <w:numId w:val="13"/>
              </w:numPr>
              <w:rPr>
                <w:b/>
                <w:bCs/>
              </w:rPr>
            </w:pPr>
            <w:r w:rsidRPr="00FD302A">
              <w:t>Không tìm thấy kết quả:</w:t>
            </w:r>
            <w:r w:rsidRPr="00742E5C">
              <w:rPr>
                <w:b/>
                <w:bCs/>
              </w:rPr>
              <w:t xml:space="preserve"> </w:t>
            </w:r>
            <w:r w:rsidRPr="00FD302A">
              <w:t>Không có dự án nào phù hợp với tiêu chí tìm kiếm được nhập.</w:t>
            </w:r>
          </w:p>
          <w:p w14:paraId="549C2BCF" w14:textId="018D62D8" w:rsidR="00C85365" w:rsidRDefault="00C85365" w:rsidP="00CF4AC9">
            <w:pPr>
              <w:pStyle w:val="ListParagraph"/>
              <w:numPr>
                <w:ilvl w:val="0"/>
                <w:numId w:val="13"/>
              </w:numPr>
            </w:pPr>
            <w:r w:rsidRPr="00FD302A">
              <w:t>Người dùng cố gắng tìm kiếm và truy cập vào các dự án mà họ không có quyền.</w:t>
            </w:r>
          </w:p>
        </w:tc>
      </w:tr>
    </w:tbl>
    <w:p w14:paraId="003F07C6" w14:textId="77777777" w:rsidR="000563EF" w:rsidRPr="000563EF" w:rsidRDefault="000563EF" w:rsidP="000563EF">
      <w:pPr>
        <w:shd w:val="clear" w:color="auto" w:fill="DEEAF6" w:themeFill="accent5" w:themeFillTint="33"/>
      </w:pPr>
      <w:r w:rsidRPr="000563EF">
        <w:t xml:space="preserve">Đặc tả chức năng: </w:t>
      </w:r>
      <w:r w:rsidRPr="000563EF">
        <w:rPr>
          <w:lang w:val="vi-VN"/>
        </w:rPr>
        <w:t>Luồng sự kiện chính/Kịch bản chính</w:t>
      </w:r>
      <w:r w:rsidRPr="000563EF">
        <w:t> </w:t>
      </w:r>
    </w:p>
    <w:p w14:paraId="2D58DB74" w14:textId="6F065954" w:rsidR="001238F4" w:rsidRPr="000563EF" w:rsidRDefault="001238F4" w:rsidP="000563EF">
      <w:pPr>
        <w:pBdr>
          <w:top w:val="nil"/>
          <w:left w:val="nil"/>
          <w:bottom w:val="nil"/>
          <w:right w:val="nil"/>
          <w:between w:val="nil"/>
        </w:pBdr>
        <w:tabs>
          <w:tab w:val="left" w:pos="1080"/>
        </w:tabs>
        <w:spacing w:before="60" w:after="0"/>
        <w:ind w:left="567"/>
        <w:rPr>
          <w:b/>
        </w:rPr>
      </w:pPr>
      <w:r w:rsidRPr="00742E5C">
        <w:rPr>
          <w:b/>
          <w:bCs/>
          <w:color w:val="000000"/>
        </w:rPr>
        <w:t xml:space="preserve">Các </w:t>
      </w:r>
      <w:r w:rsidR="00742E5C">
        <w:rPr>
          <w:b/>
          <w:bCs/>
          <w:color w:val="000000"/>
        </w:rPr>
        <w:t>A</w:t>
      </w:r>
      <w:r w:rsidRPr="00742E5C">
        <w:rPr>
          <w:b/>
          <w:bCs/>
          <w:color w:val="000000"/>
        </w:rPr>
        <w:t>ctor</w:t>
      </w:r>
    </w:p>
    <w:p w14:paraId="69E4890E" w14:textId="77777777" w:rsidR="001238F4" w:rsidRPr="003C04F6" w:rsidRDefault="001238F4" w:rsidP="000563EF">
      <w:pPr>
        <w:pStyle w:val="StyleTr"/>
      </w:pPr>
      <w:r w:rsidRPr="003C04F6">
        <w:t>Customer:</w:t>
      </w:r>
    </w:p>
    <w:p w14:paraId="7F6ADAD7" w14:textId="4D89F20D" w:rsidR="001238F4" w:rsidRPr="003C04F6" w:rsidRDefault="001238F4" w:rsidP="000563EF">
      <w:pPr>
        <w:pStyle w:val="StyleCng"/>
      </w:pPr>
      <w:r w:rsidRPr="003C04F6">
        <w:t xml:space="preserve">Có thể tìm kiếm và truy cập vào các </w:t>
      </w:r>
      <w:r w:rsidR="000E32DD">
        <w:t>tour.</w:t>
      </w:r>
    </w:p>
    <w:p w14:paraId="26077E29" w14:textId="23FBDB1B" w:rsidR="00742E5C" w:rsidRDefault="001238F4" w:rsidP="000563EF">
      <w:pPr>
        <w:pBdr>
          <w:top w:val="nil"/>
          <w:left w:val="nil"/>
          <w:bottom w:val="nil"/>
          <w:right w:val="nil"/>
          <w:between w:val="nil"/>
        </w:pBdr>
        <w:tabs>
          <w:tab w:val="left" w:pos="1080"/>
        </w:tabs>
        <w:spacing w:before="60" w:after="0"/>
        <w:ind w:left="567"/>
        <w:rPr>
          <w:b/>
          <w:bCs/>
          <w:color w:val="000000"/>
        </w:rPr>
      </w:pPr>
      <w:r w:rsidRPr="003C04F6">
        <w:rPr>
          <w:b/>
          <w:bCs/>
          <w:color w:val="000000"/>
        </w:rPr>
        <w:t>Chức năng chính</w:t>
      </w:r>
    </w:p>
    <w:p w14:paraId="4168B001" w14:textId="77B2DE02" w:rsidR="001238F4" w:rsidRPr="00742E5C" w:rsidRDefault="001238F4" w:rsidP="000563EF">
      <w:pPr>
        <w:pStyle w:val="StyleTr"/>
      </w:pPr>
      <w:r w:rsidRPr="00742E5C">
        <w:t>Tìm kiếm cơ bản</w:t>
      </w:r>
    </w:p>
    <w:p w14:paraId="6834F9B7" w14:textId="77777777" w:rsidR="001238F4" w:rsidRPr="003C04F6" w:rsidRDefault="001238F4" w:rsidP="000563EF">
      <w:pPr>
        <w:pStyle w:val="StyleCng"/>
      </w:pPr>
      <w:r w:rsidRPr="003C04F6">
        <w:t>Tìm kiếm theo từ khóa:</w:t>
      </w:r>
    </w:p>
    <w:p w14:paraId="535CDC23" w14:textId="474A346F" w:rsidR="001238F4" w:rsidRPr="003C04F6" w:rsidRDefault="001238F4" w:rsidP="00CF4AC9">
      <w:pPr>
        <w:numPr>
          <w:ilvl w:val="0"/>
          <w:numId w:val="18"/>
        </w:numPr>
        <w:pBdr>
          <w:top w:val="nil"/>
          <w:left w:val="nil"/>
          <w:bottom w:val="nil"/>
          <w:right w:val="nil"/>
          <w:between w:val="nil"/>
        </w:pBdr>
        <w:tabs>
          <w:tab w:val="left" w:pos="1080"/>
        </w:tabs>
        <w:spacing w:before="60" w:after="0"/>
        <w:rPr>
          <w:color w:val="000000"/>
        </w:rPr>
      </w:pPr>
      <w:r w:rsidRPr="003C04F6">
        <w:rPr>
          <w:color w:val="000000"/>
        </w:rPr>
        <w:t xml:space="preserve">Người dùng có thể nhập từ khóa liên quan đến tên </w:t>
      </w:r>
      <w:r w:rsidR="009774F3">
        <w:rPr>
          <w:color w:val="000000"/>
        </w:rPr>
        <w:t>tour</w:t>
      </w:r>
      <w:r w:rsidRPr="003C04F6">
        <w:rPr>
          <w:color w:val="000000"/>
        </w:rPr>
        <w:t xml:space="preserve"> để tìm kiếm nhanh.</w:t>
      </w:r>
    </w:p>
    <w:p w14:paraId="4E1915B8" w14:textId="74BF2F87" w:rsidR="00742E5C" w:rsidRDefault="001238F4" w:rsidP="00CF4AC9">
      <w:pPr>
        <w:numPr>
          <w:ilvl w:val="0"/>
          <w:numId w:val="18"/>
        </w:numPr>
        <w:pBdr>
          <w:top w:val="nil"/>
          <w:left w:val="nil"/>
          <w:bottom w:val="nil"/>
          <w:right w:val="nil"/>
          <w:between w:val="nil"/>
        </w:pBdr>
        <w:tabs>
          <w:tab w:val="left" w:pos="1080"/>
        </w:tabs>
        <w:spacing w:before="60" w:after="0"/>
        <w:rPr>
          <w:color w:val="000000"/>
        </w:rPr>
      </w:pPr>
      <w:r w:rsidRPr="003C04F6">
        <w:rPr>
          <w:color w:val="000000"/>
        </w:rPr>
        <w:t xml:space="preserve">Hệ thống sẽ trả về danh sách các </w:t>
      </w:r>
      <w:r w:rsidR="009774F3">
        <w:rPr>
          <w:color w:val="000000"/>
        </w:rPr>
        <w:t>tour</w:t>
      </w:r>
      <w:r w:rsidRPr="003C04F6">
        <w:rPr>
          <w:color w:val="000000"/>
        </w:rPr>
        <w:t xml:space="preserve"> có tên chứa từ khóa được nhập.</w:t>
      </w:r>
    </w:p>
    <w:p w14:paraId="702E7D2A" w14:textId="612E251B" w:rsidR="001238F4" w:rsidRPr="00742E5C" w:rsidRDefault="001238F4" w:rsidP="000563EF">
      <w:pPr>
        <w:pStyle w:val="StyleTr"/>
        <w:rPr>
          <w:color w:val="000000"/>
        </w:rPr>
      </w:pPr>
      <w:r w:rsidRPr="00742E5C">
        <w:t>Xem chi tiết dự án từ kết quả tìm kiếm</w:t>
      </w:r>
    </w:p>
    <w:p w14:paraId="42849F08" w14:textId="30BFC64E" w:rsidR="001238F4" w:rsidRPr="003C04F6" w:rsidRDefault="001238F4" w:rsidP="000563EF">
      <w:pPr>
        <w:pStyle w:val="StyleCng"/>
      </w:pPr>
      <w:r w:rsidRPr="003C04F6">
        <w:t xml:space="preserve">Từ danh sách kết quả tìm kiếm, người dùng có thể nhấp vào một </w:t>
      </w:r>
      <w:r w:rsidR="009774F3">
        <w:t>tour</w:t>
      </w:r>
      <w:r w:rsidRPr="003C04F6">
        <w:t xml:space="preserve"> cụ thể để xem chi tiết </w:t>
      </w:r>
      <w:r w:rsidR="009774F3">
        <w:t>tour</w:t>
      </w:r>
      <w:r w:rsidRPr="003C04F6">
        <w:t>.</w:t>
      </w:r>
    </w:p>
    <w:p w14:paraId="74D5C999" w14:textId="009A05AC" w:rsidR="001238F4" w:rsidRPr="003C04F6" w:rsidRDefault="001238F4" w:rsidP="000563EF">
      <w:pPr>
        <w:pBdr>
          <w:top w:val="nil"/>
          <w:left w:val="nil"/>
          <w:bottom w:val="nil"/>
          <w:right w:val="nil"/>
          <w:between w:val="nil"/>
        </w:pBdr>
        <w:tabs>
          <w:tab w:val="left" w:pos="1080"/>
        </w:tabs>
        <w:spacing w:before="60" w:after="0"/>
        <w:ind w:left="567"/>
        <w:rPr>
          <w:b/>
          <w:bCs/>
          <w:color w:val="000000"/>
        </w:rPr>
      </w:pPr>
      <w:r w:rsidRPr="003C04F6">
        <w:rPr>
          <w:b/>
          <w:bCs/>
          <w:color w:val="000000"/>
        </w:rPr>
        <w:t>Giao diện người dùng</w:t>
      </w:r>
    </w:p>
    <w:p w14:paraId="48A3EEAA" w14:textId="2FD8553A" w:rsidR="001238F4" w:rsidRPr="00742E5C" w:rsidRDefault="001238F4" w:rsidP="000563EF">
      <w:pPr>
        <w:pStyle w:val="StyleTr"/>
      </w:pPr>
      <w:r w:rsidRPr="00742E5C">
        <w:t>Giao diện tìm kiếm</w:t>
      </w:r>
    </w:p>
    <w:p w14:paraId="5407C1CE" w14:textId="77777777" w:rsidR="001238F4" w:rsidRPr="003C04F6" w:rsidRDefault="001238F4" w:rsidP="000563EF">
      <w:pPr>
        <w:pStyle w:val="StyleCng"/>
      </w:pPr>
      <w:r w:rsidRPr="003C04F6">
        <w:t>Thanh tìm kiếm:</w:t>
      </w:r>
    </w:p>
    <w:p w14:paraId="48A2D1B4" w14:textId="77777777" w:rsidR="001238F4" w:rsidRPr="003C04F6" w:rsidRDefault="001238F4" w:rsidP="00CF4AC9">
      <w:pPr>
        <w:numPr>
          <w:ilvl w:val="1"/>
          <w:numId w:val="9"/>
        </w:numPr>
        <w:pBdr>
          <w:top w:val="nil"/>
          <w:left w:val="nil"/>
          <w:bottom w:val="nil"/>
          <w:right w:val="nil"/>
          <w:between w:val="nil"/>
        </w:pBdr>
        <w:tabs>
          <w:tab w:val="left" w:pos="1080"/>
        </w:tabs>
        <w:spacing w:before="60" w:after="0"/>
        <w:rPr>
          <w:color w:val="000000"/>
        </w:rPr>
      </w:pPr>
      <w:r w:rsidRPr="003C04F6">
        <w:rPr>
          <w:color w:val="000000"/>
        </w:rPr>
        <w:t>Hiển thị ở vị trí dễ thấy trên trang, cho phép người dùng nhập từ khóa tìm kiếm cơ bản.</w:t>
      </w:r>
    </w:p>
    <w:p w14:paraId="0314F53D" w14:textId="77777777" w:rsidR="001238F4" w:rsidRPr="003C04F6" w:rsidRDefault="001238F4" w:rsidP="000563EF">
      <w:pPr>
        <w:pStyle w:val="StyleCng"/>
      </w:pPr>
      <w:r w:rsidRPr="003C04F6">
        <w:t>Nút tìm kiếm:</w:t>
      </w:r>
    </w:p>
    <w:p w14:paraId="5C70F820" w14:textId="01D22D96" w:rsidR="001238F4" w:rsidRPr="00742E5C" w:rsidRDefault="001238F4" w:rsidP="00CF4AC9">
      <w:pPr>
        <w:numPr>
          <w:ilvl w:val="1"/>
          <w:numId w:val="9"/>
        </w:numPr>
        <w:pBdr>
          <w:top w:val="nil"/>
          <w:left w:val="nil"/>
          <w:bottom w:val="nil"/>
          <w:right w:val="nil"/>
          <w:between w:val="nil"/>
        </w:pBdr>
        <w:tabs>
          <w:tab w:val="left" w:pos="1080"/>
        </w:tabs>
        <w:spacing w:before="60" w:after="0"/>
        <w:rPr>
          <w:color w:val="000000"/>
        </w:rPr>
      </w:pPr>
      <w:r w:rsidRPr="003C04F6">
        <w:rPr>
          <w:color w:val="000000"/>
        </w:rPr>
        <w:t>Sau khi nhập thông tin tìm kiếm, người dùng nhấn nút "Tìm kiếm" để hệ thống xử lý và trả về kết quả.</w:t>
      </w:r>
    </w:p>
    <w:p w14:paraId="74EBC4F4" w14:textId="59327CC6" w:rsidR="001238F4" w:rsidRPr="00742E5C" w:rsidRDefault="001238F4" w:rsidP="000563EF">
      <w:pPr>
        <w:pStyle w:val="StyleTr"/>
      </w:pPr>
      <w:r w:rsidRPr="00742E5C">
        <w:t>Giao diện kết quả tìm kiếm</w:t>
      </w:r>
    </w:p>
    <w:p w14:paraId="13EFC2F9" w14:textId="77777777" w:rsidR="001238F4" w:rsidRPr="003C04F6" w:rsidRDefault="001238F4" w:rsidP="000563EF">
      <w:pPr>
        <w:pStyle w:val="StyleCng"/>
      </w:pPr>
      <w:r w:rsidRPr="003C04F6">
        <w:lastRenderedPageBreak/>
        <w:t>Danh sách kết quả:</w:t>
      </w:r>
    </w:p>
    <w:p w14:paraId="7017875F" w14:textId="77777777" w:rsidR="001238F4" w:rsidRPr="003C04F6" w:rsidRDefault="001238F4" w:rsidP="00CF4AC9">
      <w:pPr>
        <w:numPr>
          <w:ilvl w:val="1"/>
          <w:numId w:val="10"/>
        </w:numPr>
        <w:pBdr>
          <w:top w:val="nil"/>
          <w:left w:val="nil"/>
          <w:bottom w:val="nil"/>
          <w:right w:val="nil"/>
          <w:between w:val="nil"/>
        </w:pBdr>
        <w:tabs>
          <w:tab w:val="left" w:pos="1080"/>
        </w:tabs>
        <w:spacing w:before="60" w:after="0"/>
        <w:rPr>
          <w:color w:val="000000"/>
        </w:rPr>
      </w:pPr>
      <w:r w:rsidRPr="003C04F6">
        <w:rPr>
          <w:color w:val="000000"/>
        </w:rPr>
        <w:t>Hiển thị dưới dạng bảng hoặc thẻ, mỗi mục bao gồm các thông tin cơ bản của dự án như mã dự án, tên dự án, Project Manager, ngày bắt đầu, ngày kết thúc, trạng thái, mức độ ưu tiên.</w:t>
      </w:r>
    </w:p>
    <w:p w14:paraId="247BDE77" w14:textId="3CCC3CD4" w:rsidR="001238F4" w:rsidRPr="00742E5C" w:rsidRDefault="001238F4" w:rsidP="000563EF">
      <w:pPr>
        <w:pStyle w:val="StyleCng"/>
      </w:pPr>
      <w:r w:rsidRPr="003C04F6">
        <w:t>Liên kết đến chi tiết dự án:</w:t>
      </w:r>
    </w:p>
    <w:p w14:paraId="2E730685" w14:textId="009D253E" w:rsidR="00742E5C" w:rsidRPr="00742E5C" w:rsidRDefault="00742E5C" w:rsidP="00CF4AC9">
      <w:pPr>
        <w:numPr>
          <w:ilvl w:val="1"/>
          <w:numId w:val="10"/>
        </w:numPr>
        <w:pBdr>
          <w:top w:val="nil"/>
          <w:left w:val="nil"/>
          <w:bottom w:val="nil"/>
          <w:right w:val="nil"/>
          <w:between w:val="nil"/>
        </w:pBdr>
        <w:tabs>
          <w:tab w:val="left" w:pos="1080"/>
        </w:tabs>
        <w:spacing w:before="60" w:after="0"/>
        <w:rPr>
          <w:color w:val="000000"/>
        </w:rPr>
      </w:pPr>
      <w:r>
        <w:rPr>
          <w:color w:val="000000"/>
        </w:rPr>
        <w:t>Mỗi mục trong danh sách kết quả có thể nhấp vào để xem chi tiết đầy đủ của dự án</w:t>
      </w:r>
    </w:p>
    <w:p w14:paraId="79F37EFF" w14:textId="77777777" w:rsidR="00E01F05" w:rsidRPr="00FD302A" w:rsidRDefault="00E01F05" w:rsidP="009A7FBE">
      <w:pPr>
        <w:pStyle w:val="Heading3"/>
      </w:pPr>
      <w:bookmarkStart w:id="145" w:name="_Toc176822624"/>
      <w:bookmarkStart w:id="146" w:name="_Toc177013476"/>
      <w:bookmarkStart w:id="147" w:name="_Toc178021906"/>
      <w:r w:rsidRPr="00FD302A">
        <w:t>Đăng ký</w:t>
      </w:r>
      <w:bookmarkEnd w:id="145"/>
      <w:bookmarkEnd w:id="146"/>
      <w:bookmarkEnd w:id="147"/>
    </w:p>
    <w:p w14:paraId="04BD5402" w14:textId="0244E38A" w:rsidR="00742E5C" w:rsidRDefault="00592E2A" w:rsidP="00742E5C">
      <w:pPr>
        <w:keepNext/>
        <w:jc w:val="center"/>
      </w:pPr>
      <w:r w:rsidRPr="00592E2A">
        <w:rPr>
          <w:noProof/>
        </w:rPr>
        <w:drawing>
          <wp:inline distT="0" distB="0" distL="0" distR="0" wp14:anchorId="27D9DA1C" wp14:editId="13D6B9E0">
            <wp:extent cx="5940425" cy="2067560"/>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067560"/>
                    </a:xfrm>
                    <a:prstGeom prst="rect">
                      <a:avLst/>
                    </a:prstGeom>
                  </pic:spPr>
                </pic:pic>
              </a:graphicData>
            </a:graphic>
          </wp:inline>
        </w:drawing>
      </w:r>
    </w:p>
    <w:p w14:paraId="0D5BF62D" w14:textId="2851BD6A" w:rsidR="00E01F05" w:rsidRDefault="00742E5C" w:rsidP="00742E5C">
      <w:pPr>
        <w:pStyle w:val="Caption"/>
        <w:jc w:val="center"/>
      </w:pPr>
      <w:bookmarkStart w:id="148" w:name="_Toc176822892"/>
      <w:bookmarkStart w:id="149" w:name="_Toc177013440"/>
      <w:r>
        <w:t xml:space="preserve">Ảnh </w:t>
      </w:r>
      <w:r w:rsidR="005D3134">
        <w:fldChar w:fldCharType="begin"/>
      </w:r>
      <w:r w:rsidR="005D3134">
        <w:instrText xml:space="preserve"> STYLEREF 1 \s </w:instrText>
      </w:r>
      <w:r w:rsidR="005D3134">
        <w:fldChar w:fldCharType="separate"/>
      </w:r>
      <w:r w:rsidR="001938E9">
        <w:rPr>
          <w:noProof/>
        </w:rPr>
        <w:t>2</w:t>
      </w:r>
      <w:r w:rsidR="005D3134">
        <w:rPr>
          <w:noProof/>
        </w:rPr>
        <w:fldChar w:fldCharType="end"/>
      </w:r>
      <w:r w:rsidR="001938E9">
        <w:t>.</w:t>
      </w:r>
      <w:r w:rsidR="005D3134">
        <w:fldChar w:fldCharType="begin"/>
      </w:r>
      <w:r w:rsidR="005D3134">
        <w:instrText xml:space="preserve"> SEQ Ảnh \* ARABIC \s 1 </w:instrText>
      </w:r>
      <w:r w:rsidR="005D3134">
        <w:fldChar w:fldCharType="separate"/>
      </w:r>
      <w:r w:rsidR="001938E9">
        <w:rPr>
          <w:noProof/>
        </w:rPr>
        <w:t>10</w:t>
      </w:r>
      <w:r w:rsidR="005D3134">
        <w:rPr>
          <w:noProof/>
        </w:rPr>
        <w:fldChar w:fldCharType="end"/>
      </w:r>
      <w:r>
        <w:t>. Biểu đồ usecase chức năng đăng ký</w:t>
      </w:r>
      <w:bookmarkEnd w:id="148"/>
      <w:bookmarkEnd w:id="149"/>
    </w:p>
    <w:p w14:paraId="13CE81E9" w14:textId="77777777" w:rsidR="00742E5C" w:rsidRPr="00742E5C" w:rsidRDefault="00742E5C" w:rsidP="00742E5C"/>
    <w:tbl>
      <w:tblPr>
        <w:tblStyle w:val="TableGrid"/>
        <w:tblW w:w="0" w:type="auto"/>
        <w:tblLook w:val="04A0" w:firstRow="1" w:lastRow="0" w:firstColumn="1" w:lastColumn="0" w:noHBand="0" w:noVBand="1"/>
      </w:tblPr>
      <w:tblGrid>
        <w:gridCol w:w="704"/>
        <w:gridCol w:w="2693"/>
        <w:gridCol w:w="5948"/>
      </w:tblGrid>
      <w:tr w:rsidR="009A7FBE" w14:paraId="27812F87" w14:textId="77777777" w:rsidTr="000563EF">
        <w:tc>
          <w:tcPr>
            <w:tcW w:w="3397" w:type="dxa"/>
            <w:gridSpan w:val="2"/>
            <w:shd w:val="clear" w:color="auto" w:fill="BDD6EE" w:themeFill="accent5" w:themeFillTint="66"/>
            <w:vAlign w:val="center"/>
          </w:tcPr>
          <w:p w14:paraId="282BBAE9" w14:textId="77777777" w:rsidR="009A7FBE" w:rsidRPr="001238F4" w:rsidRDefault="009A7FBE" w:rsidP="001238F4">
            <w:pPr>
              <w:jc w:val="left"/>
              <w:rPr>
                <w:b/>
                <w:bCs/>
              </w:rPr>
            </w:pPr>
            <w:r w:rsidRPr="001238F4">
              <w:rPr>
                <w:b/>
                <w:bCs/>
              </w:rPr>
              <w:t>Mã usecase</w:t>
            </w:r>
          </w:p>
        </w:tc>
        <w:tc>
          <w:tcPr>
            <w:tcW w:w="5948" w:type="dxa"/>
          </w:tcPr>
          <w:p w14:paraId="30AE3DAF" w14:textId="0B05A5C6" w:rsidR="009A7FBE" w:rsidRDefault="009A7FBE" w:rsidP="009A7FBE">
            <w:r>
              <w:rPr>
                <w:rFonts w:eastAsia="Calibri"/>
              </w:rPr>
              <w:t>UC10</w:t>
            </w:r>
          </w:p>
        </w:tc>
      </w:tr>
      <w:tr w:rsidR="009A7FBE" w14:paraId="1EFE56CC" w14:textId="77777777" w:rsidTr="000563EF">
        <w:tc>
          <w:tcPr>
            <w:tcW w:w="3397" w:type="dxa"/>
            <w:gridSpan w:val="2"/>
            <w:shd w:val="clear" w:color="auto" w:fill="BDD6EE" w:themeFill="accent5" w:themeFillTint="66"/>
            <w:vAlign w:val="center"/>
          </w:tcPr>
          <w:p w14:paraId="2209166D" w14:textId="77777777" w:rsidR="009A7FBE" w:rsidRPr="001238F4" w:rsidRDefault="009A7FBE" w:rsidP="001238F4">
            <w:pPr>
              <w:jc w:val="left"/>
              <w:rPr>
                <w:b/>
                <w:bCs/>
              </w:rPr>
            </w:pPr>
            <w:r w:rsidRPr="001238F4">
              <w:rPr>
                <w:b/>
                <w:bCs/>
              </w:rPr>
              <w:t>Tên usecase</w:t>
            </w:r>
          </w:p>
        </w:tc>
        <w:tc>
          <w:tcPr>
            <w:tcW w:w="5948" w:type="dxa"/>
          </w:tcPr>
          <w:p w14:paraId="51AE18E8" w14:textId="5EBF24D6" w:rsidR="009A7FBE" w:rsidRDefault="009A7FBE" w:rsidP="009A7FBE">
            <w:r>
              <w:rPr>
                <w:rFonts w:eastAsia="Calibri"/>
              </w:rPr>
              <w:t>Đăng ký</w:t>
            </w:r>
          </w:p>
        </w:tc>
      </w:tr>
      <w:tr w:rsidR="009A7FBE" w14:paraId="31A8F408" w14:textId="77777777" w:rsidTr="000563EF">
        <w:tc>
          <w:tcPr>
            <w:tcW w:w="3397" w:type="dxa"/>
            <w:gridSpan w:val="2"/>
            <w:shd w:val="clear" w:color="auto" w:fill="BDD6EE" w:themeFill="accent5" w:themeFillTint="66"/>
            <w:vAlign w:val="center"/>
          </w:tcPr>
          <w:p w14:paraId="1E5493C6" w14:textId="77777777" w:rsidR="009A7FBE" w:rsidRPr="001238F4" w:rsidRDefault="009A7FBE" w:rsidP="001238F4">
            <w:pPr>
              <w:jc w:val="left"/>
              <w:rPr>
                <w:b/>
                <w:bCs/>
              </w:rPr>
            </w:pPr>
            <w:r w:rsidRPr="001238F4">
              <w:rPr>
                <w:b/>
                <w:bCs/>
              </w:rPr>
              <w:t>Mục đích sử dụng</w:t>
            </w:r>
          </w:p>
        </w:tc>
        <w:tc>
          <w:tcPr>
            <w:tcW w:w="5948" w:type="dxa"/>
          </w:tcPr>
          <w:p w14:paraId="2DB5C73B" w14:textId="66914AA0" w:rsidR="009A7FBE" w:rsidRDefault="009A7FBE" w:rsidP="009A7FBE">
            <w:r w:rsidRPr="00FD302A">
              <w:rPr>
                <w:rFonts w:eastAsia="Calibri"/>
              </w:rPr>
              <w:t>Cho phép người dùng chưa có tài khoản trên hệ thống đăng ký tài khoản mới.</w:t>
            </w:r>
          </w:p>
        </w:tc>
      </w:tr>
      <w:tr w:rsidR="009A7FBE" w14:paraId="1E7862AA" w14:textId="77777777" w:rsidTr="000563EF">
        <w:tc>
          <w:tcPr>
            <w:tcW w:w="3397" w:type="dxa"/>
            <w:gridSpan w:val="2"/>
            <w:shd w:val="clear" w:color="auto" w:fill="BDD6EE" w:themeFill="accent5" w:themeFillTint="66"/>
            <w:vAlign w:val="center"/>
          </w:tcPr>
          <w:p w14:paraId="39A6A954" w14:textId="77777777" w:rsidR="009A7FBE" w:rsidRPr="001238F4" w:rsidRDefault="009A7FBE" w:rsidP="001238F4">
            <w:pPr>
              <w:jc w:val="left"/>
              <w:rPr>
                <w:b/>
                <w:bCs/>
              </w:rPr>
            </w:pPr>
            <w:r w:rsidRPr="001238F4">
              <w:rPr>
                <w:b/>
                <w:bCs/>
              </w:rPr>
              <w:t>Tác nhân</w:t>
            </w:r>
          </w:p>
        </w:tc>
        <w:tc>
          <w:tcPr>
            <w:tcW w:w="5948" w:type="dxa"/>
          </w:tcPr>
          <w:p w14:paraId="49BACDDD" w14:textId="3F139143" w:rsidR="009A7FBE" w:rsidRDefault="001618F7" w:rsidP="009A7FBE">
            <w:r>
              <w:t>Customer</w:t>
            </w:r>
          </w:p>
        </w:tc>
      </w:tr>
      <w:tr w:rsidR="009A7FBE" w14:paraId="47BFFA17" w14:textId="77777777" w:rsidTr="000563EF">
        <w:tc>
          <w:tcPr>
            <w:tcW w:w="3397" w:type="dxa"/>
            <w:gridSpan w:val="2"/>
            <w:shd w:val="clear" w:color="auto" w:fill="BDD6EE" w:themeFill="accent5" w:themeFillTint="66"/>
            <w:vAlign w:val="center"/>
          </w:tcPr>
          <w:p w14:paraId="0B6DE343" w14:textId="77777777" w:rsidR="009A7FBE" w:rsidRPr="001238F4" w:rsidRDefault="009A7FBE" w:rsidP="001238F4">
            <w:pPr>
              <w:jc w:val="left"/>
              <w:rPr>
                <w:b/>
                <w:bCs/>
              </w:rPr>
            </w:pPr>
            <w:r w:rsidRPr="001238F4">
              <w:rPr>
                <w:b/>
                <w:bCs/>
              </w:rPr>
              <w:t>Sự kiện kích hoạt</w:t>
            </w:r>
          </w:p>
        </w:tc>
        <w:tc>
          <w:tcPr>
            <w:tcW w:w="5948" w:type="dxa"/>
          </w:tcPr>
          <w:p w14:paraId="11B42A1B" w14:textId="6CB89A51" w:rsidR="009A7FBE" w:rsidRDefault="00AA0E05" w:rsidP="00AA0E05">
            <w:r>
              <w:t>Khi người dùng chọn chức năng "Đăng ký" trên giao diện hệ thống.</w:t>
            </w:r>
          </w:p>
        </w:tc>
      </w:tr>
      <w:tr w:rsidR="009A7FBE" w14:paraId="7C7B368F" w14:textId="77777777" w:rsidTr="000563EF">
        <w:tc>
          <w:tcPr>
            <w:tcW w:w="3397" w:type="dxa"/>
            <w:gridSpan w:val="2"/>
            <w:shd w:val="clear" w:color="auto" w:fill="BDD6EE" w:themeFill="accent5" w:themeFillTint="66"/>
            <w:vAlign w:val="center"/>
          </w:tcPr>
          <w:p w14:paraId="2AEA2B9C" w14:textId="77777777" w:rsidR="009A7FBE" w:rsidRPr="001238F4" w:rsidRDefault="009A7FBE" w:rsidP="001238F4">
            <w:pPr>
              <w:jc w:val="left"/>
              <w:rPr>
                <w:b/>
                <w:bCs/>
              </w:rPr>
            </w:pPr>
            <w:r w:rsidRPr="001238F4">
              <w:rPr>
                <w:b/>
                <w:bCs/>
              </w:rPr>
              <w:t>Điều kiện tiên quyết</w:t>
            </w:r>
          </w:p>
        </w:tc>
        <w:tc>
          <w:tcPr>
            <w:tcW w:w="5948" w:type="dxa"/>
          </w:tcPr>
          <w:p w14:paraId="7497BEAF" w14:textId="60D7D8F7" w:rsidR="009A7FBE" w:rsidRDefault="009A7FBE" w:rsidP="009A7FBE">
            <w:r w:rsidRPr="00FD302A">
              <w:rPr>
                <w:rFonts w:eastAsia="Calibri"/>
              </w:rPr>
              <w:t>Người dùng chưa đăng ký tài khoản trên hệ thống hoặc khách hàng cần lập tài khoản mới</w:t>
            </w:r>
          </w:p>
        </w:tc>
      </w:tr>
      <w:tr w:rsidR="009A7FBE" w14:paraId="1AFB60AB" w14:textId="77777777" w:rsidTr="000563EF">
        <w:trPr>
          <w:trHeight w:val="139"/>
        </w:trPr>
        <w:tc>
          <w:tcPr>
            <w:tcW w:w="704" w:type="dxa"/>
            <w:vMerge w:val="restart"/>
            <w:shd w:val="clear" w:color="auto" w:fill="BDD6EE" w:themeFill="accent5" w:themeFillTint="66"/>
            <w:vAlign w:val="center"/>
          </w:tcPr>
          <w:p w14:paraId="1DE8F6E0" w14:textId="77777777" w:rsidR="009A7FBE" w:rsidRPr="001238F4" w:rsidRDefault="009A7FBE" w:rsidP="005B36BD">
            <w:pPr>
              <w:jc w:val="left"/>
              <w:rPr>
                <w:b/>
                <w:bCs/>
              </w:rPr>
            </w:pPr>
            <w:r w:rsidRPr="001238F4">
              <w:rPr>
                <w:b/>
                <w:bCs/>
              </w:rPr>
              <w:t>Hậu điều kiện</w:t>
            </w:r>
          </w:p>
        </w:tc>
        <w:tc>
          <w:tcPr>
            <w:tcW w:w="2693" w:type="dxa"/>
            <w:shd w:val="clear" w:color="auto" w:fill="DEEAF6" w:themeFill="accent5" w:themeFillTint="33"/>
            <w:vAlign w:val="center"/>
          </w:tcPr>
          <w:p w14:paraId="0D53AAA6" w14:textId="35E77983" w:rsidR="009A7FBE" w:rsidRPr="001238F4" w:rsidRDefault="005B36BD" w:rsidP="001238F4">
            <w:pPr>
              <w:jc w:val="left"/>
              <w:rPr>
                <w:b/>
                <w:bCs/>
              </w:rPr>
            </w:pPr>
            <w:r w:rsidRPr="001238F4">
              <w:rPr>
                <w:b/>
                <w:bCs/>
              </w:rPr>
              <w:t>Luồng sự kiện chính</w:t>
            </w:r>
            <w:r w:rsidR="00EF68C9" w:rsidRPr="001238F4">
              <w:rPr>
                <w:b/>
                <w:bCs/>
              </w:rPr>
              <w:t xml:space="preserve"> (</w:t>
            </w:r>
            <w:r w:rsidR="009A7FBE" w:rsidRPr="001238F4">
              <w:rPr>
                <w:b/>
                <w:bCs/>
              </w:rPr>
              <w:t>Thành công</w:t>
            </w:r>
            <w:r w:rsidR="00EF68C9" w:rsidRPr="001238F4">
              <w:rPr>
                <w:b/>
                <w:bCs/>
              </w:rPr>
              <w:t>)</w:t>
            </w:r>
          </w:p>
        </w:tc>
        <w:tc>
          <w:tcPr>
            <w:tcW w:w="5948" w:type="dxa"/>
          </w:tcPr>
          <w:p w14:paraId="5DC6496A" w14:textId="05C6DFF8" w:rsidR="009A7FBE" w:rsidRDefault="009A7FBE" w:rsidP="009A7FBE">
            <w:r w:rsidRPr="00FD302A">
              <w:rPr>
                <w:rFonts w:eastAsia="Calibri"/>
              </w:rPr>
              <w:t>Tài khoản mới sẽ được thêm vào hệ thống</w:t>
            </w:r>
          </w:p>
        </w:tc>
      </w:tr>
      <w:tr w:rsidR="009A7FBE" w14:paraId="40FF1F99" w14:textId="77777777" w:rsidTr="000563EF">
        <w:tc>
          <w:tcPr>
            <w:tcW w:w="704" w:type="dxa"/>
            <w:vMerge/>
            <w:shd w:val="clear" w:color="auto" w:fill="BDD6EE" w:themeFill="accent5" w:themeFillTint="66"/>
            <w:vAlign w:val="center"/>
          </w:tcPr>
          <w:p w14:paraId="38B84EF2" w14:textId="77777777" w:rsidR="009A7FBE" w:rsidRDefault="009A7FBE" w:rsidP="005B36BD">
            <w:pPr>
              <w:jc w:val="left"/>
            </w:pPr>
          </w:p>
        </w:tc>
        <w:tc>
          <w:tcPr>
            <w:tcW w:w="2693" w:type="dxa"/>
            <w:shd w:val="clear" w:color="auto" w:fill="DEEAF6" w:themeFill="accent5" w:themeFillTint="33"/>
            <w:vAlign w:val="center"/>
          </w:tcPr>
          <w:p w14:paraId="11B9770E" w14:textId="07693D50" w:rsidR="009A7FBE" w:rsidRPr="001238F4" w:rsidRDefault="005B36BD" w:rsidP="001238F4">
            <w:pPr>
              <w:jc w:val="left"/>
              <w:rPr>
                <w:b/>
                <w:bCs/>
              </w:rPr>
            </w:pPr>
            <w:r w:rsidRPr="001238F4">
              <w:rPr>
                <w:b/>
                <w:bCs/>
              </w:rPr>
              <w:t>Luồng sự kiện thay thế</w:t>
            </w:r>
          </w:p>
        </w:tc>
        <w:tc>
          <w:tcPr>
            <w:tcW w:w="5948" w:type="dxa"/>
          </w:tcPr>
          <w:p w14:paraId="1318FF19" w14:textId="24508992" w:rsidR="009A7FBE" w:rsidRDefault="009A7FBE" w:rsidP="009A7FBE">
            <w:r w:rsidRPr="00FD302A">
              <w:rPr>
                <w:rFonts w:eastAsia="Calibri"/>
              </w:rPr>
              <w:t>Tài khoản không được thêm mới vào hệ thống</w:t>
            </w:r>
          </w:p>
        </w:tc>
      </w:tr>
    </w:tbl>
    <w:p w14:paraId="568791C7" w14:textId="326B974F" w:rsidR="00EF68C9" w:rsidRDefault="000563EF" w:rsidP="000563EF">
      <w:pPr>
        <w:shd w:val="clear" w:color="auto" w:fill="DEEAF6" w:themeFill="accent5" w:themeFillTint="33"/>
      </w:pPr>
      <w:r w:rsidRPr="000563EF">
        <w:rPr>
          <w:rFonts w:eastAsia="Calibri"/>
          <w:bCs/>
        </w:rPr>
        <w:t xml:space="preserve">Đặc tả chức năng: </w:t>
      </w:r>
      <w:r w:rsidR="00EF68C9" w:rsidRPr="000563EF">
        <w:rPr>
          <w:rFonts w:eastAsia="Calibri"/>
        </w:rPr>
        <w:t>Luồng sự kiện chính/Kịch bản chính</w:t>
      </w:r>
    </w:p>
    <w:p w14:paraId="2E9372E6" w14:textId="77777777" w:rsidR="00EF68C9" w:rsidRPr="00FD302A" w:rsidRDefault="00EF68C9" w:rsidP="008634D8">
      <w:pPr>
        <w:pStyle w:val="StyleTr"/>
      </w:pPr>
      <w:r w:rsidRPr="00FD302A">
        <w:t xml:space="preserve">Người dùng bấm vào phần </w:t>
      </w:r>
      <w:r w:rsidRPr="008634D8">
        <w:rPr>
          <w:highlight w:val="white"/>
        </w:rPr>
        <w:t>Đăng nhập/Đăng ký</w:t>
      </w:r>
    </w:p>
    <w:p w14:paraId="69ABA237" w14:textId="77777777" w:rsidR="00EF68C9" w:rsidRPr="00FD302A" w:rsidRDefault="00EF68C9" w:rsidP="008634D8">
      <w:pPr>
        <w:pStyle w:val="StyleTr"/>
      </w:pPr>
      <w:r w:rsidRPr="00FD302A">
        <w:t xml:space="preserve">Hệ thống sẽ hiển thì giao diện </w:t>
      </w:r>
      <w:r w:rsidRPr="008634D8">
        <w:rPr>
          <w:highlight w:val="white"/>
        </w:rPr>
        <w:t>Đăng nhập/Đăng ký</w:t>
      </w:r>
    </w:p>
    <w:p w14:paraId="787B0ED0" w14:textId="77777777" w:rsidR="00EF68C9" w:rsidRPr="00FD302A" w:rsidRDefault="00EF68C9" w:rsidP="008634D8">
      <w:pPr>
        <w:pStyle w:val="StyleTr"/>
      </w:pPr>
      <w:r w:rsidRPr="00FD302A">
        <w:t>Ở khung đăng ký điền địa chỉ email và mật khẩu xong bấm ĐĂNG KÝ</w:t>
      </w:r>
    </w:p>
    <w:p w14:paraId="23F444EA" w14:textId="77777777" w:rsidR="00EF68C9" w:rsidRPr="00FD302A" w:rsidRDefault="00EF68C9" w:rsidP="008634D8">
      <w:pPr>
        <w:pStyle w:val="StyleTr"/>
      </w:pPr>
      <w:r w:rsidRPr="00FD302A">
        <w:t xml:space="preserve">Hệ thống sẽ kiêm tra xem đã nhập đúng định dang email chưa, nếu chưa đúng định dang thì hệ thống sẽ thông báo lỗi trên màn hình </w:t>
      </w:r>
    </w:p>
    <w:p w14:paraId="61F6230B" w14:textId="77777777" w:rsidR="00EF68C9" w:rsidRPr="00FD302A" w:rsidRDefault="00EF68C9" w:rsidP="008634D8">
      <w:pPr>
        <w:pStyle w:val="StyleTr"/>
      </w:pPr>
      <w:r w:rsidRPr="00FD302A">
        <w:t xml:space="preserve">Khi đăng ký thành công hệ thống sẽ gửi thư cảm ơn và link truy cập trang tài khoản về email. </w:t>
      </w:r>
    </w:p>
    <w:p w14:paraId="3AAB36D6" w14:textId="77777777" w:rsidR="00EF68C9" w:rsidRPr="00FD302A" w:rsidRDefault="00EF68C9" w:rsidP="008634D8">
      <w:pPr>
        <w:pStyle w:val="StyleTr"/>
      </w:pPr>
      <w:r w:rsidRPr="00FD302A">
        <w:t>Đăng ký thành công giao diện xác thực tài khoản được hiện ra và tên hiển thị sẽ lấy từ đầu đến trước ký tự ‘@’ của email, người dùng có thể điều chỉnh lại thông tin cá nhân, mật khẩu, đơn hàng, địa chỉ, …</w:t>
      </w:r>
    </w:p>
    <w:p w14:paraId="210665F0" w14:textId="5E6CF2FD" w:rsidR="00EF68C9" w:rsidRDefault="00EF68C9" w:rsidP="008634D8">
      <w:pPr>
        <w:pStyle w:val="StyleTr"/>
      </w:pPr>
      <w:r w:rsidRPr="00EF68C9">
        <w:t>Luồng sự kiện phát sinh/Kịch bản phát sinh</w:t>
      </w:r>
    </w:p>
    <w:p w14:paraId="66FFE1C4" w14:textId="77777777" w:rsidR="00EF68C9" w:rsidRDefault="00EF68C9" w:rsidP="008634D8">
      <w:pPr>
        <w:pStyle w:val="StyleCng"/>
      </w:pPr>
      <w:r w:rsidRPr="00FD302A">
        <w:t>Email không đúng định dạng</w:t>
      </w:r>
    </w:p>
    <w:p w14:paraId="01850A80" w14:textId="572C50FB" w:rsidR="00EF68C9" w:rsidRDefault="00EF68C9" w:rsidP="008634D8">
      <w:pPr>
        <w:pStyle w:val="StyleCng"/>
      </w:pPr>
      <w:r w:rsidRPr="00FD302A">
        <w:t xml:space="preserve">Nếu mật khẩu không đúng </w:t>
      </w:r>
      <w:r w:rsidRPr="00C07A1D">
        <w:t>định dạng hoặc mật khẩu ở mức yếu hệ thống sẽ không hiển thị nút đăng ký</w:t>
      </w:r>
    </w:p>
    <w:p w14:paraId="5A2B9B8D" w14:textId="4F4A504A" w:rsidR="00D6325A" w:rsidRDefault="00F7655B" w:rsidP="00D6325A">
      <w:pPr>
        <w:pStyle w:val="Heading3"/>
      </w:pPr>
      <w:bookmarkStart w:id="150" w:name="_Toc177013477"/>
      <w:bookmarkStart w:id="151" w:name="_Toc178021907"/>
      <w:r>
        <w:t>Lọc tour</w:t>
      </w:r>
      <w:bookmarkEnd w:id="150"/>
      <w:bookmarkEnd w:id="151"/>
    </w:p>
    <w:p w14:paraId="70F718C6" w14:textId="3C7B19D5" w:rsidR="00F7655B" w:rsidRDefault="00592E2A" w:rsidP="007A52D5">
      <w:pPr>
        <w:jc w:val="center"/>
      </w:pPr>
      <w:r w:rsidRPr="00592E2A">
        <w:rPr>
          <w:noProof/>
        </w:rPr>
        <w:drawing>
          <wp:inline distT="0" distB="0" distL="0" distR="0" wp14:anchorId="599ADE7D" wp14:editId="325CF287">
            <wp:extent cx="5940425" cy="242633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426335"/>
                    </a:xfrm>
                    <a:prstGeom prst="rect">
                      <a:avLst/>
                    </a:prstGeom>
                  </pic:spPr>
                </pic:pic>
              </a:graphicData>
            </a:graphic>
          </wp:inline>
        </w:drawing>
      </w:r>
    </w:p>
    <w:p w14:paraId="60AD026F" w14:textId="5A2BBC44" w:rsidR="007A52D5" w:rsidRDefault="007A52D5" w:rsidP="007A52D5">
      <w:pPr>
        <w:pStyle w:val="Caption"/>
        <w:jc w:val="center"/>
      </w:pPr>
      <w:bookmarkStart w:id="152" w:name="_Toc177013441"/>
      <w:r>
        <w:t xml:space="preserve">Ảnh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Ảnh \* ARABIC \s 1 </w:instrText>
      </w:r>
      <w:r>
        <w:fldChar w:fldCharType="separate"/>
      </w:r>
      <w:r>
        <w:rPr>
          <w:noProof/>
        </w:rPr>
        <w:t>11</w:t>
      </w:r>
      <w:r>
        <w:rPr>
          <w:noProof/>
        </w:rPr>
        <w:fldChar w:fldCharType="end"/>
      </w:r>
      <w:r>
        <w:t xml:space="preserve">. Biểu đồ usecase chức năng </w:t>
      </w:r>
      <w:r w:rsidR="00B60492">
        <w:t>lọc tour</w:t>
      </w:r>
      <w:bookmarkEnd w:id="152"/>
    </w:p>
    <w:tbl>
      <w:tblPr>
        <w:tblStyle w:val="TableGrid"/>
        <w:tblW w:w="0" w:type="auto"/>
        <w:tblLook w:val="04A0" w:firstRow="1" w:lastRow="0" w:firstColumn="1" w:lastColumn="0" w:noHBand="0" w:noVBand="1"/>
      </w:tblPr>
      <w:tblGrid>
        <w:gridCol w:w="704"/>
        <w:gridCol w:w="2693"/>
        <w:gridCol w:w="5948"/>
      </w:tblGrid>
      <w:tr w:rsidR="00B60492" w14:paraId="16E40E6D" w14:textId="77777777" w:rsidTr="00B3470F">
        <w:tc>
          <w:tcPr>
            <w:tcW w:w="3397" w:type="dxa"/>
            <w:gridSpan w:val="2"/>
            <w:shd w:val="clear" w:color="auto" w:fill="BDD6EE" w:themeFill="accent5" w:themeFillTint="66"/>
            <w:vAlign w:val="center"/>
          </w:tcPr>
          <w:p w14:paraId="7F30E7C5" w14:textId="77777777" w:rsidR="00B60492" w:rsidRPr="001238F4" w:rsidRDefault="00B60492" w:rsidP="00B3470F">
            <w:pPr>
              <w:jc w:val="left"/>
              <w:rPr>
                <w:b/>
                <w:bCs/>
              </w:rPr>
            </w:pPr>
            <w:r w:rsidRPr="001238F4">
              <w:rPr>
                <w:b/>
                <w:bCs/>
              </w:rPr>
              <w:t>Mã usecase</w:t>
            </w:r>
          </w:p>
        </w:tc>
        <w:tc>
          <w:tcPr>
            <w:tcW w:w="5948" w:type="dxa"/>
          </w:tcPr>
          <w:p w14:paraId="12385A12" w14:textId="4C476093" w:rsidR="00B60492" w:rsidRDefault="00B60492" w:rsidP="00B3470F">
            <w:r>
              <w:rPr>
                <w:rFonts w:eastAsia="Calibri"/>
              </w:rPr>
              <w:t>UC11</w:t>
            </w:r>
          </w:p>
        </w:tc>
      </w:tr>
      <w:tr w:rsidR="00B60492" w14:paraId="5088B9B9" w14:textId="77777777" w:rsidTr="00B3470F">
        <w:tc>
          <w:tcPr>
            <w:tcW w:w="3397" w:type="dxa"/>
            <w:gridSpan w:val="2"/>
            <w:shd w:val="clear" w:color="auto" w:fill="BDD6EE" w:themeFill="accent5" w:themeFillTint="66"/>
            <w:vAlign w:val="center"/>
          </w:tcPr>
          <w:p w14:paraId="460A33AE" w14:textId="77777777" w:rsidR="00B60492" w:rsidRPr="001238F4" w:rsidRDefault="00B60492" w:rsidP="00B3470F">
            <w:pPr>
              <w:jc w:val="left"/>
              <w:rPr>
                <w:b/>
                <w:bCs/>
              </w:rPr>
            </w:pPr>
            <w:r w:rsidRPr="001238F4">
              <w:rPr>
                <w:b/>
                <w:bCs/>
              </w:rPr>
              <w:lastRenderedPageBreak/>
              <w:t>Tên usecase</w:t>
            </w:r>
          </w:p>
        </w:tc>
        <w:tc>
          <w:tcPr>
            <w:tcW w:w="5948" w:type="dxa"/>
          </w:tcPr>
          <w:p w14:paraId="106D6A03" w14:textId="2D2746DB" w:rsidR="00B60492" w:rsidRDefault="00B60492" w:rsidP="00B3470F">
            <w:r>
              <w:t>Lọc tour</w:t>
            </w:r>
          </w:p>
        </w:tc>
      </w:tr>
      <w:tr w:rsidR="00B60492" w14:paraId="5B508CDD" w14:textId="77777777" w:rsidTr="00B3470F">
        <w:tc>
          <w:tcPr>
            <w:tcW w:w="3397" w:type="dxa"/>
            <w:gridSpan w:val="2"/>
            <w:shd w:val="clear" w:color="auto" w:fill="BDD6EE" w:themeFill="accent5" w:themeFillTint="66"/>
            <w:vAlign w:val="center"/>
          </w:tcPr>
          <w:p w14:paraId="2849D6BC" w14:textId="77777777" w:rsidR="00B60492" w:rsidRPr="001238F4" w:rsidRDefault="00B60492" w:rsidP="00B3470F">
            <w:pPr>
              <w:jc w:val="left"/>
              <w:rPr>
                <w:b/>
                <w:bCs/>
              </w:rPr>
            </w:pPr>
            <w:r w:rsidRPr="001238F4">
              <w:rPr>
                <w:b/>
                <w:bCs/>
              </w:rPr>
              <w:t>Mục đích sử dụng</w:t>
            </w:r>
          </w:p>
        </w:tc>
        <w:tc>
          <w:tcPr>
            <w:tcW w:w="5948" w:type="dxa"/>
          </w:tcPr>
          <w:p w14:paraId="33BFACAF" w14:textId="7C08A745" w:rsidR="00B60492" w:rsidRDefault="00B60492" w:rsidP="00B3470F">
            <w:r>
              <w:rPr>
                <w:rFonts w:eastAsia="Calibri"/>
              </w:rPr>
              <w:t xml:space="preserve">Cho phép người dùng lọc tour theo giá và khu vực </w:t>
            </w:r>
          </w:p>
        </w:tc>
      </w:tr>
      <w:tr w:rsidR="00B60492" w14:paraId="4B0631C7" w14:textId="77777777" w:rsidTr="00B3470F">
        <w:tc>
          <w:tcPr>
            <w:tcW w:w="3397" w:type="dxa"/>
            <w:gridSpan w:val="2"/>
            <w:shd w:val="clear" w:color="auto" w:fill="BDD6EE" w:themeFill="accent5" w:themeFillTint="66"/>
            <w:vAlign w:val="center"/>
          </w:tcPr>
          <w:p w14:paraId="3C38EB94" w14:textId="77777777" w:rsidR="00B60492" w:rsidRPr="001238F4" w:rsidRDefault="00B60492" w:rsidP="00B3470F">
            <w:pPr>
              <w:jc w:val="left"/>
              <w:rPr>
                <w:b/>
                <w:bCs/>
              </w:rPr>
            </w:pPr>
            <w:r w:rsidRPr="001238F4">
              <w:rPr>
                <w:b/>
                <w:bCs/>
              </w:rPr>
              <w:t>Tác nhân</w:t>
            </w:r>
          </w:p>
        </w:tc>
        <w:tc>
          <w:tcPr>
            <w:tcW w:w="5948" w:type="dxa"/>
          </w:tcPr>
          <w:p w14:paraId="6EB258D1" w14:textId="77777777" w:rsidR="00B60492" w:rsidRDefault="00B60492" w:rsidP="00B3470F">
            <w:r>
              <w:t>Customer</w:t>
            </w:r>
          </w:p>
        </w:tc>
      </w:tr>
      <w:tr w:rsidR="00B60492" w14:paraId="09147821" w14:textId="77777777" w:rsidTr="00B3470F">
        <w:tc>
          <w:tcPr>
            <w:tcW w:w="3397" w:type="dxa"/>
            <w:gridSpan w:val="2"/>
            <w:shd w:val="clear" w:color="auto" w:fill="BDD6EE" w:themeFill="accent5" w:themeFillTint="66"/>
            <w:vAlign w:val="center"/>
          </w:tcPr>
          <w:p w14:paraId="47B06FD7" w14:textId="77777777" w:rsidR="00B60492" w:rsidRPr="001238F4" w:rsidRDefault="00B60492" w:rsidP="00B3470F">
            <w:pPr>
              <w:jc w:val="left"/>
              <w:rPr>
                <w:b/>
                <w:bCs/>
              </w:rPr>
            </w:pPr>
            <w:r w:rsidRPr="001238F4">
              <w:rPr>
                <w:b/>
                <w:bCs/>
              </w:rPr>
              <w:t>Sự kiện kích hoạt</w:t>
            </w:r>
          </w:p>
        </w:tc>
        <w:tc>
          <w:tcPr>
            <w:tcW w:w="5948" w:type="dxa"/>
          </w:tcPr>
          <w:p w14:paraId="56BF6F0F" w14:textId="56BE2045" w:rsidR="00B60492" w:rsidRDefault="00B60492" w:rsidP="00B3470F">
            <w:r>
              <w:t>Khi người dùng chọn chức năng lọc tour trên giao diện trang web.</w:t>
            </w:r>
          </w:p>
        </w:tc>
      </w:tr>
      <w:tr w:rsidR="00B60492" w14:paraId="3A44A928" w14:textId="77777777" w:rsidTr="00B3470F">
        <w:tc>
          <w:tcPr>
            <w:tcW w:w="3397" w:type="dxa"/>
            <w:gridSpan w:val="2"/>
            <w:shd w:val="clear" w:color="auto" w:fill="BDD6EE" w:themeFill="accent5" w:themeFillTint="66"/>
            <w:vAlign w:val="center"/>
          </w:tcPr>
          <w:p w14:paraId="7151501E" w14:textId="77777777" w:rsidR="00B60492" w:rsidRPr="001238F4" w:rsidRDefault="00B60492" w:rsidP="00B3470F">
            <w:pPr>
              <w:jc w:val="left"/>
              <w:rPr>
                <w:b/>
                <w:bCs/>
              </w:rPr>
            </w:pPr>
            <w:r w:rsidRPr="001238F4">
              <w:rPr>
                <w:b/>
                <w:bCs/>
              </w:rPr>
              <w:t>Điều kiện tiên quyết</w:t>
            </w:r>
          </w:p>
        </w:tc>
        <w:tc>
          <w:tcPr>
            <w:tcW w:w="5948" w:type="dxa"/>
          </w:tcPr>
          <w:p w14:paraId="577B8FB3" w14:textId="3BD61DC0" w:rsidR="00B60492" w:rsidRDefault="00B60492" w:rsidP="00B3470F">
            <w:r>
              <w:t>NULL</w:t>
            </w:r>
          </w:p>
        </w:tc>
      </w:tr>
      <w:tr w:rsidR="00B60492" w14:paraId="3F585691" w14:textId="77777777" w:rsidTr="00B3470F">
        <w:trPr>
          <w:trHeight w:val="139"/>
        </w:trPr>
        <w:tc>
          <w:tcPr>
            <w:tcW w:w="704" w:type="dxa"/>
            <w:vMerge w:val="restart"/>
            <w:shd w:val="clear" w:color="auto" w:fill="BDD6EE" w:themeFill="accent5" w:themeFillTint="66"/>
            <w:vAlign w:val="center"/>
          </w:tcPr>
          <w:p w14:paraId="771A4948" w14:textId="77777777" w:rsidR="00B60492" w:rsidRPr="001238F4" w:rsidRDefault="00B60492" w:rsidP="00B3470F">
            <w:pPr>
              <w:jc w:val="left"/>
              <w:rPr>
                <w:b/>
                <w:bCs/>
              </w:rPr>
            </w:pPr>
            <w:r w:rsidRPr="001238F4">
              <w:rPr>
                <w:b/>
                <w:bCs/>
              </w:rPr>
              <w:t>Hậu điều kiện</w:t>
            </w:r>
          </w:p>
        </w:tc>
        <w:tc>
          <w:tcPr>
            <w:tcW w:w="2693" w:type="dxa"/>
            <w:shd w:val="clear" w:color="auto" w:fill="DEEAF6" w:themeFill="accent5" w:themeFillTint="33"/>
            <w:vAlign w:val="center"/>
          </w:tcPr>
          <w:p w14:paraId="467A429F" w14:textId="77777777" w:rsidR="00B60492" w:rsidRPr="001238F4" w:rsidRDefault="00B60492" w:rsidP="00B3470F">
            <w:pPr>
              <w:jc w:val="left"/>
              <w:rPr>
                <w:b/>
                <w:bCs/>
              </w:rPr>
            </w:pPr>
            <w:r w:rsidRPr="001238F4">
              <w:rPr>
                <w:b/>
                <w:bCs/>
              </w:rPr>
              <w:t>Luồng sự kiện chính (Thành công)</w:t>
            </w:r>
          </w:p>
        </w:tc>
        <w:tc>
          <w:tcPr>
            <w:tcW w:w="5948" w:type="dxa"/>
          </w:tcPr>
          <w:p w14:paraId="5B5AA427" w14:textId="686C3E84" w:rsidR="00B60492" w:rsidRDefault="00B60492" w:rsidP="00B3470F">
            <w:r>
              <w:t xml:space="preserve">Hiển thị các tour đã được lọc </w:t>
            </w:r>
          </w:p>
        </w:tc>
      </w:tr>
      <w:tr w:rsidR="00B60492" w14:paraId="05AA30E2" w14:textId="77777777" w:rsidTr="00B3470F">
        <w:tc>
          <w:tcPr>
            <w:tcW w:w="704" w:type="dxa"/>
            <w:vMerge/>
            <w:shd w:val="clear" w:color="auto" w:fill="BDD6EE" w:themeFill="accent5" w:themeFillTint="66"/>
            <w:vAlign w:val="center"/>
          </w:tcPr>
          <w:p w14:paraId="3AFDCFD1" w14:textId="77777777" w:rsidR="00B60492" w:rsidRDefault="00B60492" w:rsidP="00B3470F">
            <w:pPr>
              <w:jc w:val="left"/>
            </w:pPr>
          </w:p>
        </w:tc>
        <w:tc>
          <w:tcPr>
            <w:tcW w:w="2693" w:type="dxa"/>
            <w:shd w:val="clear" w:color="auto" w:fill="DEEAF6" w:themeFill="accent5" w:themeFillTint="33"/>
            <w:vAlign w:val="center"/>
          </w:tcPr>
          <w:p w14:paraId="361A6848" w14:textId="77777777" w:rsidR="00B60492" w:rsidRPr="001238F4" w:rsidRDefault="00B60492" w:rsidP="00B3470F">
            <w:pPr>
              <w:jc w:val="left"/>
              <w:rPr>
                <w:b/>
                <w:bCs/>
              </w:rPr>
            </w:pPr>
            <w:r w:rsidRPr="001238F4">
              <w:rPr>
                <w:b/>
                <w:bCs/>
              </w:rPr>
              <w:t>Luồng sự kiện thay thế</w:t>
            </w:r>
          </w:p>
        </w:tc>
        <w:tc>
          <w:tcPr>
            <w:tcW w:w="5948" w:type="dxa"/>
          </w:tcPr>
          <w:p w14:paraId="2E1F6674" w14:textId="64247F32" w:rsidR="00B60492" w:rsidRDefault="00B60492" w:rsidP="00B3470F">
            <w:r>
              <w:rPr>
                <w:rFonts w:eastAsia="Calibri"/>
              </w:rPr>
              <w:t xml:space="preserve">Không tìm thấy tour </w:t>
            </w:r>
          </w:p>
        </w:tc>
      </w:tr>
    </w:tbl>
    <w:p w14:paraId="2830CE2C" w14:textId="77777777" w:rsidR="00B60492" w:rsidRPr="000563EF" w:rsidRDefault="00B60492" w:rsidP="00B60492">
      <w:pPr>
        <w:shd w:val="clear" w:color="auto" w:fill="DEEAF6" w:themeFill="accent5" w:themeFillTint="33"/>
      </w:pPr>
      <w:r w:rsidRPr="000563EF">
        <w:t xml:space="preserve">Đặc tả chức năng: </w:t>
      </w:r>
      <w:r w:rsidRPr="000563EF">
        <w:rPr>
          <w:lang w:val="vi-VN"/>
        </w:rPr>
        <w:t>Luồng sự kiện chính/Kịch bản chính</w:t>
      </w:r>
      <w:r w:rsidRPr="000563EF">
        <w:t> </w:t>
      </w:r>
    </w:p>
    <w:p w14:paraId="7362256E" w14:textId="77777777" w:rsidR="00B60492" w:rsidRPr="000563EF" w:rsidRDefault="00B60492" w:rsidP="00B60492">
      <w:pPr>
        <w:pBdr>
          <w:top w:val="nil"/>
          <w:left w:val="nil"/>
          <w:bottom w:val="nil"/>
          <w:right w:val="nil"/>
          <w:between w:val="nil"/>
        </w:pBdr>
        <w:tabs>
          <w:tab w:val="left" w:pos="1080"/>
        </w:tabs>
        <w:spacing w:before="60" w:after="0"/>
        <w:ind w:left="567"/>
        <w:rPr>
          <w:b/>
        </w:rPr>
      </w:pPr>
      <w:r w:rsidRPr="00742E5C">
        <w:rPr>
          <w:b/>
          <w:bCs/>
          <w:color w:val="000000"/>
        </w:rPr>
        <w:t xml:space="preserve">Các </w:t>
      </w:r>
      <w:r>
        <w:rPr>
          <w:b/>
          <w:bCs/>
          <w:color w:val="000000"/>
        </w:rPr>
        <w:t>A</w:t>
      </w:r>
      <w:r w:rsidRPr="00742E5C">
        <w:rPr>
          <w:b/>
          <w:bCs/>
          <w:color w:val="000000"/>
        </w:rPr>
        <w:t>ctor</w:t>
      </w:r>
    </w:p>
    <w:p w14:paraId="1742D6B0" w14:textId="77777777" w:rsidR="00B60492" w:rsidRPr="003C04F6" w:rsidRDefault="00B60492" w:rsidP="00B60492">
      <w:pPr>
        <w:pStyle w:val="StyleTr"/>
      </w:pPr>
      <w:r w:rsidRPr="003C04F6">
        <w:t>Customer:</w:t>
      </w:r>
    </w:p>
    <w:p w14:paraId="7A32DCCD" w14:textId="1E1E566A" w:rsidR="00B60492" w:rsidRPr="003C04F6" w:rsidRDefault="00B60492" w:rsidP="00B60492">
      <w:pPr>
        <w:pStyle w:val="StyleCng"/>
      </w:pPr>
      <w:r w:rsidRPr="003C04F6">
        <w:t>Có thể</w:t>
      </w:r>
      <w:r w:rsidR="000E32DD">
        <w:t xml:space="preserve"> lọc tour </w:t>
      </w:r>
      <w:r w:rsidRPr="003C04F6">
        <w:t>.</w:t>
      </w:r>
    </w:p>
    <w:p w14:paraId="0C4D8D87" w14:textId="77777777" w:rsidR="00B60492" w:rsidRDefault="00B60492" w:rsidP="00B60492">
      <w:pPr>
        <w:pBdr>
          <w:top w:val="nil"/>
          <w:left w:val="nil"/>
          <w:bottom w:val="nil"/>
          <w:right w:val="nil"/>
          <w:between w:val="nil"/>
        </w:pBdr>
        <w:tabs>
          <w:tab w:val="left" w:pos="1080"/>
        </w:tabs>
        <w:spacing w:before="60" w:after="0"/>
        <w:ind w:left="567"/>
        <w:rPr>
          <w:b/>
          <w:bCs/>
          <w:color w:val="000000"/>
        </w:rPr>
      </w:pPr>
      <w:r w:rsidRPr="003C04F6">
        <w:rPr>
          <w:b/>
          <w:bCs/>
          <w:color w:val="000000"/>
        </w:rPr>
        <w:t>Chức năng chính</w:t>
      </w:r>
    </w:p>
    <w:p w14:paraId="163B1AA2" w14:textId="3AE09FB2" w:rsidR="00B60492" w:rsidRPr="00742E5C" w:rsidRDefault="00B60492" w:rsidP="00B60492">
      <w:pPr>
        <w:pStyle w:val="StyleTr"/>
      </w:pPr>
      <w:r w:rsidRPr="00742E5C">
        <w:t xml:space="preserve">Tìm </w:t>
      </w:r>
      <w:r w:rsidR="000E32DD">
        <w:t xml:space="preserve">lọc tour cơ bản </w:t>
      </w:r>
    </w:p>
    <w:p w14:paraId="7479813B" w14:textId="1BD819ED" w:rsidR="00B60492" w:rsidRDefault="009774F3" w:rsidP="00B60492">
      <w:pPr>
        <w:pStyle w:val="StyleCng"/>
      </w:pPr>
      <w:r>
        <w:t>Lọc tour theo giá tiền</w:t>
      </w:r>
    </w:p>
    <w:p w14:paraId="4C67508B" w14:textId="7958AF8D" w:rsidR="009774F3" w:rsidRPr="003C04F6" w:rsidRDefault="009774F3" w:rsidP="00B60492">
      <w:pPr>
        <w:pStyle w:val="StyleCng"/>
      </w:pPr>
      <w:r>
        <w:t xml:space="preserve">Lọc tour theo khu vực </w:t>
      </w:r>
    </w:p>
    <w:p w14:paraId="4A9841C2" w14:textId="14B0AB52" w:rsidR="00B60492" w:rsidRPr="00742E5C" w:rsidRDefault="00B60492" w:rsidP="00B60492">
      <w:pPr>
        <w:pStyle w:val="StyleTr"/>
        <w:rPr>
          <w:color w:val="000000"/>
        </w:rPr>
      </w:pPr>
      <w:r w:rsidRPr="00742E5C">
        <w:t xml:space="preserve">Xem chi tiết dự án từ kết quả </w:t>
      </w:r>
      <w:r w:rsidR="009774F3">
        <w:t>lọc tour</w:t>
      </w:r>
    </w:p>
    <w:p w14:paraId="4E1F8CFD" w14:textId="18FA3486" w:rsidR="00B60492" w:rsidRPr="003C04F6" w:rsidRDefault="00B60492" w:rsidP="00B60492">
      <w:pPr>
        <w:pStyle w:val="StyleCng"/>
      </w:pPr>
      <w:r w:rsidRPr="003C04F6">
        <w:t xml:space="preserve">Từ danh sách kết quả </w:t>
      </w:r>
      <w:r w:rsidR="009774F3">
        <w:t xml:space="preserve">lọc tour, </w:t>
      </w:r>
      <w:r w:rsidRPr="003C04F6">
        <w:t xml:space="preserve">người dùng có thể nhấp vào một </w:t>
      </w:r>
      <w:r w:rsidR="009774F3">
        <w:t>tour</w:t>
      </w:r>
      <w:r w:rsidRPr="003C04F6">
        <w:t xml:space="preserve"> cụ thể để xem chi tiết </w:t>
      </w:r>
      <w:r w:rsidR="009774F3">
        <w:t>tour</w:t>
      </w:r>
      <w:r w:rsidRPr="003C04F6">
        <w:t>.</w:t>
      </w:r>
    </w:p>
    <w:p w14:paraId="2B7093C3" w14:textId="77777777" w:rsidR="00B60492" w:rsidRPr="003C04F6" w:rsidRDefault="00B60492" w:rsidP="00B60492">
      <w:pPr>
        <w:pBdr>
          <w:top w:val="nil"/>
          <w:left w:val="nil"/>
          <w:bottom w:val="nil"/>
          <w:right w:val="nil"/>
          <w:between w:val="nil"/>
        </w:pBdr>
        <w:tabs>
          <w:tab w:val="left" w:pos="1080"/>
        </w:tabs>
        <w:spacing w:before="60" w:after="0"/>
        <w:ind w:left="567"/>
        <w:rPr>
          <w:b/>
          <w:bCs/>
          <w:color w:val="000000"/>
        </w:rPr>
      </w:pPr>
      <w:r w:rsidRPr="003C04F6">
        <w:rPr>
          <w:b/>
          <w:bCs/>
          <w:color w:val="000000"/>
        </w:rPr>
        <w:t>Giao diện người dùng</w:t>
      </w:r>
    </w:p>
    <w:p w14:paraId="18E16F1E" w14:textId="77777777" w:rsidR="00B60492" w:rsidRPr="00742E5C" w:rsidRDefault="00B60492" w:rsidP="00B60492">
      <w:pPr>
        <w:pStyle w:val="StyleTr"/>
      </w:pPr>
      <w:r w:rsidRPr="00742E5C">
        <w:t>Giao diện tìm kiếm</w:t>
      </w:r>
    </w:p>
    <w:p w14:paraId="1B708C1F" w14:textId="77777777" w:rsidR="00B60492" w:rsidRPr="003C04F6" w:rsidRDefault="00B60492" w:rsidP="00B60492">
      <w:pPr>
        <w:pStyle w:val="StyleCng"/>
      </w:pPr>
      <w:r w:rsidRPr="003C04F6">
        <w:t>Thanh tìm kiếm:</w:t>
      </w:r>
    </w:p>
    <w:p w14:paraId="47BC39E8" w14:textId="77777777" w:rsidR="00B60492" w:rsidRPr="003C04F6" w:rsidRDefault="00B60492" w:rsidP="00CF4AC9">
      <w:pPr>
        <w:numPr>
          <w:ilvl w:val="1"/>
          <w:numId w:val="9"/>
        </w:numPr>
        <w:pBdr>
          <w:top w:val="nil"/>
          <w:left w:val="nil"/>
          <w:bottom w:val="nil"/>
          <w:right w:val="nil"/>
          <w:between w:val="nil"/>
        </w:pBdr>
        <w:tabs>
          <w:tab w:val="left" w:pos="1080"/>
        </w:tabs>
        <w:spacing w:before="60" w:after="0"/>
        <w:rPr>
          <w:color w:val="000000"/>
        </w:rPr>
      </w:pPr>
      <w:r w:rsidRPr="003C04F6">
        <w:rPr>
          <w:color w:val="000000"/>
        </w:rPr>
        <w:t>Hiển thị ở vị trí dễ thấy trên trang, cho phép người dùng nhập từ khóa tìm kiếm cơ bản.</w:t>
      </w:r>
    </w:p>
    <w:p w14:paraId="1B065F69" w14:textId="77777777" w:rsidR="00B60492" w:rsidRPr="003C04F6" w:rsidRDefault="00B60492" w:rsidP="00B60492">
      <w:pPr>
        <w:pStyle w:val="StyleCng"/>
      </w:pPr>
      <w:r w:rsidRPr="003C04F6">
        <w:t>Nút tìm kiếm:</w:t>
      </w:r>
    </w:p>
    <w:p w14:paraId="5E8708B9" w14:textId="77777777" w:rsidR="00B60492" w:rsidRPr="00742E5C" w:rsidRDefault="00B60492" w:rsidP="00CF4AC9">
      <w:pPr>
        <w:numPr>
          <w:ilvl w:val="1"/>
          <w:numId w:val="9"/>
        </w:numPr>
        <w:pBdr>
          <w:top w:val="nil"/>
          <w:left w:val="nil"/>
          <w:bottom w:val="nil"/>
          <w:right w:val="nil"/>
          <w:between w:val="nil"/>
        </w:pBdr>
        <w:tabs>
          <w:tab w:val="left" w:pos="1080"/>
        </w:tabs>
        <w:spacing w:before="60" w:after="0"/>
        <w:rPr>
          <w:color w:val="000000"/>
        </w:rPr>
      </w:pPr>
      <w:r w:rsidRPr="003C04F6">
        <w:rPr>
          <w:color w:val="000000"/>
        </w:rPr>
        <w:lastRenderedPageBreak/>
        <w:t>Sau khi nhập thông tin tìm kiếm, người dùng nhấn nút "Tìm kiếm" để hệ thống xử lý và trả về kết quả.</w:t>
      </w:r>
    </w:p>
    <w:p w14:paraId="7D668947" w14:textId="77777777" w:rsidR="00B60492" w:rsidRPr="00742E5C" w:rsidRDefault="00B60492" w:rsidP="00B60492">
      <w:pPr>
        <w:pStyle w:val="StyleTr"/>
      </w:pPr>
      <w:r w:rsidRPr="00742E5C">
        <w:t>Giao diện kết quả tìm kiếm</w:t>
      </w:r>
    </w:p>
    <w:p w14:paraId="61AD7475" w14:textId="77777777" w:rsidR="00B60492" w:rsidRPr="003C04F6" w:rsidRDefault="00B60492" w:rsidP="00B60492">
      <w:pPr>
        <w:pStyle w:val="StyleCng"/>
      </w:pPr>
      <w:r w:rsidRPr="003C04F6">
        <w:t>Danh sách kết quả:</w:t>
      </w:r>
    </w:p>
    <w:p w14:paraId="56599C85" w14:textId="77777777" w:rsidR="00B60492" w:rsidRPr="003C04F6" w:rsidRDefault="00B60492" w:rsidP="00CF4AC9">
      <w:pPr>
        <w:numPr>
          <w:ilvl w:val="1"/>
          <w:numId w:val="10"/>
        </w:numPr>
        <w:pBdr>
          <w:top w:val="nil"/>
          <w:left w:val="nil"/>
          <w:bottom w:val="nil"/>
          <w:right w:val="nil"/>
          <w:between w:val="nil"/>
        </w:pBdr>
        <w:tabs>
          <w:tab w:val="left" w:pos="1080"/>
        </w:tabs>
        <w:spacing w:before="60" w:after="0"/>
        <w:rPr>
          <w:color w:val="000000"/>
        </w:rPr>
      </w:pPr>
      <w:r w:rsidRPr="003C04F6">
        <w:rPr>
          <w:color w:val="000000"/>
        </w:rPr>
        <w:t>Hiển thị dưới dạng bảng hoặc thẻ, mỗi mục bao gồm các thông tin cơ bản của dự án như mã dự án, tên dự án, Project Manager, ngày bắt đầu, ngày kết thúc, trạng thái, mức độ ưu tiên.</w:t>
      </w:r>
    </w:p>
    <w:p w14:paraId="46D6895C" w14:textId="77777777" w:rsidR="00B60492" w:rsidRPr="00742E5C" w:rsidRDefault="00B60492" w:rsidP="00B60492">
      <w:pPr>
        <w:pStyle w:val="StyleCng"/>
      </w:pPr>
      <w:r w:rsidRPr="003C04F6">
        <w:t>Liên kết đến chi tiết dự án:</w:t>
      </w:r>
    </w:p>
    <w:p w14:paraId="2F606F9B" w14:textId="77777777" w:rsidR="00B60492" w:rsidRPr="00742E5C" w:rsidRDefault="00B60492" w:rsidP="00CF4AC9">
      <w:pPr>
        <w:numPr>
          <w:ilvl w:val="1"/>
          <w:numId w:val="10"/>
        </w:numPr>
        <w:pBdr>
          <w:top w:val="nil"/>
          <w:left w:val="nil"/>
          <w:bottom w:val="nil"/>
          <w:right w:val="nil"/>
          <w:between w:val="nil"/>
        </w:pBdr>
        <w:tabs>
          <w:tab w:val="left" w:pos="1080"/>
        </w:tabs>
        <w:spacing w:before="60" w:after="0"/>
        <w:rPr>
          <w:color w:val="000000"/>
        </w:rPr>
      </w:pPr>
      <w:r>
        <w:rPr>
          <w:color w:val="000000"/>
        </w:rPr>
        <w:t>Mỗi mục trong danh sách kết quả có thể nhấp vào để xem chi tiết đầy đủ của dự án</w:t>
      </w:r>
    </w:p>
    <w:p w14:paraId="0CCF13A2" w14:textId="714FEFA8" w:rsidR="00B60492" w:rsidRDefault="009774F3" w:rsidP="009774F3">
      <w:pPr>
        <w:pStyle w:val="Heading3"/>
      </w:pPr>
      <w:bookmarkStart w:id="153" w:name="_Toc177013478"/>
      <w:bookmarkStart w:id="154" w:name="_Toc178021908"/>
      <w:r>
        <w:t xml:space="preserve">Xem chi tiết </w:t>
      </w:r>
      <w:bookmarkEnd w:id="153"/>
      <w:bookmarkEnd w:id="154"/>
      <w:r w:rsidR="003A015C">
        <w:t>tour</w:t>
      </w:r>
    </w:p>
    <w:p w14:paraId="22B583E0" w14:textId="7B8296D4" w:rsidR="009774F3" w:rsidRPr="009774F3" w:rsidRDefault="00592E2A" w:rsidP="00592E2A">
      <w:pPr>
        <w:jc w:val="center"/>
      </w:pPr>
      <w:r w:rsidRPr="00592E2A">
        <w:rPr>
          <w:noProof/>
        </w:rPr>
        <w:drawing>
          <wp:inline distT="0" distB="0" distL="0" distR="0" wp14:anchorId="5BE1470A" wp14:editId="60F0FF75">
            <wp:extent cx="5940425" cy="31254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125470"/>
                    </a:xfrm>
                    <a:prstGeom prst="rect">
                      <a:avLst/>
                    </a:prstGeom>
                  </pic:spPr>
                </pic:pic>
              </a:graphicData>
            </a:graphic>
          </wp:inline>
        </w:drawing>
      </w:r>
    </w:p>
    <w:p w14:paraId="597DF7F1" w14:textId="508AC666" w:rsidR="00592E2A" w:rsidRDefault="00592E2A" w:rsidP="00592E2A">
      <w:pPr>
        <w:pStyle w:val="Caption"/>
        <w:jc w:val="center"/>
      </w:pPr>
      <w:bookmarkStart w:id="155" w:name="_Toc177013442"/>
      <w:r>
        <w:t xml:space="preserve">Ảnh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Ảnh \* ARABIC \s 1 </w:instrText>
      </w:r>
      <w:r>
        <w:fldChar w:fldCharType="separate"/>
      </w:r>
      <w:r>
        <w:rPr>
          <w:noProof/>
        </w:rPr>
        <w:t>12</w:t>
      </w:r>
      <w:r>
        <w:rPr>
          <w:noProof/>
        </w:rPr>
        <w:fldChar w:fldCharType="end"/>
      </w:r>
      <w:r>
        <w:t xml:space="preserve">. Biểu đồ usecase </w:t>
      </w:r>
      <w:r w:rsidR="002609A0">
        <w:t>xem chi tiết sản phẩm</w:t>
      </w:r>
      <w:bookmarkEnd w:id="155"/>
    </w:p>
    <w:tbl>
      <w:tblPr>
        <w:tblStyle w:val="TableGrid"/>
        <w:tblW w:w="0" w:type="auto"/>
        <w:tblLook w:val="04A0" w:firstRow="1" w:lastRow="0" w:firstColumn="1" w:lastColumn="0" w:noHBand="0" w:noVBand="1"/>
      </w:tblPr>
      <w:tblGrid>
        <w:gridCol w:w="704"/>
        <w:gridCol w:w="2693"/>
        <w:gridCol w:w="5948"/>
      </w:tblGrid>
      <w:tr w:rsidR="00592E2A" w14:paraId="6320AAF5" w14:textId="77777777" w:rsidTr="00B3470F">
        <w:tc>
          <w:tcPr>
            <w:tcW w:w="3397" w:type="dxa"/>
            <w:gridSpan w:val="2"/>
            <w:shd w:val="clear" w:color="auto" w:fill="BDD6EE" w:themeFill="accent5" w:themeFillTint="66"/>
            <w:vAlign w:val="center"/>
          </w:tcPr>
          <w:p w14:paraId="6D01AB49" w14:textId="77777777" w:rsidR="00592E2A" w:rsidRPr="001238F4" w:rsidRDefault="00592E2A" w:rsidP="00B3470F">
            <w:pPr>
              <w:jc w:val="left"/>
              <w:rPr>
                <w:b/>
                <w:bCs/>
              </w:rPr>
            </w:pPr>
            <w:r w:rsidRPr="001238F4">
              <w:rPr>
                <w:b/>
                <w:bCs/>
              </w:rPr>
              <w:t>Mã usecase</w:t>
            </w:r>
          </w:p>
        </w:tc>
        <w:tc>
          <w:tcPr>
            <w:tcW w:w="5948" w:type="dxa"/>
          </w:tcPr>
          <w:p w14:paraId="7414F5A5" w14:textId="2CC41A3B" w:rsidR="00592E2A" w:rsidRDefault="00592E2A" w:rsidP="00B3470F">
            <w:r>
              <w:rPr>
                <w:rFonts w:eastAsia="Calibri"/>
              </w:rPr>
              <w:t>UC1</w:t>
            </w:r>
            <w:r w:rsidR="00EB25B8">
              <w:rPr>
                <w:rFonts w:eastAsia="Calibri"/>
              </w:rPr>
              <w:t>2</w:t>
            </w:r>
          </w:p>
        </w:tc>
      </w:tr>
      <w:tr w:rsidR="00592E2A" w14:paraId="79678990" w14:textId="77777777" w:rsidTr="00B3470F">
        <w:tc>
          <w:tcPr>
            <w:tcW w:w="3397" w:type="dxa"/>
            <w:gridSpan w:val="2"/>
            <w:shd w:val="clear" w:color="auto" w:fill="BDD6EE" w:themeFill="accent5" w:themeFillTint="66"/>
            <w:vAlign w:val="center"/>
          </w:tcPr>
          <w:p w14:paraId="774B681F" w14:textId="77777777" w:rsidR="00592E2A" w:rsidRPr="001238F4" w:rsidRDefault="00592E2A" w:rsidP="00B3470F">
            <w:pPr>
              <w:jc w:val="left"/>
              <w:rPr>
                <w:b/>
                <w:bCs/>
              </w:rPr>
            </w:pPr>
            <w:r w:rsidRPr="001238F4">
              <w:rPr>
                <w:b/>
                <w:bCs/>
              </w:rPr>
              <w:t>Tên usecase</w:t>
            </w:r>
          </w:p>
        </w:tc>
        <w:tc>
          <w:tcPr>
            <w:tcW w:w="5948" w:type="dxa"/>
          </w:tcPr>
          <w:p w14:paraId="22E6556A" w14:textId="41C5B541" w:rsidR="00592E2A" w:rsidRPr="003A015C" w:rsidRDefault="003A015C" w:rsidP="00B3470F">
            <w:pPr>
              <w:rPr>
                <w:lang w:val="vi-VN"/>
              </w:rPr>
            </w:pPr>
            <w:r>
              <w:t>Xem</w:t>
            </w:r>
            <w:r>
              <w:rPr>
                <w:lang w:val="vi-VN"/>
              </w:rPr>
              <w:t xml:space="preserve"> chi tiết tour</w:t>
            </w:r>
          </w:p>
        </w:tc>
      </w:tr>
      <w:tr w:rsidR="00592E2A" w14:paraId="1DCEE08D" w14:textId="77777777" w:rsidTr="00B3470F">
        <w:tc>
          <w:tcPr>
            <w:tcW w:w="3397" w:type="dxa"/>
            <w:gridSpan w:val="2"/>
            <w:shd w:val="clear" w:color="auto" w:fill="BDD6EE" w:themeFill="accent5" w:themeFillTint="66"/>
            <w:vAlign w:val="center"/>
          </w:tcPr>
          <w:p w14:paraId="14155326" w14:textId="77777777" w:rsidR="00592E2A" w:rsidRPr="001238F4" w:rsidRDefault="00592E2A" w:rsidP="00B3470F">
            <w:pPr>
              <w:jc w:val="left"/>
              <w:rPr>
                <w:b/>
                <w:bCs/>
              </w:rPr>
            </w:pPr>
            <w:r w:rsidRPr="001238F4">
              <w:rPr>
                <w:b/>
                <w:bCs/>
              </w:rPr>
              <w:t>Mục đích sử dụng</w:t>
            </w:r>
          </w:p>
        </w:tc>
        <w:tc>
          <w:tcPr>
            <w:tcW w:w="5948" w:type="dxa"/>
          </w:tcPr>
          <w:p w14:paraId="112399C5" w14:textId="637A02F1" w:rsidR="00592E2A" w:rsidRDefault="00592E2A" w:rsidP="00B3470F">
            <w:r>
              <w:rPr>
                <w:rFonts w:eastAsia="Calibri"/>
              </w:rPr>
              <w:t xml:space="preserve">Cho phép người dùng </w:t>
            </w:r>
            <w:r w:rsidR="00EB25B8">
              <w:rPr>
                <w:rFonts w:eastAsia="Calibri"/>
              </w:rPr>
              <w:t>xem chi tiết các tour</w:t>
            </w:r>
          </w:p>
        </w:tc>
      </w:tr>
      <w:tr w:rsidR="00592E2A" w14:paraId="01E23BE7" w14:textId="77777777" w:rsidTr="00B3470F">
        <w:tc>
          <w:tcPr>
            <w:tcW w:w="3397" w:type="dxa"/>
            <w:gridSpan w:val="2"/>
            <w:shd w:val="clear" w:color="auto" w:fill="BDD6EE" w:themeFill="accent5" w:themeFillTint="66"/>
            <w:vAlign w:val="center"/>
          </w:tcPr>
          <w:p w14:paraId="24894DBA" w14:textId="77777777" w:rsidR="00592E2A" w:rsidRPr="001238F4" w:rsidRDefault="00592E2A" w:rsidP="00B3470F">
            <w:pPr>
              <w:jc w:val="left"/>
              <w:rPr>
                <w:b/>
                <w:bCs/>
              </w:rPr>
            </w:pPr>
            <w:r w:rsidRPr="001238F4">
              <w:rPr>
                <w:b/>
                <w:bCs/>
              </w:rPr>
              <w:t>Tác nhân</w:t>
            </w:r>
          </w:p>
        </w:tc>
        <w:tc>
          <w:tcPr>
            <w:tcW w:w="5948" w:type="dxa"/>
          </w:tcPr>
          <w:p w14:paraId="42779D81" w14:textId="0B9C2D9C" w:rsidR="00592E2A" w:rsidRDefault="00592E2A" w:rsidP="00B3470F">
            <w:r>
              <w:t>Customer</w:t>
            </w:r>
            <w:r w:rsidR="00EB25B8">
              <w:t>, Admin</w:t>
            </w:r>
          </w:p>
        </w:tc>
      </w:tr>
      <w:tr w:rsidR="00592E2A" w14:paraId="2D2A947A" w14:textId="77777777" w:rsidTr="00B3470F">
        <w:tc>
          <w:tcPr>
            <w:tcW w:w="3397" w:type="dxa"/>
            <w:gridSpan w:val="2"/>
            <w:shd w:val="clear" w:color="auto" w:fill="BDD6EE" w:themeFill="accent5" w:themeFillTint="66"/>
            <w:vAlign w:val="center"/>
          </w:tcPr>
          <w:p w14:paraId="5F20BED2" w14:textId="77777777" w:rsidR="00592E2A" w:rsidRPr="001238F4" w:rsidRDefault="00592E2A" w:rsidP="00B3470F">
            <w:pPr>
              <w:jc w:val="left"/>
              <w:rPr>
                <w:b/>
                <w:bCs/>
              </w:rPr>
            </w:pPr>
            <w:r w:rsidRPr="001238F4">
              <w:rPr>
                <w:b/>
                <w:bCs/>
              </w:rPr>
              <w:lastRenderedPageBreak/>
              <w:t>Sự kiện kích hoạt</w:t>
            </w:r>
          </w:p>
        </w:tc>
        <w:tc>
          <w:tcPr>
            <w:tcW w:w="5948" w:type="dxa"/>
          </w:tcPr>
          <w:p w14:paraId="06455716" w14:textId="69AD0CBE" w:rsidR="00592E2A" w:rsidRDefault="00592E2A" w:rsidP="00B3470F">
            <w:r>
              <w:t xml:space="preserve">Khi người dùng chọn </w:t>
            </w:r>
            <w:r w:rsidR="00EB25B8">
              <w:t xml:space="preserve">1 tour bất kỳ trên trang web còn đói với admin thì chọn chức năng quản lý tour để hiển thị </w:t>
            </w:r>
          </w:p>
        </w:tc>
      </w:tr>
      <w:tr w:rsidR="00592E2A" w14:paraId="69BEEFB8" w14:textId="77777777" w:rsidTr="00B3470F">
        <w:tc>
          <w:tcPr>
            <w:tcW w:w="3397" w:type="dxa"/>
            <w:gridSpan w:val="2"/>
            <w:shd w:val="clear" w:color="auto" w:fill="BDD6EE" w:themeFill="accent5" w:themeFillTint="66"/>
            <w:vAlign w:val="center"/>
          </w:tcPr>
          <w:p w14:paraId="558EC99C" w14:textId="77777777" w:rsidR="00592E2A" w:rsidRPr="001238F4" w:rsidRDefault="00592E2A" w:rsidP="00B3470F">
            <w:pPr>
              <w:jc w:val="left"/>
              <w:rPr>
                <w:b/>
                <w:bCs/>
              </w:rPr>
            </w:pPr>
            <w:r w:rsidRPr="001238F4">
              <w:rPr>
                <w:b/>
                <w:bCs/>
              </w:rPr>
              <w:t>Điều kiện tiên quyết</w:t>
            </w:r>
          </w:p>
        </w:tc>
        <w:tc>
          <w:tcPr>
            <w:tcW w:w="5948" w:type="dxa"/>
          </w:tcPr>
          <w:p w14:paraId="61D955D6" w14:textId="6664D63E" w:rsidR="00592E2A" w:rsidRDefault="00EB25B8" w:rsidP="00B3470F">
            <w:r>
              <w:t xml:space="preserve">Đối với Admin cần đăng nhập vào trang admin </w:t>
            </w:r>
          </w:p>
        </w:tc>
      </w:tr>
      <w:tr w:rsidR="00592E2A" w14:paraId="3333D767" w14:textId="77777777" w:rsidTr="00B3470F">
        <w:trPr>
          <w:trHeight w:val="139"/>
        </w:trPr>
        <w:tc>
          <w:tcPr>
            <w:tcW w:w="704" w:type="dxa"/>
            <w:shd w:val="clear" w:color="auto" w:fill="BDD6EE" w:themeFill="accent5" w:themeFillTint="66"/>
            <w:vAlign w:val="center"/>
          </w:tcPr>
          <w:p w14:paraId="5CFF6525" w14:textId="77777777" w:rsidR="00592E2A" w:rsidRPr="001238F4" w:rsidRDefault="00592E2A" w:rsidP="00B3470F">
            <w:pPr>
              <w:jc w:val="left"/>
              <w:rPr>
                <w:b/>
                <w:bCs/>
              </w:rPr>
            </w:pPr>
            <w:r w:rsidRPr="001238F4">
              <w:rPr>
                <w:b/>
                <w:bCs/>
              </w:rPr>
              <w:t>Hậu điều kiện</w:t>
            </w:r>
          </w:p>
        </w:tc>
        <w:tc>
          <w:tcPr>
            <w:tcW w:w="2693" w:type="dxa"/>
            <w:shd w:val="clear" w:color="auto" w:fill="DEEAF6" w:themeFill="accent5" w:themeFillTint="33"/>
            <w:vAlign w:val="center"/>
          </w:tcPr>
          <w:p w14:paraId="4CD82D95" w14:textId="77777777" w:rsidR="00592E2A" w:rsidRPr="001238F4" w:rsidRDefault="00592E2A" w:rsidP="00B3470F">
            <w:pPr>
              <w:jc w:val="left"/>
              <w:rPr>
                <w:b/>
                <w:bCs/>
              </w:rPr>
            </w:pPr>
            <w:r w:rsidRPr="001238F4">
              <w:rPr>
                <w:b/>
                <w:bCs/>
              </w:rPr>
              <w:t>Luồng sự kiện chính (Thành công)</w:t>
            </w:r>
          </w:p>
        </w:tc>
        <w:tc>
          <w:tcPr>
            <w:tcW w:w="5948" w:type="dxa"/>
          </w:tcPr>
          <w:p w14:paraId="1C59919C" w14:textId="3EE5F270" w:rsidR="00592E2A" w:rsidRDefault="00592E2A" w:rsidP="00B3470F">
            <w:r>
              <w:t xml:space="preserve">Hiển thị các </w:t>
            </w:r>
            <w:r w:rsidR="00EB25B8">
              <w:t>chi tiết về tour</w:t>
            </w:r>
            <w:r>
              <w:t xml:space="preserve"> </w:t>
            </w:r>
          </w:p>
        </w:tc>
      </w:tr>
    </w:tbl>
    <w:p w14:paraId="32954C66" w14:textId="77777777" w:rsidR="00592E2A" w:rsidRPr="000563EF" w:rsidRDefault="00592E2A" w:rsidP="00592E2A">
      <w:pPr>
        <w:shd w:val="clear" w:color="auto" w:fill="DEEAF6" w:themeFill="accent5" w:themeFillTint="33"/>
      </w:pPr>
      <w:r w:rsidRPr="000563EF">
        <w:t xml:space="preserve">Đặc tả chức năng: </w:t>
      </w:r>
      <w:r w:rsidRPr="000563EF">
        <w:rPr>
          <w:lang w:val="vi-VN"/>
        </w:rPr>
        <w:t>Luồng sự kiện chính/Kịch bản chính</w:t>
      </w:r>
      <w:r w:rsidRPr="000563EF">
        <w:t> </w:t>
      </w:r>
    </w:p>
    <w:p w14:paraId="73361C54" w14:textId="4E4BD46C" w:rsidR="007A52D5" w:rsidRDefault="00592E2A" w:rsidP="002609A0">
      <w:pPr>
        <w:pStyle w:val="StyleTr"/>
      </w:pPr>
      <w:r w:rsidRPr="00FD4A24">
        <w:t>Khi Admin đăng nhập và</w:t>
      </w:r>
      <w:r>
        <w:t xml:space="preserve">o trang admin trong mục quản lý tour sẽ hiển thị chi tiết </w:t>
      </w:r>
      <w:r w:rsidR="002609A0">
        <w:t>sản phẩm</w:t>
      </w:r>
    </w:p>
    <w:p w14:paraId="4E20FF83" w14:textId="3DFF5D4A" w:rsidR="002609A0" w:rsidRDefault="002609A0" w:rsidP="002609A0">
      <w:pPr>
        <w:pStyle w:val="StyleTr"/>
      </w:pPr>
      <w:r>
        <w:t xml:space="preserve">Người dùng khi vào trang đặt tour khi bấm vào 1 tour bất kì sẽ hiển thị chi tiết sản phẩm </w:t>
      </w:r>
    </w:p>
    <w:p w14:paraId="08AAC4BD" w14:textId="20518C62" w:rsidR="002609A0" w:rsidRDefault="002609A0" w:rsidP="002609A0">
      <w:pPr>
        <w:pStyle w:val="Heading3"/>
      </w:pPr>
      <w:bookmarkStart w:id="156" w:name="_Toc177013479"/>
      <w:bookmarkStart w:id="157" w:name="_Toc178021909"/>
      <w:r>
        <w:t>Xem danh sách tour</w:t>
      </w:r>
      <w:bookmarkEnd w:id="156"/>
      <w:bookmarkEnd w:id="157"/>
    </w:p>
    <w:p w14:paraId="73834525" w14:textId="47DFAA3E" w:rsidR="002609A0" w:rsidRDefault="002609A0" w:rsidP="002609A0">
      <w:pPr>
        <w:jc w:val="center"/>
      </w:pPr>
      <w:r w:rsidRPr="002609A0">
        <w:rPr>
          <w:noProof/>
        </w:rPr>
        <w:drawing>
          <wp:inline distT="0" distB="0" distL="0" distR="0" wp14:anchorId="11D43557" wp14:editId="33D32FDB">
            <wp:extent cx="5940425" cy="263144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31440"/>
                    </a:xfrm>
                    <a:prstGeom prst="rect">
                      <a:avLst/>
                    </a:prstGeom>
                  </pic:spPr>
                </pic:pic>
              </a:graphicData>
            </a:graphic>
          </wp:inline>
        </w:drawing>
      </w:r>
    </w:p>
    <w:p w14:paraId="0FFDEBAE" w14:textId="77626607" w:rsidR="002609A0" w:rsidRDefault="002609A0" w:rsidP="002609A0">
      <w:pPr>
        <w:pStyle w:val="Caption"/>
        <w:jc w:val="center"/>
      </w:pPr>
      <w:bookmarkStart w:id="158" w:name="_Toc177013443"/>
      <w:r>
        <w:t xml:space="preserve">Ảnh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Ảnh \* ARABIC \s 1 </w:instrText>
      </w:r>
      <w:r>
        <w:fldChar w:fldCharType="separate"/>
      </w:r>
      <w:r>
        <w:rPr>
          <w:noProof/>
        </w:rPr>
        <w:t>13</w:t>
      </w:r>
      <w:r>
        <w:rPr>
          <w:noProof/>
        </w:rPr>
        <w:fldChar w:fldCharType="end"/>
      </w:r>
      <w:r>
        <w:t xml:space="preserve">. Biểu đồ usecase xem </w:t>
      </w:r>
      <w:r w:rsidR="00EB25B8">
        <w:t>danh sách tour</w:t>
      </w:r>
      <w:bookmarkEnd w:id="158"/>
    </w:p>
    <w:tbl>
      <w:tblPr>
        <w:tblStyle w:val="TableGrid"/>
        <w:tblW w:w="0" w:type="auto"/>
        <w:tblLook w:val="04A0" w:firstRow="1" w:lastRow="0" w:firstColumn="1" w:lastColumn="0" w:noHBand="0" w:noVBand="1"/>
      </w:tblPr>
      <w:tblGrid>
        <w:gridCol w:w="704"/>
        <w:gridCol w:w="2693"/>
        <w:gridCol w:w="5948"/>
      </w:tblGrid>
      <w:tr w:rsidR="00EB25B8" w14:paraId="0132F6F2" w14:textId="77777777" w:rsidTr="00B3470F">
        <w:tc>
          <w:tcPr>
            <w:tcW w:w="3397" w:type="dxa"/>
            <w:gridSpan w:val="2"/>
            <w:shd w:val="clear" w:color="auto" w:fill="BDD6EE" w:themeFill="accent5" w:themeFillTint="66"/>
            <w:vAlign w:val="center"/>
          </w:tcPr>
          <w:p w14:paraId="6FBEC147" w14:textId="77777777" w:rsidR="00EB25B8" w:rsidRPr="001238F4" w:rsidRDefault="00EB25B8" w:rsidP="00B3470F">
            <w:pPr>
              <w:jc w:val="left"/>
              <w:rPr>
                <w:b/>
                <w:bCs/>
              </w:rPr>
            </w:pPr>
            <w:r w:rsidRPr="001238F4">
              <w:rPr>
                <w:b/>
                <w:bCs/>
              </w:rPr>
              <w:t>Mã usecase</w:t>
            </w:r>
          </w:p>
        </w:tc>
        <w:tc>
          <w:tcPr>
            <w:tcW w:w="5948" w:type="dxa"/>
          </w:tcPr>
          <w:p w14:paraId="0409A606" w14:textId="1364AC48" w:rsidR="00EB25B8" w:rsidRDefault="00EB25B8" w:rsidP="00B3470F">
            <w:r>
              <w:rPr>
                <w:rFonts w:eastAsia="Calibri"/>
              </w:rPr>
              <w:t>UC13</w:t>
            </w:r>
          </w:p>
        </w:tc>
      </w:tr>
      <w:tr w:rsidR="00EB25B8" w14:paraId="116EF6C0" w14:textId="77777777" w:rsidTr="00B3470F">
        <w:tc>
          <w:tcPr>
            <w:tcW w:w="3397" w:type="dxa"/>
            <w:gridSpan w:val="2"/>
            <w:shd w:val="clear" w:color="auto" w:fill="BDD6EE" w:themeFill="accent5" w:themeFillTint="66"/>
            <w:vAlign w:val="center"/>
          </w:tcPr>
          <w:p w14:paraId="1B384F53" w14:textId="77777777" w:rsidR="00EB25B8" w:rsidRPr="001238F4" w:rsidRDefault="00EB25B8" w:rsidP="00B3470F">
            <w:pPr>
              <w:jc w:val="left"/>
              <w:rPr>
                <w:b/>
                <w:bCs/>
              </w:rPr>
            </w:pPr>
            <w:r w:rsidRPr="001238F4">
              <w:rPr>
                <w:b/>
                <w:bCs/>
              </w:rPr>
              <w:t>Tên usecase</w:t>
            </w:r>
          </w:p>
        </w:tc>
        <w:tc>
          <w:tcPr>
            <w:tcW w:w="5948" w:type="dxa"/>
          </w:tcPr>
          <w:p w14:paraId="5A47D97A" w14:textId="2D5C1915" w:rsidR="00EB25B8" w:rsidRPr="003A015C" w:rsidRDefault="003A015C" w:rsidP="00B3470F">
            <w:pPr>
              <w:rPr>
                <w:lang w:val="vi-VN"/>
              </w:rPr>
            </w:pPr>
            <w:r>
              <w:t>Xem</w:t>
            </w:r>
            <w:r>
              <w:rPr>
                <w:lang w:val="vi-VN"/>
              </w:rPr>
              <w:t xml:space="preserve"> danh sách tour</w:t>
            </w:r>
          </w:p>
        </w:tc>
      </w:tr>
      <w:tr w:rsidR="00EB25B8" w14:paraId="77F42956" w14:textId="77777777" w:rsidTr="00B3470F">
        <w:tc>
          <w:tcPr>
            <w:tcW w:w="3397" w:type="dxa"/>
            <w:gridSpan w:val="2"/>
            <w:shd w:val="clear" w:color="auto" w:fill="BDD6EE" w:themeFill="accent5" w:themeFillTint="66"/>
            <w:vAlign w:val="center"/>
          </w:tcPr>
          <w:p w14:paraId="68FCE23D" w14:textId="77777777" w:rsidR="00EB25B8" w:rsidRPr="001238F4" w:rsidRDefault="00EB25B8" w:rsidP="00B3470F">
            <w:pPr>
              <w:jc w:val="left"/>
              <w:rPr>
                <w:b/>
                <w:bCs/>
              </w:rPr>
            </w:pPr>
            <w:r w:rsidRPr="001238F4">
              <w:rPr>
                <w:b/>
                <w:bCs/>
              </w:rPr>
              <w:t>Mục đích sử dụng</w:t>
            </w:r>
          </w:p>
        </w:tc>
        <w:tc>
          <w:tcPr>
            <w:tcW w:w="5948" w:type="dxa"/>
          </w:tcPr>
          <w:p w14:paraId="48802ABB" w14:textId="0B7C44BF" w:rsidR="00EB25B8" w:rsidRDefault="00EB25B8" w:rsidP="00B3470F">
            <w:r>
              <w:rPr>
                <w:rFonts w:eastAsia="Calibri"/>
              </w:rPr>
              <w:t>Cho phép người dùng xem danh sách các tour đang có</w:t>
            </w:r>
          </w:p>
        </w:tc>
      </w:tr>
      <w:tr w:rsidR="00EB25B8" w14:paraId="53A518E4" w14:textId="77777777" w:rsidTr="00B3470F">
        <w:tc>
          <w:tcPr>
            <w:tcW w:w="3397" w:type="dxa"/>
            <w:gridSpan w:val="2"/>
            <w:shd w:val="clear" w:color="auto" w:fill="BDD6EE" w:themeFill="accent5" w:themeFillTint="66"/>
            <w:vAlign w:val="center"/>
          </w:tcPr>
          <w:p w14:paraId="6CE2CD8A" w14:textId="77777777" w:rsidR="00EB25B8" w:rsidRPr="001238F4" w:rsidRDefault="00EB25B8" w:rsidP="00B3470F">
            <w:pPr>
              <w:jc w:val="left"/>
              <w:rPr>
                <w:b/>
                <w:bCs/>
              </w:rPr>
            </w:pPr>
            <w:r w:rsidRPr="001238F4">
              <w:rPr>
                <w:b/>
                <w:bCs/>
              </w:rPr>
              <w:t>Tác nhân</w:t>
            </w:r>
          </w:p>
        </w:tc>
        <w:tc>
          <w:tcPr>
            <w:tcW w:w="5948" w:type="dxa"/>
          </w:tcPr>
          <w:p w14:paraId="53F4065E" w14:textId="1ED19323" w:rsidR="00EB25B8" w:rsidRDefault="00EB25B8" w:rsidP="00B3470F">
            <w:r>
              <w:t>Customer, Admin</w:t>
            </w:r>
          </w:p>
        </w:tc>
      </w:tr>
      <w:tr w:rsidR="00EB25B8" w14:paraId="2B162BD4" w14:textId="77777777" w:rsidTr="00B3470F">
        <w:tc>
          <w:tcPr>
            <w:tcW w:w="3397" w:type="dxa"/>
            <w:gridSpan w:val="2"/>
            <w:shd w:val="clear" w:color="auto" w:fill="BDD6EE" w:themeFill="accent5" w:themeFillTint="66"/>
            <w:vAlign w:val="center"/>
          </w:tcPr>
          <w:p w14:paraId="7FB8CD5F" w14:textId="77777777" w:rsidR="00EB25B8" w:rsidRPr="001238F4" w:rsidRDefault="00EB25B8" w:rsidP="00B3470F">
            <w:pPr>
              <w:jc w:val="left"/>
              <w:rPr>
                <w:b/>
                <w:bCs/>
              </w:rPr>
            </w:pPr>
            <w:r w:rsidRPr="001238F4">
              <w:rPr>
                <w:b/>
                <w:bCs/>
              </w:rPr>
              <w:lastRenderedPageBreak/>
              <w:t>Sự kiện kích hoạt</w:t>
            </w:r>
          </w:p>
        </w:tc>
        <w:tc>
          <w:tcPr>
            <w:tcW w:w="5948" w:type="dxa"/>
          </w:tcPr>
          <w:p w14:paraId="6FABC0F3" w14:textId="021243D1" w:rsidR="00EB25B8" w:rsidRDefault="00EB25B8" w:rsidP="00B3470F">
            <w:r>
              <w:t xml:space="preserve">Khi người dùng chọn chức xem danh sách các tour </w:t>
            </w:r>
            <w:r w:rsidR="00BB004C">
              <w:t>, còn đói với admin thì chọn chức năng quản lý tour để hiển thị</w:t>
            </w:r>
          </w:p>
        </w:tc>
      </w:tr>
      <w:tr w:rsidR="00EB25B8" w14:paraId="6FD1358A" w14:textId="77777777" w:rsidTr="00B3470F">
        <w:tc>
          <w:tcPr>
            <w:tcW w:w="3397" w:type="dxa"/>
            <w:gridSpan w:val="2"/>
            <w:shd w:val="clear" w:color="auto" w:fill="BDD6EE" w:themeFill="accent5" w:themeFillTint="66"/>
            <w:vAlign w:val="center"/>
          </w:tcPr>
          <w:p w14:paraId="0C9C401B" w14:textId="77777777" w:rsidR="00EB25B8" w:rsidRPr="001238F4" w:rsidRDefault="00EB25B8" w:rsidP="00B3470F">
            <w:pPr>
              <w:jc w:val="left"/>
              <w:rPr>
                <w:b/>
                <w:bCs/>
              </w:rPr>
            </w:pPr>
            <w:r w:rsidRPr="001238F4">
              <w:rPr>
                <w:b/>
                <w:bCs/>
              </w:rPr>
              <w:t>Điều kiện tiên quyết</w:t>
            </w:r>
          </w:p>
        </w:tc>
        <w:tc>
          <w:tcPr>
            <w:tcW w:w="5948" w:type="dxa"/>
          </w:tcPr>
          <w:p w14:paraId="61540859" w14:textId="33A00E22" w:rsidR="00EB25B8" w:rsidRDefault="00BB004C" w:rsidP="00B3470F">
            <w:r>
              <w:t>Đối với Admin cần đăng nhập vào trang admin</w:t>
            </w:r>
          </w:p>
        </w:tc>
      </w:tr>
      <w:tr w:rsidR="00EB25B8" w14:paraId="49195B0C" w14:textId="77777777" w:rsidTr="00B3470F">
        <w:trPr>
          <w:trHeight w:val="139"/>
        </w:trPr>
        <w:tc>
          <w:tcPr>
            <w:tcW w:w="704" w:type="dxa"/>
            <w:vMerge w:val="restart"/>
            <w:shd w:val="clear" w:color="auto" w:fill="BDD6EE" w:themeFill="accent5" w:themeFillTint="66"/>
            <w:vAlign w:val="center"/>
          </w:tcPr>
          <w:p w14:paraId="47FFEEF6" w14:textId="77777777" w:rsidR="00EB25B8" w:rsidRPr="001238F4" w:rsidRDefault="00EB25B8" w:rsidP="00B3470F">
            <w:pPr>
              <w:jc w:val="left"/>
              <w:rPr>
                <w:b/>
                <w:bCs/>
              </w:rPr>
            </w:pPr>
            <w:r w:rsidRPr="001238F4">
              <w:rPr>
                <w:b/>
                <w:bCs/>
              </w:rPr>
              <w:t>Hậu điều kiện</w:t>
            </w:r>
          </w:p>
        </w:tc>
        <w:tc>
          <w:tcPr>
            <w:tcW w:w="2693" w:type="dxa"/>
            <w:shd w:val="clear" w:color="auto" w:fill="DEEAF6" w:themeFill="accent5" w:themeFillTint="33"/>
            <w:vAlign w:val="center"/>
          </w:tcPr>
          <w:p w14:paraId="407F28B6" w14:textId="77777777" w:rsidR="00EB25B8" w:rsidRPr="001238F4" w:rsidRDefault="00EB25B8" w:rsidP="00B3470F">
            <w:pPr>
              <w:jc w:val="left"/>
              <w:rPr>
                <w:b/>
                <w:bCs/>
              </w:rPr>
            </w:pPr>
            <w:r w:rsidRPr="001238F4">
              <w:rPr>
                <w:b/>
                <w:bCs/>
              </w:rPr>
              <w:t>Luồng sự kiện chính (Thành công)</w:t>
            </w:r>
          </w:p>
        </w:tc>
        <w:tc>
          <w:tcPr>
            <w:tcW w:w="5948" w:type="dxa"/>
          </w:tcPr>
          <w:p w14:paraId="6949A3AF" w14:textId="3D339B1D" w:rsidR="00EB25B8" w:rsidRDefault="00EB25B8" w:rsidP="00B3470F">
            <w:r>
              <w:t xml:space="preserve">Hiển thị các tour </w:t>
            </w:r>
            <w:r w:rsidR="00BB004C">
              <w:t xml:space="preserve">đang có </w:t>
            </w:r>
            <w:r>
              <w:t xml:space="preserve"> </w:t>
            </w:r>
          </w:p>
        </w:tc>
      </w:tr>
      <w:tr w:rsidR="00EB25B8" w14:paraId="2CA85907" w14:textId="77777777" w:rsidTr="00B3470F">
        <w:tc>
          <w:tcPr>
            <w:tcW w:w="704" w:type="dxa"/>
            <w:vMerge/>
            <w:shd w:val="clear" w:color="auto" w:fill="BDD6EE" w:themeFill="accent5" w:themeFillTint="66"/>
            <w:vAlign w:val="center"/>
          </w:tcPr>
          <w:p w14:paraId="6CC6B978" w14:textId="77777777" w:rsidR="00EB25B8" w:rsidRDefault="00EB25B8" w:rsidP="00B3470F">
            <w:pPr>
              <w:jc w:val="left"/>
            </w:pPr>
          </w:p>
        </w:tc>
        <w:tc>
          <w:tcPr>
            <w:tcW w:w="2693" w:type="dxa"/>
            <w:shd w:val="clear" w:color="auto" w:fill="DEEAF6" w:themeFill="accent5" w:themeFillTint="33"/>
            <w:vAlign w:val="center"/>
          </w:tcPr>
          <w:p w14:paraId="1EC60FD4" w14:textId="77777777" w:rsidR="00EB25B8" w:rsidRPr="001238F4" w:rsidRDefault="00EB25B8" w:rsidP="00B3470F">
            <w:pPr>
              <w:jc w:val="left"/>
              <w:rPr>
                <w:b/>
                <w:bCs/>
              </w:rPr>
            </w:pPr>
            <w:r w:rsidRPr="001238F4">
              <w:rPr>
                <w:b/>
                <w:bCs/>
              </w:rPr>
              <w:t>Luồng sự kiện thay thế</w:t>
            </w:r>
          </w:p>
        </w:tc>
        <w:tc>
          <w:tcPr>
            <w:tcW w:w="5948" w:type="dxa"/>
          </w:tcPr>
          <w:p w14:paraId="2F5A0CC3" w14:textId="77777777" w:rsidR="00EB25B8" w:rsidRDefault="00EB25B8" w:rsidP="00B3470F">
            <w:r>
              <w:rPr>
                <w:rFonts w:eastAsia="Calibri"/>
              </w:rPr>
              <w:t xml:space="preserve">Không tìm thấy tour </w:t>
            </w:r>
          </w:p>
        </w:tc>
      </w:tr>
    </w:tbl>
    <w:p w14:paraId="516C2042" w14:textId="77777777" w:rsidR="00EB25B8" w:rsidRPr="000563EF" w:rsidRDefault="00EB25B8" w:rsidP="00EB25B8">
      <w:pPr>
        <w:shd w:val="clear" w:color="auto" w:fill="DEEAF6" w:themeFill="accent5" w:themeFillTint="33"/>
      </w:pPr>
      <w:r w:rsidRPr="000563EF">
        <w:t xml:space="preserve">Đặc tả chức năng: </w:t>
      </w:r>
      <w:r w:rsidRPr="000563EF">
        <w:rPr>
          <w:lang w:val="vi-VN"/>
        </w:rPr>
        <w:t>Luồng sự kiện chính/Kịch bản chính</w:t>
      </w:r>
      <w:r w:rsidRPr="000563EF">
        <w:t> </w:t>
      </w:r>
    </w:p>
    <w:p w14:paraId="3C1E5F17" w14:textId="5C8B56DB" w:rsidR="00EB25B8" w:rsidRDefault="00EB25B8" w:rsidP="00EB25B8">
      <w:pPr>
        <w:pStyle w:val="StyleTr"/>
      </w:pPr>
      <w:r w:rsidRPr="00FD4A24">
        <w:t>Khi Admin đăng nhập và</w:t>
      </w:r>
      <w:r>
        <w:t xml:space="preserve">o trang admin trong mục quản lý tour sẽ hiển thị </w:t>
      </w:r>
      <w:r w:rsidR="00BB004C">
        <w:t xml:space="preserve">các tour đang có </w:t>
      </w:r>
    </w:p>
    <w:p w14:paraId="6A92E383" w14:textId="42C9098A" w:rsidR="002609A0" w:rsidRDefault="00EB25B8" w:rsidP="00D6458D">
      <w:pPr>
        <w:pStyle w:val="StyleTr"/>
        <w:jc w:val="left"/>
      </w:pPr>
      <w:r>
        <w:t xml:space="preserve">Người dùng khi vào trang đặt tour khi bấm vào </w:t>
      </w:r>
      <w:r w:rsidR="00BB004C">
        <w:t xml:space="preserve">chức năng danh sách các tour sẽ hiển thị các tour đang có </w:t>
      </w:r>
    </w:p>
    <w:p w14:paraId="357FCF38" w14:textId="739C290E" w:rsidR="00BB004C" w:rsidRDefault="00BB004C" w:rsidP="00BB004C">
      <w:pPr>
        <w:pStyle w:val="Heading3"/>
      </w:pPr>
      <w:bookmarkStart w:id="159" w:name="_Toc177013480"/>
      <w:bookmarkStart w:id="160" w:name="_Toc178021910"/>
      <w:r>
        <w:t>Đặt Tour</w:t>
      </w:r>
      <w:bookmarkEnd w:id="159"/>
      <w:bookmarkEnd w:id="160"/>
    </w:p>
    <w:p w14:paraId="48DFE304" w14:textId="5367650C" w:rsidR="00BB004C" w:rsidRDefault="00BB004C" w:rsidP="00BB004C">
      <w:pPr>
        <w:jc w:val="center"/>
      </w:pPr>
      <w:r w:rsidRPr="00BB004C">
        <w:rPr>
          <w:noProof/>
        </w:rPr>
        <w:drawing>
          <wp:inline distT="0" distB="0" distL="0" distR="0" wp14:anchorId="27AC136E" wp14:editId="2BE82560">
            <wp:extent cx="5940425" cy="216027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160270"/>
                    </a:xfrm>
                    <a:prstGeom prst="rect">
                      <a:avLst/>
                    </a:prstGeom>
                  </pic:spPr>
                </pic:pic>
              </a:graphicData>
            </a:graphic>
          </wp:inline>
        </w:drawing>
      </w:r>
    </w:p>
    <w:p w14:paraId="57896F03" w14:textId="6D4BCB4A" w:rsidR="00BB004C" w:rsidRDefault="00BB004C" w:rsidP="00BB004C">
      <w:pPr>
        <w:pStyle w:val="Caption"/>
        <w:jc w:val="center"/>
      </w:pPr>
      <w:bookmarkStart w:id="161" w:name="_Toc177013444"/>
      <w:r>
        <w:t xml:space="preserve">Ảnh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Ảnh \* ARABIC \s 1 </w:instrText>
      </w:r>
      <w:r>
        <w:fldChar w:fldCharType="separate"/>
      </w:r>
      <w:r>
        <w:rPr>
          <w:noProof/>
        </w:rPr>
        <w:t>14</w:t>
      </w:r>
      <w:r>
        <w:rPr>
          <w:noProof/>
        </w:rPr>
        <w:fldChar w:fldCharType="end"/>
      </w:r>
      <w:r>
        <w:t>. Biểu đồ usecase chức năng đặt tour</w:t>
      </w:r>
      <w:bookmarkEnd w:id="161"/>
    </w:p>
    <w:p w14:paraId="0FC2B6D8" w14:textId="77777777" w:rsidR="00BB004C" w:rsidRPr="00BB004C" w:rsidRDefault="00BB004C" w:rsidP="00BB004C"/>
    <w:tbl>
      <w:tblPr>
        <w:tblStyle w:val="TableGrid"/>
        <w:tblW w:w="0" w:type="auto"/>
        <w:tblLook w:val="04A0" w:firstRow="1" w:lastRow="0" w:firstColumn="1" w:lastColumn="0" w:noHBand="0" w:noVBand="1"/>
      </w:tblPr>
      <w:tblGrid>
        <w:gridCol w:w="704"/>
        <w:gridCol w:w="2693"/>
        <w:gridCol w:w="5948"/>
      </w:tblGrid>
      <w:tr w:rsidR="00BB004C" w14:paraId="085502F8" w14:textId="77777777" w:rsidTr="00B3470F">
        <w:tc>
          <w:tcPr>
            <w:tcW w:w="3397" w:type="dxa"/>
            <w:gridSpan w:val="2"/>
            <w:shd w:val="clear" w:color="auto" w:fill="BDD6EE" w:themeFill="accent5" w:themeFillTint="66"/>
            <w:vAlign w:val="center"/>
          </w:tcPr>
          <w:p w14:paraId="4B5C0F69" w14:textId="77777777" w:rsidR="00BB004C" w:rsidRPr="001238F4" w:rsidRDefault="00BB004C" w:rsidP="00B3470F">
            <w:pPr>
              <w:jc w:val="left"/>
              <w:rPr>
                <w:b/>
                <w:bCs/>
              </w:rPr>
            </w:pPr>
            <w:r w:rsidRPr="001238F4">
              <w:rPr>
                <w:b/>
                <w:bCs/>
              </w:rPr>
              <w:t>Mã usecase</w:t>
            </w:r>
          </w:p>
        </w:tc>
        <w:tc>
          <w:tcPr>
            <w:tcW w:w="5948" w:type="dxa"/>
          </w:tcPr>
          <w:p w14:paraId="25C81832" w14:textId="2BC57D90" w:rsidR="00BB004C" w:rsidRDefault="00BB004C" w:rsidP="00B3470F">
            <w:r>
              <w:rPr>
                <w:rFonts w:eastAsia="Calibri"/>
              </w:rPr>
              <w:t>UC14</w:t>
            </w:r>
          </w:p>
        </w:tc>
      </w:tr>
      <w:tr w:rsidR="00BB004C" w14:paraId="734BD056" w14:textId="77777777" w:rsidTr="00B3470F">
        <w:tc>
          <w:tcPr>
            <w:tcW w:w="3397" w:type="dxa"/>
            <w:gridSpan w:val="2"/>
            <w:shd w:val="clear" w:color="auto" w:fill="BDD6EE" w:themeFill="accent5" w:themeFillTint="66"/>
            <w:vAlign w:val="center"/>
          </w:tcPr>
          <w:p w14:paraId="405F9E8A" w14:textId="77777777" w:rsidR="00BB004C" w:rsidRPr="001238F4" w:rsidRDefault="00BB004C" w:rsidP="00B3470F">
            <w:pPr>
              <w:jc w:val="left"/>
              <w:rPr>
                <w:b/>
                <w:bCs/>
              </w:rPr>
            </w:pPr>
            <w:r w:rsidRPr="001238F4">
              <w:rPr>
                <w:b/>
                <w:bCs/>
              </w:rPr>
              <w:t>Tên usecase</w:t>
            </w:r>
          </w:p>
        </w:tc>
        <w:tc>
          <w:tcPr>
            <w:tcW w:w="5948" w:type="dxa"/>
          </w:tcPr>
          <w:p w14:paraId="2F51E1AF" w14:textId="18889BB3" w:rsidR="00BB004C" w:rsidRDefault="00BB004C" w:rsidP="00B3470F">
            <w:r>
              <w:t xml:space="preserve">Đặt tour </w:t>
            </w:r>
          </w:p>
        </w:tc>
      </w:tr>
      <w:tr w:rsidR="00BB004C" w14:paraId="0D8FAD57" w14:textId="77777777" w:rsidTr="00B3470F">
        <w:tc>
          <w:tcPr>
            <w:tcW w:w="3397" w:type="dxa"/>
            <w:gridSpan w:val="2"/>
            <w:shd w:val="clear" w:color="auto" w:fill="BDD6EE" w:themeFill="accent5" w:themeFillTint="66"/>
            <w:vAlign w:val="center"/>
          </w:tcPr>
          <w:p w14:paraId="3E84644F" w14:textId="77777777" w:rsidR="00BB004C" w:rsidRPr="001238F4" w:rsidRDefault="00BB004C" w:rsidP="00B3470F">
            <w:pPr>
              <w:jc w:val="left"/>
              <w:rPr>
                <w:b/>
                <w:bCs/>
              </w:rPr>
            </w:pPr>
            <w:r w:rsidRPr="001238F4">
              <w:rPr>
                <w:b/>
                <w:bCs/>
              </w:rPr>
              <w:t>Mục đích sử dụng</w:t>
            </w:r>
          </w:p>
        </w:tc>
        <w:tc>
          <w:tcPr>
            <w:tcW w:w="5948" w:type="dxa"/>
          </w:tcPr>
          <w:p w14:paraId="78090848" w14:textId="4D9DFFD7" w:rsidR="00BB004C" w:rsidRDefault="00BB004C" w:rsidP="00B3470F">
            <w:r>
              <w:rPr>
                <w:rFonts w:eastAsia="Calibri"/>
              </w:rPr>
              <w:t xml:space="preserve">Cho phép người dùng đặt tour mình mong muốn </w:t>
            </w:r>
          </w:p>
        </w:tc>
      </w:tr>
      <w:tr w:rsidR="00BB004C" w14:paraId="522E99D0" w14:textId="77777777" w:rsidTr="00B3470F">
        <w:tc>
          <w:tcPr>
            <w:tcW w:w="3397" w:type="dxa"/>
            <w:gridSpan w:val="2"/>
            <w:shd w:val="clear" w:color="auto" w:fill="BDD6EE" w:themeFill="accent5" w:themeFillTint="66"/>
            <w:vAlign w:val="center"/>
          </w:tcPr>
          <w:p w14:paraId="5BF9ADC2" w14:textId="77777777" w:rsidR="00BB004C" w:rsidRPr="001238F4" w:rsidRDefault="00BB004C" w:rsidP="00B3470F">
            <w:pPr>
              <w:jc w:val="left"/>
              <w:rPr>
                <w:b/>
                <w:bCs/>
              </w:rPr>
            </w:pPr>
            <w:r w:rsidRPr="001238F4">
              <w:rPr>
                <w:b/>
                <w:bCs/>
              </w:rPr>
              <w:t>Tác nhân</w:t>
            </w:r>
          </w:p>
        </w:tc>
        <w:tc>
          <w:tcPr>
            <w:tcW w:w="5948" w:type="dxa"/>
          </w:tcPr>
          <w:p w14:paraId="148BCC70" w14:textId="416CB8EA" w:rsidR="00BB004C" w:rsidRDefault="00BB004C" w:rsidP="00B3470F">
            <w:r>
              <w:t>Customer</w:t>
            </w:r>
          </w:p>
        </w:tc>
      </w:tr>
      <w:tr w:rsidR="00BB004C" w14:paraId="0323E8E3" w14:textId="77777777" w:rsidTr="00B3470F">
        <w:tc>
          <w:tcPr>
            <w:tcW w:w="3397" w:type="dxa"/>
            <w:gridSpan w:val="2"/>
            <w:shd w:val="clear" w:color="auto" w:fill="BDD6EE" w:themeFill="accent5" w:themeFillTint="66"/>
            <w:vAlign w:val="center"/>
          </w:tcPr>
          <w:p w14:paraId="60CF9215" w14:textId="77777777" w:rsidR="00BB004C" w:rsidRPr="001238F4" w:rsidRDefault="00BB004C" w:rsidP="00B3470F">
            <w:pPr>
              <w:jc w:val="left"/>
              <w:rPr>
                <w:b/>
                <w:bCs/>
              </w:rPr>
            </w:pPr>
            <w:r w:rsidRPr="001238F4">
              <w:rPr>
                <w:b/>
                <w:bCs/>
              </w:rPr>
              <w:lastRenderedPageBreak/>
              <w:t>Sự kiện kích hoạt</w:t>
            </w:r>
          </w:p>
        </w:tc>
        <w:tc>
          <w:tcPr>
            <w:tcW w:w="5948" w:type="dxa"/>
          </w:tcPr>
          <w:p w14:paraId="16242173" w14:textId="1B4D17F4" w:rsidR="00BB004C" w:rsidRDefault="00BB004C" w:rsidP="00B3470F">
            <w:r>
              <w:t xml:space="preserve">Khi người dùng chọn một tour bất kỳ rồi chọn chức năng đặt tour </w:t>
            </w:r>
          </w:p>
        </w:tc>
      </w:tr>
      <w:tr w:rsidR="00BB004C" w14:paraId="279C9EC0" w14:textId="77777777" w:rsidTr="00B3470F">
        <w:tc>
          <w:tcPr>
            <w:tcW w:w="3397" w:type="dxa"/>
            <w:gridSpan w:val="2"/>
            <w:shd w:val="clear" w:color="auto" w:fill="BDD6EE" w:themeFill="accent5" w:themeFillTint="66"/>
            <w:vAlign w:val="center"/>
          </w:tcPr>
          <w:p w14:paraId="13A9F11C" w14:textId="77777777" w:rsidR="00BB004C" w:rsidRPr="001238F4" w:rsidRDefault="00BB004C" w:rsidP="00B3470F">
            <w:pPr>
              <w:jc w:val="left"/>
              <w:rPr>
                <w:b/>
                <w:bCs/>
              </w:rPr>
            </w:pPr>
            <w:r w:rsidRPr="001238F4">
              <w:rPr>
                <w:b/>
                <w:bCs/>
              </w:rPr>
              <w:t>Điều kiện tiên quyết</w:t>
            </w:r>
          </w:p>
        </w:tc>
        <w:tc>
          <w:tcPr>
            <w:tcW w:w="5948" w:type="dxa"/>
          </w:tcPr>
          <w:p w14:paraId="79936BD4" w14:textId="7B82E283" w:rsidR="00BB004C" w:rsidRDefault="00B01CF4" w:rsidP="00B3470F">
            <w:r>
              <w:t xml:space="preserve">Cần đăng nhập tài khoản người dùng trước khi đặt tour </w:t>
            </w:r>
          </w:p>
        </w:tc>
      </w:tr>
      <w:tr w:rsidR="00BB004C" w14:paraId="03041EE4" w14:textId="77777777" w:rsidTr="00B3470F">
        <w:trPr>
          <w:trHeight w:val="139"/>
        </w:trPr>
        <w:tc>
          <w:tcPr>
            <w:tcW w:w="704" w:type="dxa"/>
            <w:shd w:val="clear" w:color="auto" w:fill="BDD6EE" w:themeFill="accent5" w:themeFillTint="66"/>
            <w:vAlign w:val="center"/>
          </w:tcPr>
          <w:p w14:paraId="3E82F39B" w14:textId="77777777" w:rsidR="00BB004C" w:rsidRPr="001238F4" w:rsidRDefault="00BB004C" w:rsidP="00B3470F">
            <w:pPr>
              <w:jc w:val="left"/>
              <w:rPr>
                <w:b/>
                <w:bCs/>
              </w:rPr>
            </w:pPr>
            <w:r w:rsidRPr="001238F4">
              <w:rPr>
                <w:b/>
                <w:bCs/>
              </w:rPr>
              <w:t>Hậu điều kiện</w:t>
            </w:r>
          </w:p>
        </w:tc>
        <w:tc>
          <w:tcPr>
            <w:tcW w:w="2693" w:type="dxa"/>
            <w:shd w:val="clear" w:color="auto" w:fill="DEEAF6" w:themeFill="accent5" w:themeFillTint="33"/>
            <w:vAlign w:val="center"/>
          </w:tcPr>
          <w:p w14:paraId="40C86291" w14:textId="77777777" w:rsidR="00BB004C" w:rsidRPr="001238F4" w:rsidRDefault="00BB004C" w:rsidP="00B3470F">
            <w:pPr>
              <w:jc w:val="left"/>
              <w:rPr>
                <w:b/>
                <w:bCs/>
              </w:rPr>
            </w:pPr>
            <w:r w:rsidRPr="001238F4">
              <w:rPr>
                <w:b/>
                <w:bCs/>
              </w:rPr>
              <w:t>Luồng sự kiện chính (Thành công)</w:t>
            </w:r>
          </w:p>
        </w:tc>
        <w:tc>
          <w:tcPr>
            <w:tcW w:w="5948" w:type="dxa"/>
          </w:tcPr>
          <w:p w14:paraId="627A25AC" w14:textId="4AA1CFE5" w:rsidR="00BB004C" w:rsidRDefault="00B01CF4" w:rsidP="00B3470F">
            <w:r>
              <w:t>Hiển thị form điền thông tin để đặt tour</w:t>
            </w:r>
            <w:r w:rsidR="005333DE">
              <w:t xml:space="preserve"> và thanh toán thành công là đặt tour thành công </w:t>
            </w:r>
          </w:p>
        </w:tc>
      </w:tr>
    </w:tbl>
    <w:p w14:paraId="6D013D57" w14:textId="77777777" w:rsidR="00BB004C" w:rsidRPr="000563EF" w:rsidRDefault="00BB004C" w:rsidP="00BB004C">
      <w:pPr>
        <w:shd w:val="clear" w:color="auto" w:fill="DEEAF6" w:themeFill="accent5" w:themeFillTint="33"/>
      </w:pPr>
      <w:r w:rsidRPr="000563EF">
        <w:t xml:space="preserve">Đặc tả chức năng: </w:t>
      </w:r>
      <w:r w:rsidRPr="000563EF">
        <w:rPr>
          <w:lang w:val="vi-VN"/>
        </w:rPr>
        <w:t>Luồng sự kiện chính/Kịch bản chính</w:t>
      </w:r>
      <w:r w:rsidRPr="000563EF">
        <w:t> </w:t>
      </w:r>
    </w:p>
    <w:p w14:paraId="409C6AD4" w14:textId="3CB1691F" w:rsidR="00BB004C" w:rsidRDefault="00B01CF4" w:rsidP="00B01CF4">
      <w:pPr>
        <w:pStyle w:val="StyleTr"/>
      </w:pPr>
      <w:r>
        <w:t>Khi người dùng chọn một tour bất kỳ rồi chọn chức năng đặt tour</w:t>
      </w:r>
      <w:r w:rsidR="005333DE">
        <w:t xml:space="preserve"> rồi hiển thị thông tin , điền thông tin và thanh toán là đặt tour thành công </w:t>
      </w:r>
    </w:p>
    <w:p w14:paraId="7D1A976F" w14:textId="15A8EF59" w:rsidR="005333DE" w:rsidRDefault="005333DE" w:rsidP="005333DE">
      <w:pPr>
        <w:pStyle w:val="Heading3"/>
      </w:pPr>
      <w:bookmarkStart w:id="162" w:name="_Toc177013481"/>
      <w:bookmarkStart w:id="163" w:name="_Toc178021911"/>
      <w:r>
        <w:t>Thanh toán</w:t>
      </w:r>
      <w:bookmarkEnd w:id="162"/>
      <w:bookmarkEnd w:id="163"/>
    </w:p>
    <w:p w14:paraId="0CF2DA43" w14:textId="193101DC" w:rsidR="005333DE" w:rsidRDefault="005333DE" w:rsidP="005333DE">
      <w:pPr>
        <w:jc w:val="center"/>
      </w:pPr>
      <w:r w:rsidRPr="005333DE">
        <w:rPr>
          <w:noProof/>
        </w:rPr>
        <w:drawing>
          <wp:inline distT="0" distB="0" distL="0" distR="0" wp14:anchorId="72E9694D" wp14:editId="64C29DEA">
            <wp:extent cx="5940425" cy="2566670"/>
            <wp:effectExtent l="0" t="0" r="317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566670"/>
                    </a:xfrm>
                    <a:prstGeom prst="rect">
                      <a:avLst/>
                    </a:prstGeom>
                  </pic:spPr>
                </pic:pic>
              </a:graphicData>
            </a:graphic>
          </wp:inline>
        </w:drawing>
      </w:r>
    </w:p>
    <w:p w14:paraId="0B7985C6" w14:textId="1EA0FF2F" w:rsidR="005333DE" w:rsidRDefault="005333DE" w:rsidP="005333DE">
      <w:pPr>
        <w:pStyle w:val="Caption"/>
        <w:jc w:val="center"/>
      </w:pPr>
      <w:bookmarkStart w:id="164" w:name="_Toc177013445"/>
      <w:r>
        <w:t xml:space="preserve">Ảnh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Ảnh \* ARABIC \s 1 </w:instrText>
      </w:r>
      <w:r>
        <w:fldChar w:fldCharType="separate"/>
      </w:r>
      <w:r>
        <w:rPr>
          <w:noProof/>
        </w:rPr>
        <w:t>15</w:t>
      </w:r>
      <w:r>
        <w:rPr>
          <w:noProof/>
        </w:rPr>
        <w:fldChar w:fldCharType="end"/>
      </w:r>
      <w:r>
        <w:t>. Biểu đồ usecase chức năng thanh toán</w:t>
      </w:r>
      <w:bookmarkEnd w:id="164"/>
      <w:r>
        <w:t xml:space="preserve"> </w:t>
      </w:r>
    </w:p>
    <w:p w14:paraId="216A8345" w14:textId="77777777" w:rsidR="005333DE" w:rsidRPr="005333DE" w:rsidRDefault="005333DE" w:rsidP="005333DE"/>
    <w:tbl>
      <w:tblPr>
        <w:tblStyle w:val="TableGrid"/>
        <w:tblW w:w="0" w:type="auto"/>
        <w:tblLook w:val="04A0" w:firstRow="1" w:lastRow="0" w:firstColumn="1" w:lastColumn="0" w:noHBand="0" w:noVBand="1"/>
      </w:tblPr>
      <w:tblGrid>
        <w:gridCol w:w="704"/>
        <w:gridCol w:w="2693"/>
        <w:gridCol w:w="5948"/>
      </w:tblGrid>
      <w:tr w:rsidR="005333DE" w14:paraId="30B3C9EA" w14:textId="77777777" w:rsidTr="00B3470F">
        <w:tc>
          <w:tcPr>
            <w:tcW w:w="3397" w:type="dxa"/>
            <w:gridSpan w:val="2"/>
            <w:shd w:val="clear" w:color="auto" w:fill="BDD6EE" w:themeFill="accent5" w:themeFillTint="66"/>
            <w:vAlign w:val="center"/>
          </w:tcPr>
          <w:p w14:paraId="528574C8" w14:textId="77777777" w:rsidR="005333DE" w:rsidRPr="001238F4" w:rsidRDefault="005333DE" w:rsidP="00B3470F">
            <w:pPr>
              <w:jc w:val="left"/>
              <w:rPr>
                <w:b/>
                <w:bCs/>
              </w:rPr>
            </w:pPr>
            <w:r w:rsidRPr="001238F4">
              <w:rPr>
                <w:b/>
                <w:bCs/>
              </w:rPr>
              <w:t>Mã usecase</w:t>
            </w:r>
          </w:p>
        </w:tc>
        <w:tc>
          <w:tcPr>
            <w:tcW w:w="5948" w:type="dxa"/>
          </w:tcPr>
          <w:p w14:paraId="64DDEC01" w14:textId="464F7073" w:rsidR="005333DE" w:rsidRDefault="005333DE" w:rsidP="00B3470F">
            <w:r>
              <w:rPr>
                <w:rFonts w:eastAsia="Calibri"/>
              </w:rPr>
              <w:t>UC15</w:t>
            </w:r>
          </w:p>
        </w:tc>
      </w:tr>
      <w:tr w:rsidR="005333DE" w14:paraId="1F21DDB9" w14:textId="77777777" w:rsidTr="00B3470F">
        <w:tc>
          <w:tcPr>
            <w:tcW w:w="3397" w:type="dxa"/>
            <w:gridSpan w:val="2"/>
            <w:shd w:val="clear" w:color="auto" w:fill="BDD6EE" w:themeFill="accent5" w:themeFillTint="66"/>
            <w:vAlign w:val="center"/>
          </w:tcPr>
          <w:p w14:paraId="7C55F0E4" w14:textId="77777777" w:rsidR="005333DE" w:rsidRPr="001238F4" w:rsidRDefault="005333DE" w:rsidP="00B3470F">
            <w:pPr>
              <w:jc w:val="left"/>
              <w:rPr>
                <w:b/>
                <w:bCs/>
              </w:rPr>
            </w:pPr>
            <w:r w:rsidRPr="001238F4">
              <w:rPr>
                <w:b/>
                <w:bCs/>
              </w:rPr>
              <w:t>Tên usecase</w:t>
            </w:r>
          </w:p>
        </w:tc>
        <w:tc>
          <w:tcPr>
            <w:tcW w:w="5948" w:type="dxa"/>
          </w:tcPr>
          <w:p w14:paraId="080767B2" w14:textId="294DD82A" w:rsidR="005333DE" w:rsidRDefault="005333DE" w:rsidP="00B3470F">
            <w:r>
              <w:t xml:space="preserve">Thanh toán </w:t>
            </w:r>
          </w:p>
        </w:tc>
      </w:tr>
      <w:tr w:rsidR="005333DE" w14:paraId="292405AA" w14:textId="77777777" w:rsidTr="00B3470F">
        <w:tc>
          <w:tcPr>
            <w:tcW w:w="3397" w:type="dxa"/>
            <w:gridSpan w:val="2"/>
            <w:shd w:val="clear" w:color="auto" w:fill="BDD6EE" w:themeFill="accent5" w:themeFillTint="66"/>
            <w:vAlign w:val="center"/>
          </w:tcPr>
          <w:p w14:paraId="7143D5AD" w14:textId="77777777" w:rsidR="005333DE" w:rsidRPr="001238F4" w:rsidRDefault="005333DE" w:rsidP="00B3470F">
            <w:pPr>
              <w:jc w:val="left"/>
              <w:rPr>
                <w:b/>
                <w:bCs/>
              </w:rPr>
            </w:pPr>
            <w:r w:rsidRPr="001238F4">
              <w:rPr>
                <w:b/>
                <w:bCs/>
              </w:rPr>
              <w:t>Mục đích sử dụng</w:t>
            </w:r>
          </w:p>
        </w:tc>
        <w:tc>
          <w:tcPr>
            <w:tcW w:w="5948" w:type="dxa"/>
          </w:tcPr>
          <w:p w14:paraId="52693506" w14:textId="72B0DB88" w:rsidR="005333DE" w:rsidRDefault="005333DE" w:rsidP="00B3470F">
            <w:r>
              <w:rPr>
                <w:rFonts w:eastAsia="Calibri"/>
              </w:rPr>
              <w:t xml:space="preserve">Cho phép người dùng thanh toán </w:t>
            </w:r>
          </w:p>
        </w:tc>
      </w:tr>
      <w:tr w:rsidR="005333DE" w14:paraId="24479545" w14:textId="77777777" w:rsidTr="00B3470F">
        <w:tc>
          <w:tcPr>
            <w:tcW w:w="3397" w:type="dxa"/>
            <w:gridSpan w:val="2"/>
            <w:shd w:val="clear" w:color="auto" w:fill="BDD6EE" w:themeFill="accent5" w:themeFillTint="66"/>
            <w:vAlign w:val="center"/>
          </w:tcPr>
          <w:p w14:paraId="65FA2678" w14:textId="77777777" w:rsidR="005333DE" w:rsidRPr="001238F4" w:rsidRDefault="005333DE" w:rsidP="00B3470F">
            <w:pPr>
              <w:jc w:val="left"/>
              <w:rPr>
                <w:b/>
                <w:bCs/>
              </w:rPr>
            </w:pPr>
            <w:r w:rsidRPr="001238F4">
              <w:rPr>
                <w:b/>
                <w:bCs/>
              </w:rPr>
              <w:t>Tác nhân</w:t>
            </w:r>
          </w:p>
        </w:tc>
        <w:tc>
          <w:tcPr>
            <w:tcW w:w="5948" w:type="dxa"/>
          </w:tcPr>
          <w:p w14:paraId="48A2B005" w14:textId="77777777" w:rsidR="005333DE" w:rsidRDefault="005333DE" w:rsidP="00B3470F">
            <w:r>
              <w:t>Customer</w:t>
            </w:r>
          </w:p>
        </w:tc>
      </w:tr>
      <w:tr w:rsidR="005333DE" w14:paraId="43CABB4F" w14:textId="77777777" w:rsidTr="00B3470F">
        <w:tc>
          <w:tcPr>
            <w:tcW w:w="3397" w:type="dxa"/>
            <w:gridSpan w:val="2"/>
            <w:shd w:val="clear" w:color="auto" w:fill="BDD6EE" w:themeFill="accent5" w:themeFillTint="66"/>
            <w:vAlign w:val="center"/>
          </w:tcPr>
          <w:p w14:paraId="69364FA8" w14:textId="77777777" w:rsidR="005333DE" w:rsidRPr="001238F4" w:rsidRDefault="005333DE" w:rsidP="00B3470F">
            <w:pPr>
              <w:jc w:val="left"/>
              <w:rPr>
                <w:b/>
                <w:bCs/>
              </w:rPr>
            </w:pPr>
            <w:r w:rsidRPr="001238F4">
              <w:rPr>
                <w:b/>
                <w:bCs/>
              </w:rPr>
              <w:t>Sự kiện kích hoạt</w:t>
            </w:r>
          </w:p>
        </w:tc>
        <w:tc>
          <w:tcPr>
            <w:tcW w:w="5948" w:type="dxa"/>
          </w:tcPr>
          <w:p w14:paraId="639AC6D5" w14:textId="401B0113" w:rsidR="005333DE" w:rsidRDefault="005333DE" w:rsidP="00B3470F">
            <w:r>
              <w:t xml:space="preserve">Khi người dùng chọn chức năng đặt tour sẽ có các phương thức thanh toán và nút thanh toán  </w:t>
            </w:r>
          </w:p>
        </w:tc>
      </w:tr>
      <w:tr w:rsidR="005333DE" w14:paraId="40805198" w14:textId="77777777" w:rsidTr="00B3470F">
        <w:tc>
          <w:tcPr>
            <w:tcW w:w="3397" w:type="dxa"/>
            <w:gridSpan w:val="2"/>
            <w:shd w:val="clear" w:color="auto" w:fill="BDD6EE" w:themeFill="accent5" w:themeFillTint="66"/>
            <w:vAlign w:val="center"/>
          </w:tcPr>
          <w:p w14:paraId="5380AF0C" w14:textId="77777777" w:rsidR="005333DE" w:rsidRPr="001238F4" w:rsidRDefault="005333DE" w:rsidP="00B3470F">
            <w:pPr>
              <w:jc w:val="left"/>
              <w:rPr>
                <w:b/>
                <w:bCs/>
              </w:rPr>
            </w:pPr>
            <w:r w:rsidRPr="001238F4">
              <w:rPr>
                <w:b/>
                <w:bCs/>
              </w:rPr>
              <w:lastRenderedPageBreak/>
              <w:t>Điều kiện tiên quyết</w:t>
            </w:r>
          </w:p>
        </w:tc>
        <w:tc>
          <w:tcPr>
            <w:tcW w:w="5948" w:type="dxa"/>
          </w:tcPr>
          <w:p w14:paraId="0AC8480A" w14:textId="436CB1F9" w:rsidR="005333DE" w:rsidRDefault="005333DE" w:rsidP="00B3470F">
            <w:r>
              <w:t xml:space="preserve">Cần đăng nhập tài khoản người dùng trước khi thanh toán  </w:t>
            </w:r>
          </w:p>
        </w:tc>
      </w:tr>
      <w:tr w:rsidR="005333DE" w14:paraId="357C1CB2" w14:textId="77777777" w:rsidTr="00B3470F">
        <w:trPr>
          <w:trHeight w:val="139"/>
        </w:trPr>
        <w:tc>
          <w:tcPr>
            <w:tcW w:w="704" w:type="dxa"/>
            <w:shd w:val="clear" w:color="auto" w:fill="BDD6EE" w:themeFill="accent5" w:themeFillTint="66"/>
            <w:vAlign w:val="center"/>
          </w:tcPr>
          <w:p w14:paraId="15C70345" w14:textId="77777777" w:rsidR="005333DE" w:rsidRPr="001238F4" w:rsidRDefault="005333DE" w:rsidP="00B3470F">
            <w:pPr>
              <w:jc w:val="left"/>
              <w:rPr>
                <w:b/>
                <w:bCs/>
              </w:rPr>
            </w:pPr>
            <w:r w:rsidRPr="001238F4">
              <w:rPr>
                <w:b/>
                <w:bCs/>
              </w:rPr>
              <w:t>Hậu điều kiện</w:t>
            </w:r>
          </w:p>
        </w:tc>
        <w:tc>
          <w:tcPr>
            <w:tcW w:w="2693" w:type="dxa"/>
            <w:shd w:val="clear" w:color="auto" w:fill="DEEAF6" w:themeFill="accent5" w:themeFillTint="33"/>
            <w:vAlign w:val="center"/>
          </w:tcPr>
          <w:p w14:paraId="0ED539BF" w14:textId="77777777" w:rsidR="005333DE" w:rsidRPr="001238F4" w:rsidRDefault="005333DE" w:rsidP="00B3470F">
            <w:pPr>
              <w:jc w:val="left"/>
              <w:rPr>
                <w:b/>
                <w:bCs/>
              </w:rPr>
            </w:pPr>
            <w:r w:rsidRPr="001238F4">
              <w:rPr>
                <w:b/>
                <w:bCs/>
              </w:rPr>
              <w:t>Luồng sự kiện chính (Thành công)</w:t>
            </w:r>
          </w:p>
        </w:tc>
        <w:tc>
          <w:tcPr>
            <w:tcW w:w="5948" w:type="dxa"/>
          </w:tcPr>
          <w:p w14:paraId="25151966" w14:textId="5A09AA1D" w:rsidR="005333DE" w:rsidRDefault="005333DE" w:rsidP="00B3470F">
            <w:r>
              <w:t xml:space="preserve">Chuyển sang trang thông báo thanh toán thành công </w:t>
            </w:r>
          </w:p>
        </w:tc>
      </w:tr>
    </w:tbl>
    <w:p w14:paraId="7565ACCE" w14:textId="77777777" w:rsidR="005333DE" w:rsidRPr="000563EF" w:rsidRDefault="005333DE" w:rsidP="005333DE">
      <w:pPr>
        <w:shd w:val="clear" w:color="auto" w:fill="DEEAF6" w:themeFill="accent5" w:themeFillTint="33"/>
      </w:pPr>
      <w:r w:rsidRPr="000563EF">
        <w:t xml:space="preserve">Đặc tả chức năng: </w:t>
      </w:r>
      <w:r w:rsidRPr="000563EF">
        <w:rPr>
          <w:lang w:val="vi-VN"/>
        </w:rPr>
        <w:t>Luồng sự kiện chính/Kịch bản chính</w:t>
      </w:r>
      <w:r w:rsidRPr="000563EF">
        <w:t> </w:t>
      </w:r>
    </w:p>
    <w:p w14:paraId="08212553" w14:textId="40D2752E" w:rsidR="005333DE" w:rsidRDefault="005333DE" w:rsidP="001C4A30">
      <w:pPr>
        <w:pStyle w:val="StyleTr"/>
        <w:jc w:val="left"/>
      </w:pPr>
      <w:r>
        <w:t xml:space="preserve">Khi người dùng chọn một tour bất kỳ rồi chọn chức năng đặt tour rồi hiển thị các phương thức thanh toán </w:t>
      </w:r>
      <w:r w:rsidR="00672D5F">
        <w:t>và nút bấm thanh toán , sau khi bấm chức năng thanh toán chuyển sang trang thông báo thanh toán thành công</w:t>
      </w:r>
    </w:p>
    <w:p w14:paraId="64E63223" w14:textId="19126212" w:rsidR="00672D5F" w:rsidRDefault="00672D5F" w:rsidP="00672D5F">
      <w:pPr>
        <w:pStyle w:val="Heading3"/>
      </w:pPr>
      <w:bookmarkStart w:id="165" w:name="_Toc177013482"/>
      <w:bookmarkStart w:id="166" w:name="_Toc178021912"/>
      <w:r>
        <w:t>Xem lịch sử đặt tour</w:t>
      </w:r>
      <w:bookmarkEnd w:id="165"/>
      <w:bookmarkEnd w:id="166"/>
    </w:p>
    <w:p w14:paraId="714911D8" w14:textId="4D4137D0" w:rsidR="00672D5F" w:rsidRDefault="00672D5F" w:rsidP="00672D5F">
      <w:pPr>
        <w:jc w:val="center"/>
      </w:pPr>
      <w:r w:rsidRPr="00672D5F">
        <w:rPr>
          <w:noProof/>
        </w:rPr>
        <w:drawing>
          <wp:inline distT="0" distB="0" distL="0" distR="0" wp14:anchorId="1449CFC8" wp14:editId="1275D38B">
            <wp:extent cx="5940425" cy="26441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644140"/>
                    </a:xfrm>
                    <a:prstGeom prst="rect">
                      <a:avLst/>
                    </a:prstGeom>
                  </pic:spPr>
                </pic:pic>
              </a:graphicData>
            </a:graphic>
          </wp:inline>
        </w:drawing>
      </w:r>
    </w:p>
    <w:p w14:paraId="448193C2" w14:textId="7B42911C" w:rsidR="00672D5F" w:rsidRDefault="00672D5F" w:rsidP="00672D5F">
      <w:pPr>
        <w:pStyle w:val="Caption"/>
        <w:jc w:val="center"/>
      </w:pPr>
      <w:bookmarkStart w:id="167" w:name="_Toc177013446"/>
      <w:r>
        <w:t xml:space="preserve">Ảnh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Ảnh \* ARABIC \s 1 </w:instrText>
      </w:r>
      <w:r>
        <w:fldChar w:fldCharType="separate"/>
      </w:r>
      <w:r>
        <w:rPr>
          <w:noProof/>
        </w:rPr>
        <w:t>16</w:t>
      </w:r>
      <w:r>
        <w:rPr>
          <w:noProof/>
        </w:rPr>
        <w:fldChar w:fldCharType="end"/>
      </w:r>
      <w:r>
        <w:t xml:space="preserve">. Biểu đồ usecase chức năng </w:t>
      </w:r>
      <w:r w:rsidR="00AA12D2">
        <w:t>xem lịch sử đặt tour</w:t>
      </w:r>
      <w:bookmarkEnd w:id="167"/>
    </w:p>
    <w:p w14:paraId="43100D2E" w14:textId="77777777" w:rsidR="00672D5F" w:rsidRPr="00672D5F" w:rsidRDefault="00672D5F" w:rsidP="00672D5F"/>
    <w:tbl>
      <w:tblPr>
        <w:tblStyle w:val="TableGrid"/>
        <w:tblW w:w="0" w:type="auto"/>
        <w:tblLook w:val="04A0" w:firstRow="1" w:lastRow="0" w:firstColumn="1" w:lastColumn="0" w:noHBand="0" w:noVBand="1"/>
      </w:tblPr>
      <w:tblGrid>
        <w:gridCol w:w="704"/>
        <w:gridCol w:w="2693"/>
        <w:gridCol w:w="5948"/>
      </w:tblGrid>
      <w:tr w:rsidR="00672D5F" w14:paraId="67B89838" w14:textId="77777777" w:rsidTr="00B3470F">
        <w:tc>
          <w:tcPr>
            <w:tcW w:w="3397" w:type="dxa"/>
            <w:gridSpan w:val="2"/>
            <w:shd w:val="clear" w:color="auto" w:fill="BDD6EE" w:themeFill="accent5" w:themeFillTint="66"/>
            <w:vAlign w:val="center"/>
          </w:tcPr>
          <w:p w14:paraId="09830012" w14:textId="77777777" w:rsidR="00672D5F" w:rsidRPr="001238F4" w:rsidRDefault="00672D5F" w:rsidP="00B3470F">
            <w:pPr>
              <w:jc w:val="left"/>
              <w:rPr>
                <w:b/>
                <w:bCs/>
              </w:rPr>
            </w:pPr>
            <w:r w:rsidRPr="001238F4">
              <w:rPr>
                <w:b/>
                <w:bCs/>
              </w:rPr>
              <w:t>Mã usecase</w:t>
            </w:r>
          </w:p>
        </w:tc>
        <w:tc>
          <w:tcPr>
            <w:tcW w:w="5948" w:type="dxa"/>
          </w:tcPr>
          <w:p w14:paraId="01A6668B" w14:textId="6C75DFAA" w:rsidR="00672D5F" w:rsidRDefault="00672D5F" w:rsidP="00B3470F">
            <w:r>
              <w:rPr>
                <w:rFonts w:eastAsia="Calibri"/>
              </w:rPr>
              <w:t>UC16</w:t>
            </w:r>
          </w:p>
        </w:tc>
      </w:tr>
      <w:tr w:rsidR="00672D5F" w14:paraId="3ED6E3C3" w14:textId="77777777" w:rsidTr="00B3470F">
        <w:tc>
          <w:tcPr>
            <w:tcW w:w="3397" w:type="dxa"/>
            <w:gridSpan w:val="2"/>
            <w:shd w:val="clear" w:color="auto" w:fill="BDD6EE" w:themeFill="accent5" w:themeFillTint="66"/>
            <w:vAlign w:val="center"/>
          </w:tcPr>
          <w:p w14:paraId="2FB47F40" w14:textId="77777777" w:rsidR="00672D5F" w:rsidRPr="001238F4" w:rsidRDefault="00672D5F" w:rsidP="00B3470F">
            <w:pPr>
              <w:jc w:val="left"/>
              <w:rPr>
                <w:b/>
                <w:bCs/>
              </w:rPr>
            </w:pPr>
            <w:r w:rsidRPr="001238F4">
              <w:rPr>
                <w:b/>
                <w:bCs/>
              </w:rPr>
              <w:t>Tên usecase</w:t>
            </w:r>
          </w:p>
        </w:tc>
        <w:tc>
          <w:tcPr>
            <w:tcW w:w="5948" w:type="dxa"/>
          </w:tcPr>
          <w:p w14:paraId="3A829690" w14:textId="4B544F66" w:rsidR="00672D5F" w:rsidRDefault="00672D5F" w:rsidP="00B3470F">
            <w:r>
              <w:t xml:space="preserve">Xem lịch sử đặt tour  </w:t>
            </w:r>
          </w:p>
        </w:tc>
      </w:tr>
      <w:tr w:rsidR="00672D5F" w14:paraId="7FA039A6" w14:textId="77777777" w:rsidTr="00B3470F">
        <w:tc>
          <w:tcPr>
            <w:tcW w:w="3397" w:type="dxa"/>
            <w:gridSpan w:val="2"/>
            <w:shd w:val="clear" w:color="auto" w:fill="BDD6EE" w:themeFill="accent5" w:themeFillTint="66"/>
            <w:vAlign w:val="center"/>
          </w:tcPr>
          <w:p w14:paraId="54EC7453" w14:textId="77777777" w:rsidR="00672D5F" w:rsidRPr="001238F4" w:rsidRDefault="00672D5F" w:rsidP="00B3470F">
            <w:pPr>
              <w:jc w:val="left"/>
              <w:rPr>
                <w:b/>
                <w:bCs/>
              </w:rPr>
            </w:pPr>
            <w:r w:rsidRPr="001238F4">
              <w:rPr>
                <w:b/>
                <w:bCs/>
              </w:rPr>
              <w:t>Mục đích sử dụng</w:t>
            </w:r>
          </w:p>
        </w:tc>
        <w:tc>
          <w:tcPr>
            <w:tcW w:w="5948" w:type="dxa"/>
          </w:tcPr>
          <w:p w14:paraId="0E376EBE" w14:textId="1FA758F1" w:rsidR="00672D5F" w:rsidRDefault="00672D5F" w:rsidP="00B3470F">
            <w:r>
              <w:rPr>
                <w:rFonts w:eastAsia="Calibri"/>
              </w:rPr>
              <w:t>Cho phép người dùng x</w:t>
            </w:r>
            <w:r>
              <w:t xml:space="preserve">em lịch sử đặt tour  </w:t>
            </w:r>
          </w:p>
        </w:tc>
      </w:tr>
      <w:tr w:rsidR="00672D5F" w14:paraId="59E196A0" w14:textId="77777777" w:rsidTr="00B3470F">
        <w:tc>
          <w:tcPr>
            <w:tcW w:w="3397" w:type="dxa"/>
            <w:gridSpan w:val="2"/>
            <w:shd w:val="clear" w:color="auto" w:fill="BDD6EE" w:themeFill="accent5" w:themeFillTint="66"/>
            <w:vAlign w:val="center"/>
          </w:tcPr>
          <w:p w14:paraId="40D09236" w14:textId="77777777" w:rsidR="00672D5F" w:rsidRPr="001238F4" w:rsidRDefault="00672D5F" w:rsidP="00B3470F">
            <w:pPr>
              <w:jc w:val="left"/>
              <w:rPr>
                <w:b/>
                <w:bCs/>
              </w:rPr>
            </w:pPr>
            <w:r w:rsidRPr="001238F4">
              <w:rPr>
                <w:b/>
                <w:bCs/>
              </w:rPr>
              <w:t>Tác nhân</w:t>
            </w:r>
          </w:p>
        </w:tc>
        <w:tc>
          <w:tcPr>
            <w:tcW w:w="5948" w:type="dxa"/>
          </w:tcPr>
          <w:p w14:paraId="1C85F3AB" w14:textId="77777777" w:rsidR="00672D5F" w:rsidRDefault="00672D5F" w:rsidP="00B3470F">
            <w:r>
              <w:t>Customer</w:t>
            </w:r>
          </w:p>
        </w:tc>
      </w:tr>
      <w:tr w:rsidR="00672D5F" w14:paraId="41AB2DD8" w14:textId="77777777" w:rsidTr="00B3470F">
        <w:tc>
          <w:tcPr>
            <w:tcW w:w="3397" w:type="dxa"/>
            <w:gridSpan w:val="2"/>
            <w:shd w:val="clear" w:color="auto" w:fill="BDD6EE" w:themeFill="accent5" w:themeFillTint="66"/>
            <w:vAlign w:val="center"/>
          </w:tcPr>
          <w:p w14:paraId="3E5C581C" w14:textId="77777777" w:rsidR="00672D5F" w:rsidRPr="001238F4" w:rsidRDefault="00672D5F" w:rsidP="00B3470F">
            <w:pPr>
              <w:jc w:val="left"/>
              <w:rPr>
                <w:b/>
                <w:bCs/>
              </w:rPr>
            </w:pPr>
            <w:r w:rsidRPr="001238F4">
              <w:rPr>
                <w:b/>
                <w:bCs/>
              </w:rPr>
              <w:t>Sự kiện kích hoạt</w:t>
            </w:r>
          </w:p>
        </w:tc>
        <w:tc>
          <w:tcPr>
            <w:tcW w:w="5948" w:type="dxa"/>
          </w:tcPr>
          <w:p w14:paraId="77ACF7CB" w14:textId="54DBF2BB" w:rsidR="00672D5F" w:rsidRDefault="00672D5F" w:rsidP="00B3470F">
            <w:r>
              <w:t>Khi người dùng chọn chức năng xem lịch sử đặt tour  trong trang web</w:t>
            </w:r>
          </w:p>
        </w:tc>
      </w:tr>
      <w:tr w:rsidR="00672D5F" w14:paraId="70EF12E4" w14:textId="77777777" w:rsidTr="00B3470F">
        <w:tc>
          <w:tcPr>
            <w:tcW w:w="3397" w:type="dxa"/>
            <w:gridSpan w:val="2"/>
            <w:shd w:val="clear" w:color="auto" w:fill="BDD6EE" w:themeFill="accent5" w:themeFillTint="66"/>
            <w:vAlign w:val="center"/>
          </w:tcPr>
          <w:p w14:paraId="5F0A7E20" w14:textId="77777777" w:rsidR="00672D5F" w:rsidRPr="001238F4" w:rsidRDefault="00672D5F" w:rsidP="00B3470F">
            <w:pPr>
              <w:jc w:val="left"/>
              <w:rPr>
                <w:b/>
                <w:bCs/>
              </w:rPr>
            </w:pPr>
            <w:r w:rsidRPr="001238F4">
              <w:rPr>
                <w:b/>
                <w:bCs/>
              </w:rPr>
              <w:t>Điều kiện tiên quyết</w:t>
            </w:r>
          </w:p>
        </w:tc>
        <w:tc>
          <w:tcPr>
            <w:tcW w:w="5948" w:type="dxa"/>
          </w:tcPr>
          <w:p w14:paraId="3095767B" w14:textId="39C472AC" w:rsidR="00672D5F" w:rsidRDefault="00672D5F" w:rsidP="00B3470F">
            <w:r>
              <w:t xml:space="preserve">Cần đăng nhập tài khoản người dùng trước khi </w:t>
            </w:r>
            <w:r w:rsidR="00C82DF3">
              <w:t>xem</w:t>
            </w:r>
            <w:r>
              <w:t xml:space="preserve">  </w:t>
            </w:r>
          </w:p>
        </w:tc>
      </w:tr>
      <w:tr w:rsidR="00672D5F" w14:paraId="6736416B" w14:textId="77777777" w:rsidTr="00B3470F">
        <w:trPr>
          <w:trHeight w:val="139"/>
        </w:trPr>
        <w:tc>
          <w:tcPr>
            <w:tcW w:w="704" w:type="dxa"/>
            <w:shd w:val="clear" w:color="auto" w:fill="BDD6EE" w:themeFill="accent5" w:themeFillTint="66"/>
            <w:vAlign w:val="center"/>
          </w:tcPr>
          <w:p w14:paraId="1EB4963D" w14:textId="77777777" w:rsidR="00672D5F" w:rsidRPr="001238F4" w:rsidRDefault="00672D5F" w:rsidP="00B3470F">
            <w:pPr>
              <w:jc w:val="left"/>
              <w:rPr>
                <w:b/>
                <w:bCs/>
              </w:rPr>
            </w:pPr>
            <w:r w:rsidRPr="001238F4">
              <w:rPr>
                <w:b/>
                <w:bCs/>
              </w:rPr>
              <w:lastRenderedPageBreak/>
              <w:t>Hậu điều kiện</w:t>
            </w:r>
          </w:p>
        </w:tc>
        <w:tc>
          <w:tcPr>
            <w:tcW w:w="2693" w:type="dxa"/>
            <w:shd w:val="clear" w:color="auto" w:fill="DEEAF6" w:themeFill="accent5" w:themeFillTint="33"/>
            <w:vAlign w:val="center"/>
          </w:tcPr>
          <w:p w14:paraId="10F45ABC" w14:textId="77777777" w:rsidR="00672D5F" w:rsidRPr="001238F4" w:rsidRDefault="00672D5F" w:rsidP="00B3470F">
            <w:pPr>
              <w:jc w:val="left"/>
              <w:rPr>
                <w:b/>
                <w:bCs/>
              </w:rPr>
            </w:pPr>
            <w:r w:rsidRPr="001238F4">
              <w:rPr>
                <w:b/>
                <w:bCs/>
              </w:rPr>
              <w:t>Luồng sự kiện chính (Thành công)</w:t>
            </w:r>
          </w:p>
        </w:tc>
        <w:tc>
          <w:tcPr>
            <w:tcW w:w="5948" w:type="dxa"/>
          </w:tcPr>
          <w:p w14:paraId="09499719" w14:textId="092E66ED" w:rsidR="00672D5F" w:rsidRDefault="00C82DF3" w:rsidP="00B3470F">
            <w:r>
              <w:t>Truy cập thành công trang lịch sử đặt tour</w:t>
            </w:r>
            <w:r w:rsidR="00672D5F">
              <w:t xml:space="preserve"> </w:t>
            </w:r>
          </w:p>
        </w:tc>
      </w:tr>
    </w:tbl>
    <w:p w14:paraId="27788D93" w14:textId="77777777" w:rsidR="00672D5F" w:rsidRPr="000563EF" w:rsidRDefault="00672D5F" w:rsidP="00672D5F">
      <w:pPr>
        <w:shd w:val="clear" w:color="auto" w:fill="DEEAF6" w:themeFill="accent5" w:themeFillTint="33"/>
      </w:pPr>
      <w:r w:rsidRPr="000563EF">
        <w:t xml:space="preserve">Đặc tả chức năng: </w:t>
      </w:r>
      <w:r w:rsidRPr="000563EF">
        <w:rPr>
          <w:lang w:val="vi-VN"/>
        </w:rPr>
        <w:t>Luồng sự kiện chính/Kịch bản chính</w:t>
      </w:r>
      <w:r w:rsidRPr="000563EF">
        <w:t> </w:t>
      </w:r>
    </w:p>
    <w:p w14:paraId="5A0708DE" w14:textId="23B505E1" w:rsidR="00672D5F" w:rsidRDefault="00672D5F" w:rsidP="00FE3D28">
      <w:pPr>
        <w:pStyle w:val="StyleTr"/>
        <w:jc w:val="left"/>
      </w:pPr>
      <w:r>
        <w:t xml:space="preserve">Khi người dùng </w:t>
      </w:r>
      <w:r w:rsidR="00C82DF3">
        <w:t>đăng nhâp vào và chọn chức năng lịch sử đặt tour sẽ hiển thị ra các tour đã đặt, nếu chưua đặt tour nào sẽ không hiển thị</w:t>
      </w:r>
    </w:p>
    <w:p w14:paraId="72AF4B59" w14:textId="3FDBF915" w:rsidR="00C82DF3" w:rsidRDefault="00C82DF3" w:rsidP="00C82DF3">
      <w:pPr>
        <w:pStyle w:val="Heading3"/>
      </w:pPr>
      <w:bookmarkStart w:id="168" w:name="_Toc177013483"/>
      <w:bookmarkStart w:id="169" w:name="_Toc178021913"/>
      <w:r>
        <w:t>Liên hệ hỗ trợ khách h</w:t>
      </w:r>
      <w:r w:rsidR="00AA12D2">
        <w:t>àng</w:t>
      </w:r>
      <w:bookmarkEnd w:id="168"/>
      <w:bookmarkEnd w:id="169"/>
    </w:p>
    <w:p w14:paraId="7CC059CF" w14:textId="2C66B3EF" w:rsidR="00C82DF3" w:rsidRDefault="00C82DF3" w:rsidP="00C82DF3">
      <w:pPr>
        <w:jc w:val="center"/>
      </w:pPr>
      <w:r w:rsidRPr="00C82DF3">
        <w:rPr>
          <w:noProof/>
        </w:rPr>
        <w:drawing>
          <wp:inline distT="0" distB="0" distL="0" distR="0" wp14:anchorId="0A81A1CA" wp14:editId="76C8ED15">
            <wp:extent cx="5940425" cy="3234055"/>
            <wp:effectExtent l="0" t="0" r="317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234055"/>
                    </a:xfrm>
                    <a:prstGeom prst="rect">
                      <a:avLst/>
                    </a:prstGeom>
                  </pic:spPr>
                </pic:pic>
              </a:graphicData>
            </a:graphic>
          </wp:inline>
        </w:drawing>
      </w:r>
    </w:p>
    <w:p w14:paraId="333F88A7" w14:textId="26B60F20" w:rsidR="00AA12D2" w:rsidRDefault="00AA12D2" w:rsidP="00AA12D2">
      <w:pPr>
        <w:pStyle w:val="Caption"/>
        <w:jc w:val="center"/>
      </w:pPr>
      <w:bookmarkStart w:id="170" w:name="_Toc177013447"/>
      <w:r>
        <w:t xml:space="preserve">Ảnh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Ảnh \* ARABIC \s 1 </w:instrText>
      </w:r>
      <w:r>
        <w:fldChar w:fldCharType="separate"/>
      </w:r>
      <w:r>
        <w:rPr>
          <w:noProof/>
        </w:rPr>
        <w:t>17</w:t>
      </w:r>
      <w:r>
        <w:rPr>
          <w:noProof/>
        </w:rPr>
        <w:fldChar w:fldCharType="end"/>
      </w:r>
      <w:r>
        <w:t>. Biểu đồ usecase chức năng liên hệ hỗ trợ khách hàng</w:t>
      </w:r>
      <w:bookmarkEnd w:id="170"/>
      <w:r>
        <w:t xml:space="preserve"> </w:t>
      </w:r>
    </w:p>
    <w:p w14:paraId="316F1911" w14:textId="77777777" w:rsidR="00AA12D2" w:rsidRPr="00AA12D2" w:rsidRDefault="00AA12D2" w:rsidP="00AA12D2">
      <w:pPr>
        <w:jc w:val="left"/>
      </w:pPr>
    </w:p>
    <w:tbl>
      <w:tblPr>
        <w:tblStyle w:val="TableGrid"/>
        <w:tblW w:w="0" w:type="auto"/>
        <w:tblLook w:val="04A0" w:firstRow="1" w:lastRow="0" w:firstColumn="1" w:lastColumn="0" w:noHBand="0" w:noVBand="1"/>
      </w:tblPr>
      <w:tblGrid>
        <w:gridCol w:w="704"/>
        <w:gridCol w:w="2693"/>
        <w:gridCol w:w="5948"/>
      </w:tblGrid>
      <w:tr w:rsidR="00AA12D2" w14:paraId="6CCAFC22" w14:textId="77777777" w:rsidTr="00B3470F">
        <w:tc>
          <w:tcPr>
            <w:tcW w:w="3397" w:type="dxa"/>
            <w:gridSpan w:val="2"/>
            <w:shd w:val="clear" w:color="auto" w:fill="BDD6EE" w:themeFill="accent5" w:themeFillTint="66"/>
            <w:vAlign w:val="center"/>
          </w:tcPr>
          <w:p w14:paraId="393E3A40" w14:textId="77777777" w:rsidR="00AA12D2" w:rsidRPr="001238F4" w:rsidRDefault="00AA12D2" w:rsidP="00B3470F">
            <w:pPr>
              <w:jc w:val="left"/>
              <w:rPr>
                <w:b/>
                <w:bCs/>
              </w:rPr>
            </w:pPr>
            <w:r w:rsidRPr="001238F4">
              <w:rPr>
                <w:b/>
                <w:bCs/>
              </w:rPr>
              <w:t>Mã usecase</w:t>
            </w:r>
          </w:p>
        </w:tc>
        <w:tc>
          <w:tcPr>
            <w:tcW w:w="5948" w:type="dxa"/>
          </w:tcPr>
          <w:p w14:paraId="234D6FE9" w14:textId="64698B2B" w:rsidR="00AA12D2" w:rsidRDefault="00AA12D2" w:rsidP="00B3470F">
            <w:r>
              <w:rPr>
                <w:rFonts w:eastAsia="Calibri"/>
              </w:rPr>
              <w:t>UC17</w:t>
            </w:r>
          </w:p>
        </w:tc>
      </w:tr>
      <w:tr w:rsidR="00AA12D2" w14:paraId="17E616E3" w14:textId="77777777" w:rsidTr="00B3470F">
        <w:tc>
          <w:tcPr>
            <w:tcW w:w="3397" w:type="dxa"/>
            <w:gridSpan w:val="2"/>
            <w:shd w:val="clear" w:color="auto" w:fill="BDD6EE" w:themeFill="accent5" w:themeFillTint="66"/>
            <w:vAlign w:val="center"/>
          </w:tcPr>
          <w:p w14:paraId="423790EC" w14:textId="77777777" w:rsidR="00AA12D2" w:rsidRPr="001238F4" w:rsidRDefault="00AA12D2" w:rsidP="00B3470F">
            <w:pPr>
              <w:jc w:val="left"/>
              <w:rPr>
                <w:b/>
                <w:bCs/>
              </w:rPr>
            </w:pPr>
            <w:r w:rsidRPr="001238F4">
              <w:rPr>
                <w:b/>
                <w:bCs/>
              </w:rPr>
              <w:t>Tên usecase</w:t>
            </w:r>
          </w:p>
        </w:tc>
        <w:tc>
          <w:tcPr>
            <w:tcW w:w="5948" w:type="dxa"/>
          </w:tcPr>
          <w:p w14:paraId="68BF8F37" w14:textId="507AB5B7" w:rsidR="00AA12D2" w:rsidRDefault="00AA12D2" w:rsidP="00B3470F">
            <w:r>
              <w:t xml:space="preserve">Liên hệ hỗ trợ khách hàng </w:t>
            </w:r>
          </w:p>
        </w:tc>
      </w:tr>
      <w:tr w:rsidR="00AA12D2" w14:paraId="5C33F27F" w14:textId="77777777" w:rsidTr="00B3470F">
        <w:tc>
          <w:tcPr>
            <w:tcW w:w="3397" w:type="dxa"/>
            <w:gridSpan w:val="2"/>
            <w:shd w:val="clear" w:color="auto" w:fill="BDD6EE" w:themeFill="accent5" w:themeFillTint="66"/>
            <w:vAlign w:val="center"/>
          </w:tcPr>
          <w:p w14:paraId="7108B723" w14:textId="77777777" w:rsidR="00AA12D2" w:rsidRPr="001238F4" w:rsidRDefault="00AA12D2" w:rsidP="00B3470F">
            <w:pPr>
              <w:jc w:val="left"/>
              <w:rPr>
                <w:b/>
                <w:bCs/>
              </w:rPr>
            </w:pPr>
            <w:r w:rsidRPr="001238F4">
              <w:rPr>
                <w:b/>
                <w:bCs/>
              </w:rPr>
              <w:t>Mục đích sử dụng</w:t>
            </w:r>
          </w:p>
        </w:tc>
        <w:tc>
          <w:tcPr>
            <w:tcW w:w="5948" w:type="dxa"/>
          </w:tcPr>
          <w:p w14:paraId="7666AE27" w14:textId="51433A50" w:rsidR="00AA12D2" w:rsidRDefault="00AA12D2" w:rsidP="00B3470F">
            <w:r>
              <w:rPr>
                <w:rFonts w:eastAsia="Calibri"/>
              </w:rPr>
              <w:t xml:space="preserve">Cho phép người dùng liên hệ hỗ khách hàng </w:t>
            </w:r>
          </w:p>
        </w:tc>
      </w:tr>
      <w:tr w:rsidR="00AA12D2" w14:paraId="3E1A99EB" w14:textId="77777777" w:rsidTr="00B3470F">
        <w:tc>
          <w:tcPr>
            <w:tcW w:w="3397" w:type="dxa"/>
            <w:gridSpan w:val="2"/>
            <w:shd w:val="clear" w:color="auto" w:fill="BDD6EE" w:themeFill="accent5" w:themeFillTint="66"/>
            <w:vAlign w:val="center"/>
          </w:tcPr>
          <w:p w14:paraId="4FEAD45E" w14:textId="77777777" w:rsidR="00AA12D2" w:rsidRPr="001238F4" w:rsidRDefault="00AA12D2" w:rsidP="00B3470F">
            <w:pPr>
              <w:jc w:val="left"/>
              <w:rPr>
                <w:b/>
                <w:bCs/>
              </w:rPr>
            </w:pPr>
            <w:r w:rsidRPr="001238F4">
              <w:rPr>
                <w:b/>
                <w:bCs/>
              </w:rPr>
              <w:t>Tác nhân</w:t>
            </w:r>
          </w:p>
        </w:tc>
        <w:tc>
          <w:tcPr>
            <w:tcW w:w="5948" w:type="dxa"/>
          </w:tcPr>
          <w:p w14:paraId="7EE1F901" w14:textId="77777777" w:rsidR="00AA12D2" w:rsidRDefault="00AA12D2" w:rsidP="00B3470F">
            <w:r>
              <w:t>Customer</w:t>
            </w:r>
          </w:p>
        </w:tc>
      </w:tr>
      <w:tr w:rsidR="00AA12D2" w14:paraId="007612DE" w14:textId="77777777" w:rsidTr="00B3470F">
        <w:tc>
          <w:tcPr>
            <w:tcW w:w="3397" w:type="dxa"/>
            <w:gridSpan w:val="2"/>
            <w:shd w:val="clear" w:color="auto" w:fill="BDD6EE" w:themeFill="accent5" w:themeFillTint="66"/>
            <w:vAlign w:val="center"/>
          </w:tcPr>
          <w:p w14:paraId="1D8F9E45" w14:textId="77777777" w:rsidR="00AA12D2" w:rsidRPr="001238F4" w:rsidRDefault="00AA12D2" w:rsidP="00B3470F">
            <w:pPr>
              <w:jc w:val="left"/>
              <w:rPr>
                <w:b/>
                <w:bCs/>
              </w:rPr>
            </w:pPr>
            <w:r w:rsidRPr="001238F4">
              <w:rPr>
                <w:b/>
                <w:bCs/>
              </w:rPr>
              <w:t>Sự kiện kích hoạt</w:t>
            </w:r>
          </w:p>
        </w:tc>
        <w:tc>
          <w:tcPr>
            <w:tcW w:w="5948" w:type="dxa"/>
          </w:tcPr>
          <w:p w14:paraId="29B78500" w14:textId="1F87180E" w:rsidR="00AA12D2" w:rsidRDefault="00AA12D2" w:rsidP="00B3470F">
            <w:r>
              <w:t>Khi người dùng chọn chức năng liên hệ hỗ trợ khách hàng trong trang web</w:t>
            </w:r>
          </w:p>
        </w:tc>
      </w:tr>
      <w:tr w:rsidR="00AA12D2" w14:paraId="6DC4D460" w14:textId="77777777" w:rsidTr="00B3470F">
        <w:tc>
          <w:tcPr>
            <w:tcW w:w="3397" w:type="dxa"/>
            <w:gridSpan w:val="2"/>
            <w:shd w:val="clear" w:color="auto" w:fill="BDD6EE" w:themeFill="accent5" w:themeFillTint="66"/>
            <w:vAlign w:val="center"/>
          </w:tcPr>
          <w:p w14:paraId="4CBE7529" w14:textId="77777777" w:rsidR="00AA12D2" w:rsidRPr="001238F4" w:rsidRDefault="00AA12D2" w:rsidP="00B3470F">
            <w:pPr>
              <w:jc w:val="left"/>
              <w:rPr>
                <w:b/>
                <w:bCs/>
              </w:rPr>
            </w:pPr>
            <w:r w:rsidRPr="001238F4">
              <w:rPr>
                <w:b/>
                <w:bCs/>
              </w:rPr>
              <w:t>Điều kiện tiên quyết</w:t>
            </w:r>
          </w:p>
        </w:tc>
        <w:tc>
          <w:tcPr>
            <w:tcW w:w="5948" w:type="dxa"/>
          </w:tcPr>
          <w:p w14:paraId="41A18DAC" w14:textId="77777777" w:rsidR="00AA12D2" w:rsidRDefault="00AA12D2" w:rsidP="00B3470F">
            <w:r>
              <w:t xml:space="preserve">Cần đăng nhập tài khoản người dùng trước khi xem  </w:t>
            </w:r>
          </w:p>
        </w:tc>
      </w:tr>
      <w:tr w:rsidR="00AA12D2" w14:paraId="57E29A1B" w14:textId="77777777" w:rsidTr="00B3470F">
        <w:trPr>
          <w:trHeight w:val="139"/>
        </w:trPr>
        <w:tc>
          <w:tcPr>
            <w:tcW w:w="704" w:type="dxa"/>
            <w:shd w:val="clear" w:color="auto" w:fill="BDD6EE" w:themeFill="accent5" w:themeFillTint="66"/>
            <w:vAlign w:val="center"/>
          </w:tcPr>
          <w:p w14:paraId="33145F5C" w14:textId="77777777" w:rsidR="00AA12D2" w:rsidRPr="001238F4" w:rsidRDefault="00AA12D2" w:rsidP="00B3470F">
            <w:pPr>
              <w:jc w:val="left"/>
              <w:rPr>
                <w:b/>
                <w:bCs/>
              </w:rPr>
            </w:pPr>
            <w:r w:rsidRPr="001238F4">
              <w:rPr>
                <w:b/>
                <w:bCs/>
              </w:rPr>
              <w:lastRenderedPageBreak/>
              <w:t>Hậu điều kiện</w:t>
            </w:r>
          </w:p>
        </w:tc>
        <w:tc>
          <w:tcPr>
            <w:tcW w:w="2693" w:type="dxa"/>
            <w:shd w:val="clear" w:color="auto" w:fill="DEEAF6" w:themeFill="accent5" w:themeFillTint="33"/>
            <w:vAlign w:val="center"/>
          </w:tcPr>
          <w:p w14:paraId="2F9B2942" w14:textId="77777777" w:rsidR="00AA12D2" w:rsidRPr="001238F4" w:rsidRDefault="00AA12D2" w:rsidP="00B3470F">
            <w:pPr>
              <w:jc w:val="left"/>
              <w:rPr>
                <w:b/>
                <w:bCs/>
              </w:rPr>
            </w:pPr>
            <w:r w:rsidRPr="001238F4">
              <w:rPr>
                <w:b/>
                <w:bCs/>
              </w:rPr>
              <w:t>Luồng sự kiện chính (Thành công)</w:t>
            </w:r>
          </w:p>
        </w:tc>
        <w:tc>
          <w:tcPr>
            <w:tcW w:w="5948" w:type="dxa"/>
          </w:tcPr>
          <w:p w14:paraId="6E8AA4D6" w14:textId="0F62E7AE" w:rsidR="00AA12D2" w:rsidRDefault="00AA12D2" w:rsidP="00B3470F">
            <w:r>
              <w:t xml:space="preserve">Truy cập thành công trang liên hệ hỗ trợ khách hàng  </w:t>
            </w:r>
          </w:p>
        </w:tc>
      </w:tr>
    </w:tbl>
    <w:p w14:paraId="2B3EDB19" w14:textId="77777777" w:rsidR="00AA12D2" w:rsidRPr="000563EF" w:rsidRDefault="00AA12D2" w:rsidP="00AA12D2">
      <w:pPr>
        <w:shd w:val="clear" w:color="auto" w:fill="DEEAF6" w:themeFill="accent5" w:themeFillTint="33"/>
      </w:pPr>
      <w:r w:rsidRPr="000563EF">
        <w:t xml:space="preserve">Đặc tả chức năng: </w:t>
      </w:r>
      <w:r w:rsidRPr="000563EF">
        <w:rPr>
          <w:lang w:val="vi-VN"/>
        </w:rPr>
        <w:t>Luồng sự kiện chính/Kịch bản chính</w:t>
      </w:r>
      <w:r w:rsidRPr="000563EF">
        <w:t> </w:t>
      </w:r>
    </w:p>
    <w:p w14:paraId="25680708" w14:textId="2562FAD8" w:rsidR="00AA12D2" w:rsidRDefault="00AA12D2" w:rsidP="00AA12D2">
      <w:pPr>
        <w:pStyle w:val="StyleTr"/>
        <w:jc w:val="left"/>
      </w:pPr>
      <w:r>
        <w:t xml:space="preserve">Khi người dùng đăng nhâp vào và chọn chức </w:t>
      </w:r>
      <w:r w:rsidR="00784898">
        <w:t>liên hệ hỗ trợ khách hàng</w:t>
      </w:r>
      <w:r>
        <w:t xml:space="preserve"> sẽ hiển thị ra các </w:t>
      </w:r>
      <w:r w:rsidR="00784898">
        <w:t>yêu cầu đã gửi</w:t>
      </w:r>
      <w:r>
        <w:t xml:space="preserve">, nếu </w:t>
      </w:r>
      <w:r w:rsidR="00784898">
        <w:t>chưu gửi yêu cầu nào thì sẽ không hiển thị</w:t>
      </w:r>
    </w:p>
    <w:p w14:paraId="7B119018" w14:textId="77777777" w:rsidR="00AA12D2" w:rsidRPr="00C82DF3" w:rsidRDefault="00AA12D2" w:rsidP="00AA12D2">
      <w:pPr>
        <w:jc w:val="left"/>
      </w:pPr>
    </w:p>
    <w:p w14:paraId="30C39BF3" w14:textId="22E93CAD" w:rsidR="00E30999" w:rsidRDefault="007A784B" w:rsidP="009C20C6">
      <w:pPr>
        <w:pStyle w:val="Heading2"/>
        <w:rPr>
          <w:lang w:val="vi-VN"/>
        </w:rPr>
      </w:pPr>
      <w:bookmarkStart w:id="171" w:name="_Toc178021914"/>
      <w:r>
        <w:t>Biểu</w:t>
      </w:r>
      <w:r>
        <w:rPr>
          <w:lang w:val="vi-VN"/>
        </w:rPr>
        <w:t xml:space="preserve"> đồ lớp chi tiết</w:t>
      </w:r>
      <w:bookmarkEnd w:id="171"/>
    </w:p>
    <w:p w14:paraId="13A94E2E" w14:textId="672C8871" w:rsidR="007A784B" w:rsidRPr="007A784B" w:rsidRDefault="007A784B" w:rsidP="007A784B">
      <w:pPr>
        <w:pStyle w:val="Heading3"/>
        <w:rPr>
          <w:lang w:val="vi-VN"/>
        </w:rPr>
      </w:pPr>
      <w:bookmarkStart w:id="172" w:name="_Toc178021915"/>
      <w:r>
        <w:rPr>
          <w:lang w:val="vi-VN"/>
        </w:rPr>
        <w:t>Các lớp</w:t>
      </w:r>
      <w:bookmarkEnd w:id="172"/>
    </w:p>
    <w:p w14:paraId="570981C0" w14:textId="77777777" w:rsidR="00967C55" w:rsidRPr="00C76F2D" w:rsidRDefault="00967C55" w:rsidP="007A784B">
      <w:pPr>
        <w:pStyle w:val="DoanVB"/>
        <w:rPr>
          <w:lang w:val="vi-VN"/>
        </w:rPr>
      </w:pPr>
      <w:bookmarkStart w:id="173" w:name="_Toc177013485"/>
      <w:r w:rsidRPr="00C76F2D">
        <w:rPr>
          <w:b/>
          <w:bCs/>
          <w:lang w:val="vi-VN"/>
        </w:rPr>
        <w:t>Users</w:t>
      </w:r>
      <w:r w:rsidRPr="00C76F2D">
        <w:rPr>
          <w:lang w:val="vi-VN"/>
        </w:rPr>
        <w:t>: Chứa thông tin về người dùng</w:t>
      </w:r>
      <w:bookmarkEnd w:id="173"/>
    </w:p>
    <w:p w14:paraId="22C37540" w14:textId="1A98F23C" w:rsidR="00967C55" w:rsidRPr="00C76F2D" w:rsidRDefault="00967C55" w:rsidP="00967C55">
      <w:pPr>
        <w:pStyle w:val="StyleTr"/>
        <w:rPr>
          <w:lang w:val="vi-VN"/>
        </w:rPr>
      </w:pPr>
      <w:r w:rsidRPr="00C76F2D">
        <w:rPr>
          <w:lang w:val="vi-VN"/>
        </w:rPr>
        <w:t xml:space="preserve"> user_id (INT, PK): ID của người dùng, khóa chính.</w:t>
      </w:r>
    </w:p>
    <w:p w14:paraId="3F75CB34" w14:textId="7891A8E8" w:rsidR="00967C55" w:rsidRPr="00C76F2D" w:rsidRDefault="00967C55" w:rsidP="00967C55">
      <w:pPr>
        <w:pStyle w:val="StyleTr"/>
        <w:rPr>
          <w:lang w:val="vi-VN"/>
        </w:rPr>
      </w:pPr>
      <w:r w:rsidRPr="00C76F2D">
        <w:rPr>
          <w:lang w:val="vi-VN"/>
        </w:rPr>
        <w:t xml:space="preserve"> username (VARCHAR): Tên đăng nhập của người dùng.</w:t>
      </w:r>
    </w:p>
    <w:p w14:paraId="25015126" w14:textId="0709C691" w:rsidR="00967C55" w:rsidRPr="00C76F2D" w:rsidRDefault="00967C55" w:rsidP="00967C55">
      <w:pPr>
        <w:pStyle w:val="StyleTr"/>
        <w:rPr>
          <w:lang w:val="vi-VN"/>
        </w:rPr>
      </w:pPr>
      <w:r w:rsidRPr="00C76F2D">
        <w:rPr>
          <w:lang w:val="vi-VN"/>
        </w:rPr>
        <w:t xml:space="preserve"> password (VARCHAR): Mật khẩu của người dùng.</w:t>
      </w:r>
    </w:p>
    <w:p w14:paraId="3E92EEAE" w14:textId="1D136CF0" w:rsidR="00967C55" w:rsidRPr="00C76F2D" w:rsidRDefault="00967C55" w:rsidP="00967C55">
      <w:pPr>
        <w:pStyle w:val="StyleTr"/>
        <w:rPr>
          <w:lang w:val="vi-VN"/>
        </w:rPr>
      </w:pPr>
      <w:r w:rsidRPr="00C76F2D">
        <w:rPr>
          <w:lang w:val="vi-VN"/>
        </w:rPr>
        <w:t xml:space="preserve"> email (VARCHAR)</w:t>
      </w:r>
      <w:r>
        <w:t xml:space="preserve"> </w:t>
      </w:r>
      <w:r w:rsidRPr="00C76F2D">
        <w:rPr>
          <w:lang w:val="vi-VN"/>
        </w:rPr>
        <w:t>: Địa chỉ email của người dùng.</w:t>
      </w:r>
    </w:p>
    <w:p w14:paraId="25DB54D1" w14:textId="0D46F8E0" w:rsidR="00967C55" w:rsidRPr="00C76F2D" w:rsidRDefault="00967C55" w:rsidP="00967C55">
      <w:pPr>
        <w:pStyle w:val="StyleTr"/>
        <w:rPr>
          <w:lang w:val="vi-VN"/>
        </w:rPr>
      </w:pPr>
      <w:r w:rsidRPr="00C76F2D">
        <w:rPr>
          <w:lang w:val="vi-VN"/>
        </w:rPr>
        <w:t xml:space="preserve"> phone (VARCHAR): Số điện thoại của người dùng.</w:t>
      </w:r>
    </w:p>
    <w:p w14:paraId="6A5193F7" w14:textId="76C65A00" w:rsidR="00967C55" w:rsidRPr="00C76F2D" w:rsidRDefault="00967C55" w:rsidP="00967C55">
      <w:pPr>
        <w:pStyle w:val="StyleTr"/>
        <w:rPr>
          <w:lang w:val="vi-VN"/>
        </w:rPr>
      </w:pPr>
      <w:r w:rsidRPr="00C76F2D">
        <w:rPr>
          <w:lang w:val="vi-VN"/>
        </w:rPr>
        <w:t xml:space="preserve"> user_type (ENUM: 'user', 'admin'): Loại người dùng, có thể là khách hàng hoặc quản trị viên.</w:t>
      </w:r>
    </w:p>
    <w:p w14:paraId="56A653DB" w14:textId="77777777" w:rsidR="00967C55" w:rsidRPr="00C76F2D" w:rsidRDefault="00967C55" w:rsidP="007A784B">
      <w:pPr>
        <w:pStyle w:val="DoanVB"/>
        <w:rPr>
          <w:lang w:val="vi-VN"/>
        </w:rPr>
      </w:pPr>
    </w:p>
    <w:p w14:paraId="45EBCC54" w14:textId="77777777" w:rsidR="00967C55" w:rsidRPr="00C76F2D" w:rsidRDefault="00967C55" w:rsidP="007A784B">
      <w:pPr>
        <w:pStyle w:val="DoanVB"/>
        <w:rPr>
          <w:lang w:val="vi-VN"/>
        </w:rPr>
      </w:pPr>
      <w:bookmarkStart w:id="174" w:name="_Toc177013486"/>
      <w:r w:rsidRPr="00C76F2D">
        <w:rPr>
          <w:b/>
          <w:bCs/>
          <w:lang w:val="vi-VN"/>
        </w:rPr>
        <w:t>Tours</w:t>
      </w:r>
      <w:r w:rsidRPr="00C76F2D">
        <w:rPr>
          <w:lang w:val="vi-VN"/>
        </w:rPr>
        <w:t>: Chứa thông tin về các tour du lịch</w:t>
      </w:r>
      <w:bookmarkEnd w:id="174"/>
    </w:p>
    <w:p w14:paraId="020A8F35" w14:textId="3277ADC8" w:rsidR="00967C55" w:rsidRPr="00C76F2D" w:rsidRDefault="00967C55" w:rsidP="00967C55">
      <w:pPr>
        <w:pStyle w:val="StyleTr"/>
        <w:rPr>
          <w:lang w:val="vi-VN"/>
        </w:rPr>
      </w:pPr>
      <w:r w:rsidRPr="00C76F2D">
        <w:rPr>
          <w:lang w:val="vi-VN"/>
        </w:rPr>
        <w:t xml:space="preserve"> tour_id (INT, PK): ID của tour du lịch, khóa chính.</w:t>
      </w:r>
    </w:p>
    <w:p w14:paraId="6A248BD0" w14:textId="3452AE32" w:rsidR="00967C55" w:rsidRPr="00C76F2D" w:rsidRDefault="00967C55" w:rsidP="00967C55">
      <w:pPr>
        <w:pStyle w:val="StyleTr"/>
        <w:rPr>
          <w:lang w:val="vi-VN"/>
        </w:rPr>
      </w:pPr>
      <w:r w:rsidRPr="00C76F2D">
        <w:rPr>
          <w:lang w:val="vi-VN"/>
        </w:rPr>
        <w:t xml:space="preserve"> title (VARCHAR): Tên của tour du lịch.</w:t>
      </w:r>
    </w:p>
    <w:p w14:paraId="1714A72C" w14:textId="62F17427" w:rsidR="00967C55" w:rsidRPr="00C76F2D" w:rsidRDefault="00967C55" w:rsidP="00967C55">
      <w:pPr>
        <w:pStyle w:val="StyleTr"/>
        <w:rPr>
          <w:lang w:val="vi-VN"/>
        </w:rPr>
      </w:pPr>
      <w:r w:rsidRPr="00C76F2D">
        <w:rPr>
          <w:lang w:val="vi-VN"/>
        </w:rPr>
        <w:t xml:space="preserve"> description (LONGTEXT): Mô tả chi tiết về tour.</w:t>
      </w:r>
    </w:p>
    <w:p w14:paraId="0E5E1017" w14:textId="6401DAA7" w:rsidR="00967C55" w:rsidRPr="00C76F2D" w:rsidRDefault="00967C55" w:rsidP="00967C55">
      <w:pPr>
        <w:pStyle w:val="StyleTr"/>
        <w:rPr>
          <w:lang w:val="vi-VN"/>
        </w:rPr>
      </w:pPr>
      <w:r w:rsidRPr="00C76F2D">
        <w:rPr>
          <w:lang w:val="vi-VN"/>
        </w:rPr>
        <w:t xml:space="preserve"> url_img (TEXT): Đường dẫn hình ảnh của tour.</w:t>
      </w:r>
    </w:p>
    <w:p w14:paraId="499BF24F" w14:textId="362E1462" w:rsidR="00967C55" w:rsidRPr="00C76F2D" w:rsidRDefault="00967C55" w:rsidP="00967C55">
      <w:pPr>
        <w:pStyle w:val="StyleTr"/>
        <w:rPr>
          <w:lang w:val="vi-VN"/>
        </w:rPr>
      </w:pPr>
      <w:r w:rsidRPr="00C76F2D">
        <w:rPr>
          <w:lang w:val="vi-VN"/>
        </w:rPr>
        <w:t xml:space="preserve"> itinerary (LONGTEXT): Lịch trình chi tiết của tour.</w:t>
      </w:r>
    </w:p>
    <w:p w14:paraId="7EABA420" w14:textId="20D0B3AB" w:rsidR="00967C55" w:rsidRPr="00C76F2D" w:rsidRDefault="00967C55" w:rsidP="00967C55">
      <w:pPr>
        <w:pStyle w:val="StyleTr"/>
        <w:rPr>
          <w:lang w:val="vi-VN"/>
        </w:rPr>
      </w:pPr>
      <w:r w:rsidRPr="00C76F2D">
        <w:rPr>
          <w:lang w:val="vi-VN"/>
        </w:rPr>
        <w:t xml:space="preserve"> duration (INT): Thời gian của tour (tính theo ngày).</w:t>
      </w:r>
    </w:p>
    <w:p w14:paraId="19C46141" w14:textId="01896637" w:rsidR="00967C55" w:rsidRPr="00C76F2D" w:rsidRDefault="00967C55" w:rsidP="00967C55">
      <w:pPr>
        <w:pStyle w:val="StyleTr"/>
        <w:rPr>
          <w:lang w:val="vi-VN"/>
        </w:rPr>
      </w:pPr>
      <w:r w:rsidRPr="00C76F2D">
        <w:rPr>
          <w:lang w:val="vi-VN"/>
        </w:rPr>
        <w:t xml:space="preserve"> price (INT): Giá của tour.</w:t>
      </w:r>
    </w:p>
    <w:p w14:paraId="1DD3B762" w14:textId="0F22FD36" w:rsidR="00967C55" w:rsidRPr="00C76F2D" w:rsidRDefault="00967C55" w:rsidP="00967C55">
      <w:pPr>
        <w:pStyle w:val="StyleTr"/>
        <w:rPr>
          <w:lang w:val="vi-VN"/>
        </w:rPr>
      </w:pPr>
      <w:r w:rsidRPr="00C76F2D">
        <w:rPr>
          <w:lang w:val="vi-VN"/>
        </w:rPr>
        <w:t xml:space="preserve"> city_id (INT, FK): ID của thành phố điểm đến, khóa ngoại liên kết với bảng Cities.</w:t>
      </w:r>
    </w:p>
    <w:p w14:paraId="5E2EE9FD" w14:textId="77777777" w:rsidR="00967C55" w:rsidRPr="00C76F2D" w:rsidRDefault="00967C55" w:rsidP="00967C55">
      <w:pPr>
        <w:rPr>
          <w:rFonts w:cs="Times New Roman"/>
          <w:sz w:val="28"/>
          <w:szCs w:val="28"/>
          <w:lang w:val="vi-VN"/>
        </w:rPr>
      </w:pPr>
    </w:p>
    <w:p w14:paraId="48D38260" w14:textId="77777777" w:rsidR="00967C55" w:rsidRPr="00C76F2D" w:rsidRDefault="00967C55" w:rsidP="007A784B">
      <w:pPr>
        <w:pStyle w:val="DoanVB"/>
        <w:rPr>
          <w:lang w:val="vi-VN"/>
        </w:rPr>
      </w:pPr>
      <w:bookmarkStart w:id="175" w:name="_Toc177013487"/>
      <w:r w:rsidRPr="00C76F2D">
        <w:rPr>
          <w:b/>
          <w:bCs/>
          <w:lang w:val="vi-VN"/>
        </w:rPr>
        <w:lastRenderedPageBreak/>
        <w:t>Bookings</w:t>
      </w:r>
      <w:r w:rsidRPr="00C76F2D">
        <w:rPr>
          <w:lang w:val="vi-VN"/>
        </w:rPr>
        <w:t>: Ghi nhận các thông tin đặt tour</w:t>
      </w:r>
      <w:bookmarkEnd w:id="175"/>
    </w:p>
    <w:p w14:paraId="753D7331" w14:textId="4C58C10E" w:rsidR="00967C55" w:rsidRPr="00C76F2D" w:rsidRDefault="00967C55" w:rsidP="00967C55">
      <w:pPr>
        <w:pStyle w:val="StyleTr"/>
        <w:rPr>
          <w:lang w:val="vi-VN"/>
        </w:rPr>
      </w:pPr>
      <w:r w:rsidRPr="00C76F2D">
        <w:rPr>
          <w:lang w:val="vi-VN"/>
        </w:rPr>
        <w:t xml:space="preserve"> booking_id (INT, PK): ID của đặt tour, khóa chính.</w:t>
      </w:r>
    </w:p>
    <w:p w14:paraId="5179023B" w14:textId="03F32386" w:rsidR="00967C55" w:rsidRPr="00C76F2D" w:rsidRDefault="00967C55" w:rsidP="00967C55">
      <w:pPr>
        <w:pStyle w:val="StyleTr"/>
        <w:rPr>
          <w:lang w:val="vi-VN"/>
        </w:rPr>
      </w:pPr>
      <w:r w:rsidRPr="00C76F2D">
        <w:rPr>
          <w:lang w:val="vi-VN"/>
        </w:rPr>
        <w:t xml:space="preserve"> user_id (INT, FK): ID của người dùng đặt tour, khóa ngoại liên kết với bảng Users.</w:t>
      </w:r>
    </w:p>
    <w:p w14:paraId="2A576CC6" w14:textId="21A676FE" w:rsidR="00967C55" w:rsidRPr="00C76F2D" w:rsidRDefault="00967C55" w:rsidP="00967C55">
      <w:pPr>
        <w:pStyle w:val="StyleTr"/>
        <w:rPr>
          <w:lang w:val="vi-VN"/>
        </w:rPr>
      </w:pPr>
      <w:r w:rsidRPr="00C76F2D">
        <w:rPr>
          <w:lang w:val="vi-VN"/>
        </w:rPr>
        <w:t xml:space="preserve"> tour_id (INT, FK): ID của tour, khóa ngoại liên kết với bảng Tours.</w:t>
      </w:r>
    </w:p>
    <w:p w14:paraId="76F4AB83" w14:textId="0A2FA14E" w:rsidR="00967C55" w:rsidRPr="00C76F2D" w:rsidRDefault="00967C55" w:rsidP="00967C55">
      <w:pPr>
        <w:pStyle w:val="StyleTr"/>
        <w:rPr>
          <w:lang w:val="vi-VN"/>
        </w:rPr>
      </w:pPr>
      <w:r w:rsidRPr="00C76F2D">
        <w:rPr>
          <w:lang w:val="vi-VN"/>
        </w:rPr>
        <w:t xml:space="preserve"> booking_date (DATETIME): Ngày đặt tour.</w:t>
      </w:r>
    </w:p>
    <w:p w14:paraId="2364BAA6" w14:textId="604BD532" w:rsidR="00967C55" w:rsidRPr="00C76F2D" w:rsidRDefault="00967C55" w:rsidP="00967C55">
      <w:pPr>
        <w:pStyle w:val="StyleTr"/>
        <w:rPr>
          <w:lang w:val="vi-VN"/>
        </w:rPr>
      </w:pPr>
      <w:r w:rsidRPr="00C76F2D">
        <w:rPr>
          <w:lang w:val="vi-VN"/>
        </w:rPr>
        <w:t xml:space="preserve"> departure_date (DATE): Ngày khởi hành của tour.</w:t>
      </w:r>
    </w:p>
    <w:p w14:paraId="6A594818" w14:textId="583ED147" w:rsidR="00967C55" w:rsidRPr="00C76F2D" w:rsidRDefault="00967C55" w:rsidP="00967C55">
      <w:pPr>
        <w:pStyle w:val="StyleTr"/>
        <w:rPr>
          <w:lang w:val="vi-VN"/>
        </w:rPr>
      </w:pPr>
      <w:r w:rsidRPr="00C76F2D">
        <w:rPr>
          <w:lang w:val="vi-VN"/>
        </w:rPr>
        <w:t xml:space="preserve"> quantity (INT): Số lượng người tham gia tour.</w:t>
      </w:r>
    </w:p>
    <w:p w14:paraId="7E2FC018" w14:textId="7CEF8321" w:rsidR="00967C55" w:rsidRPr="00C76F2D" w:rsidRDefault="00967C55" w:rsidP="00967C55">
      <w:pPr>
        <w:pStyle w:val="StyleTr"/>
        <w:rPr>
          <w:lang w:val="vi-VN"/>
        </w:rPr>
      </w:pPr>
      <w:r w:rsidRPr="00C76F2D">
        <w:rPr>
          <w:lang w:val="vi-VN"/>
        </w:rPr>
        <w:t xml:space="preserve"> total_price (DECIMAL): Tổng giá trị đặt tour.</w:t>
      </w:r>
    </w:p>
    <w:p w14:paraId="08E950D5" w14:textId="0B86903D" w:rsidR="00967C55" w:rsidRPr="00C76F2D" w:rsidRDefault="00967C55" w:rsidP="00967C55">
      <w:pPr>
        <w:pStyle w:val="StyleTr"/>
        <w:rPr>
          <w:lang w:val="vi-VN"/>
        </w:rPr>
      </w:pPr>
      <w:r w:rsidRPr="00C76F2D">
        <w:rPr>
          <w:lang w:val="vi-VN"/>
        </w:rPr>
        <w:t xml:space="preserve"> booking_status (ENUM: 'pending', 'complete', 'cancel'): Trạng thái của đặt tour (đang xử lý, hoàn tất, hủy bỏ).</w:t>
      </w:r>
    </w:p>
    <w:p w14:paraId="79CEB572" w14:textId="77777777" w:rsidR="00967C55" w:rsidRPr="00C76F2D" w:rsidRDefault="00967C55" w:rsidP="00967C55">
      <w:pPr>
        <w:rPr>
          <w:rFonts w:cs="Times New Roman"/>
          <w:sz w:val="28"/>
          <w:szCs w:val="28"/>
          <w:lang w:val="vi-VN"/>
        </w:rPr>
      </w:pPr>
    </w:p>
    <w:p w14:paraId="0A13CDDA" w14:textId="77777777" w:rsidR="00967C55" w:rsidRPr="00C76F2D" w:rsidRDefault="00967C55" w:rsidP="007A784B">
      <w:pPr>
        <w:pStyle w:val="DoanVB"/>
        <w:rPr>
          <w:lang w:val="vi-VN"/>
        </w:rPr>
      </w:pPr>
      <w:bookmarkStart w:id="176" w:name="_Toc177013488"/>
      <w:r w:rsidRPr="00C76F2D">
        <w:rPr>
          <w:b/>
          <w:bCs/>
          <w:lang w:val="vi-VN"/>
        </w:rPr>
        <w:t>Customers</w:t>
      </w:r>
      <w:r w:rsidRPr="00C76F2D">
        <w:rPr>
          <w:lang w:val="vi-VN"/>
        </w:rPr>
        <w:t>: Lưu thông tin người đi tour</w:t>
      </w:r>
      <w:bookmarkEnd w:id="176"/>
    </w:p>
    <w:p w14:paraId="34CCEC5A" w14:textId="44582264" w:rsidR="00967C55" w:rsidRPr="00C76F2D" w:rsidRDefault="00967C55" w:rsidP="00967C55">
      <w:pPr>
        <w:pStyle w:val="StyleTr"/>
        <w:rPr>
          <w:lang w:val="vi-VN"/>
        </w:rPr>
      </w:pPr>
      <w:r w:rsidRPr="00C76F2D">
        <w:rPr>
          <w:lang w:val="vi-VN"/>
        </w:rPr>
        <w:t xml:space="preserve"> customer_id (INT, PK): ID của khách hàng, khóa chính.</w:t>
      </w:r>
    </w:p>
    <w:p w14:paraId="34940F77" w14:textId="042C32F2" w:rsidR="00967C55" w:rsidRPr="00C76F2D" w:rsidRDefault="00967C55" w:rsidP="00967C55">
      <w:pPr>
        <w:pStyle w:val="StyleTr"/>
        <w:rPr>
          <w:lang w:val="vi-VN"/>
        </w:rPr>
      </w:pPr>
      <w:r w:rsidRPr="00C76F2D">
        <w:rPr>
          <w:lang w:val="vi-VN"/>
        </w:rPr>
        <w:t xml:space="preserve"> first_name (VARCHAR): Tên của khách hàng.</w:t>
      </w:r>
    </w:p>
    <w:p w14:paraId="2F2208BF" w14:textId="2EAB0E82" w:rsidR="00967C55" w:rsidRPr="00C76F2D" w:rsidRDefault="00967C55" w:rsidP="00967C55">
      <w:pPr>
        <w:pStyle w:val="StyleTr"/>
        <w:rPr>
          <w:lang w:val="vi-VN"/>
        </w:rPr>
      </w:pPr>
      <w:r w:rsidRPr="00C76F2D">
        <w:rPr>
          <w:lang w:val="vi-VN"/>
        </w:rPr>
        <w:t xml:space="preserve"> last_name (VARCHAR): Họ của khách hàng.</w:t>
      </w:r>
    </w:p>
    <w:p w14:paraId="47B649EC" w14:textId="73586B96" w:rsidR="00967C55" w:rsidRPr="00C76F2D" w:rsidRDefault="00967C55" w:rsidP="00967C55">
      <w:pPr>
        <w:pStyle w:val="StyleTr"/>
        <w:rPr>
          <w:lang w:val="vi-VN"/>
        </w:rPr>
      </w:pPr>
      <w:r w:rsidRPr="00C76F2D">
        <w:rPr>
          <w:lang w:val="vi-VN"/>
        </w:rPr>
        <w:t xml:space="preserve"> id_card_number (VARCHAR): Số căn cước công dân của khách hàng.</w:t>
      </w:r>
    </w:p>
    <w:p w14:paraId="373EC7F7" w14:textId="22245BF2" w:rsidR="00967C55" w:rsidRPr="00C76F2D" w:rsidRDefault="00967C55" w:rsidP="00967C55">
      <w:pPr>
        <w:pStyle w:val="StyleTr"/>
        <w:rPr>
          <w:lang w:val="vi-VN"/>
        </w:rPr>
      </w:pPr>
      <w:r w:rsidRPr="00C76F2D">
        <w:rPr>
          <w:lang w:val="vi-VN"/>
        </w:rPr>
        <w:t xml:space="preserve"> phone (VARCHAR): Số điện thoại liên lạc của khách hàng.</w:t>
      </w:r>
    </w:p>
    <w:p w14:paraId="7E8A116A" w14:textId="67E80F87" w:rsidR="00967C55" w:rsidRPr="00C76F2D" w:rsidRDefault="00967C55" w:rsidP="00967C55">
      <w:pPr>
        <w:pStyle w:val="StyleTr"/>
        <w:rPr>
          <w:lang w:val="vi-VN"/>
        </w:rPr>
      </w:pPr>
      <w:r w:rsidRPr="00C76F2D">
        <w:rPr>
          <w:lang w:val="vi-VN"/>
        </w:rPr>
        <w:t xml:space="preserve"> booking_id (INT, FK): ID của đặt tour liên quan, khóa ngoại liên kết với bảng Bookings.</w:t>
      </w:r>
    </w:p>
    <w:p w14:paraId="11CB02AD" w14:textId="77777777" w:rsidR="00967C55" w:rsidRPr="00C76F2D" w:rsidRDefault="00967C55" w:rsidP="00967C55">
      <w:pPr>
        <w:rPr>
          <w:rFonts w:cs="Times New Roman"/>
          <w:sz w:val="28"/>
          <w:szCs w:val="28"/>
          <w:lang w:val="vi-VN"/>
        </w:rPr>
      </w:pPr>
    </w:p>
    <w:p w14:paraId="3432615E" w14:textId="77777777" w:rsidR="00967C55" w:rsidRPr="00C76F2D" w:rsidRDefault="00967C55" w:rsidP="007A784B">
      <w:pPr>
        <w:pStyle w:val="DoanVB"/>
        <w:rPr>
          <w:lang w:val="vi-VN"/>
        </w:rPr>
      </w:pPr>
      <w:bookmarkStart w:id="177" w:name="_Toc177013489"/>
      <w:r w:rsidRPr="00C76F2D">
        <w:rPr>
          <w:b/>
          <w:bCs/>
          <w:lang w:val="vi-VN"/>
        </w:rPr>
        <w:t>CustomerTours</w:t>
      </w:r>
      <w:r w:rsidRPr="00C76F2D">
        <w:rPr>
          <w:lang w:val="vi-VN"/>
        </w:rPr>
        <w:t>: Lưu thông tin về các tour mà khách hàng đã tham gia</w:t>
      </w:r>
      <w:bookmarkEnd w:id="177"/>
    </w:p>
    <w:p w14:paraId="0BCE27AC" w14:textId="4CA8AC39" w:rsidR="00967C55" w:rsidRPr="00C76F2D" w:rsidRDefault="00967C55" w:rsidP="00967C55">
      <w:pPr>
        <w:pStyle w:val="StyleTr"/>
        <w:rPr>
          <w:lang w:val="vi-VN"/>
        </w:rPr>
      </w:pPr>
      <w:r w:rsidRPr="00C76F2D">
        <w:rPr>
          <w:lang w:val="vi-VN"/>
        </w:rPr>
        <w:t xml:space="preserve"> customer_tour_id (INT, PK): ID của bản ghi, khóa chính.</w:t>
      </w:r>
    </w:p>
    <w:p w14:paraId="7ED4A0C3" w14:textId="7DE3DC0C" w:rsidR="00967C55" w:rsidRPr="00C76F2D" w:rsidRDefault="00967C55" w:rsidP="00967C55">
      <w:pPr>
        <w:pStyle w:val="StyleTr"/>
        <w:rPr>
          <w:lang w:val="vi-VN"/>
        </w:rPr>
      </w:pPr>
      <w:r w:rsidRPr="00C76F2D">
        <w:rPr>
          <w:lang w:val="vi-VN"/>
        </w:rPr>
        <w:t xml:space="preserve"> customer_id (INT, FK): ID của khách hàng, khóa ngoại liên kết với bảng Customers.</w:t>
      </w:r>
    </w:p>
    <w:p w14:paraId="3E284A48" w14:textId="297DB44B" w:rsidR="00967C55" w:rsidRPr="00C76F2D" w:rsidRDefault="00967C55" w:rsidP="00967C55">
      <w:pPr>
        <w:pStyle w:val="StyleTr"/>
        <w:rPr>
          <w:lang w:val="vi-VN"/>
        </w:rPr>
      </w:pPr>
      <w:r w:rsidRPr="00C76F2D">
        <w:rPr>
          <w:lang w:val="vi-VN"/>
        </w:rPr>
        <w:t xml:space="preserve"> tour_id (INT, FK): ID của tour, khóa ngoại liên kết với bảng Tours.</w:t>
      </w:r>
    </w:p>
    <w:p w14:paraId="2AB6864C" w14:textId="567A6581" w:rsidR="00967C55" w:rsidRPr="00C76F2D" w:rsidRDefault="00967C55" w:rsidP="00967C55">
      <w:pPr>
        <w:pStyle w:val="StyleTr"/>
        <w:rPr>
          <w:lang w:val="vi-VN"/>
        </w:rPr>
      </w:pPr>
      <w:r w:rsidRPr="00C76F2D">
        <w:rPr>
          <w:lang w:val="vi-VN"/>
        </w:rPr>
        <w:t xml:space="preserve"> departure_date (DATE): Ngày khởi hành của tour mà khách hàng đã tham gia.</w:t>
      </w:r>
    </w:p>
    <w:p w14:paraId="374AD8CB" w14:textId="77777777" w:rsidR="00967C55" w:rsidRPr="00C76F2D" w:rsidRDefault="00967C55" w:rsidP="00967C55">
      <w:pPr>
        <w:rPr>
          <w:rFonts w:cs="Times New Roman"/>
          <w:sz w:val="28"/>
          <w:szCs w:val="28"/>
          <w:lang w:val="vi-VN"/>
        </w:rPr>
      </w:pPr>
    </w:p>
    <w:p w14:paraId="4D6BACA7" w14:textId="77777777" w:rsidR="00967C55" w:rsidRPr="00C76F2D" w:rsidRDefault="00967C55" w:rsidP="007A784B">
      <w:pPr>
        <w:pStyle w:val="DoanVB"/>
        <w:rPr>
          <w:lang w:val="vi-VN"/>
        </w:rPr>
      </w:pPr>
      <w:bookmarkStart w:id="178" w:name="_Toc177013490"/>
      <w:r w:rsidRPr="00C76F2D">
        <w:rPr>
          <w:b/>
          <w:bCs/>
          <w:lang w:val="vi-VN"/>
        </w:rPr>
        <w:t>Regions</w:t>
      </w:r>
      <w:r w:rsidRPr="00C76F2D">
        <w:rPr>
          <w:lang w:val="vi-VN"/>
        </w:rPr>
        <w:t>: Chứa thông tin về các khu vực điểm đến của tour</w:t>
      </w:r>
      <w:bookmarkEnd w:id="178"/>
    </w:p>
    <w:p w14:paraId="36CB5264" w14:textId="3094F1E9" w:rsidR="00967C55" w:rsidRPr="00C76F2D" w:rsidRDefault="00967C55" w:rsidP="00967C55">
      <w:pPr>
        <w:pStyle w:val="StyleTr"/>
        <w:rPr>
          <w:lang w:val="vi-VN"/>
        </w:rPr>
      </w:pPr>
      <w:r w:rsidRPr="00C76F2D">
        <w:rPr>
          <w:lang w:val="vi-VN"/>
        </w:rPr>
        <w:lastRenderedPageBreak/>
        <w:t xml:space="preserve"> region_id (INT, PK): ID của khu vực, khóa chính.</w:t>
      </w:r>
    </w:p>
    <w:p w14:paraId="3124AA5C" w14:textId="5D114EA3" w:rsidR="00967C55" w:rsidRPr="00C76F2D" w:rsidRDefault="00967C55" w:rsidP="00967C55">
      <w:pPr>
        <w:pStyle w:val="StyleTr"/>
        <w:rPr>
          <w:lang w:val="vi-VN"/>
        </w:rPr>
      </w:pPr>
      <w:r w:rsidRPr="00C76F2D">
        <w:rPr>
          <w:lang w:val="vi-VN"/>
        </w:rPr>
        <w:t xml:space="preserve"> name (TEXT): Tên của khu vực.</w:t>
      </w:r>
    </w:p>
    <w:p w14:paraId="66A851B4" w14:textId="77777777" w:rsidR="00967C55" w:rsidRPr="00C76F2D" w:rsidRDefault="00967C55" w:rsidP="007A784B">
      <w:pPr>
        <w:pStyle w:val="DoanVB"/>
        <w:rPr>
          <w:lang w:val="vi-VN"/>
        </w:rPr>
      </w:pPr>
    </w:p>
    <w:p w14:paraId="62534EC4" w14:textId="77777777" w:rsidR="00967C55" w:rsidRPr="00C76F2D" w:rsidRDefault="00967C55" w:rsidP="007A784B">
      <w:pPr>
        <w:pStyle w:val="DoanVB"/>
        <w:rPr>
          <w:lang w:val="vi-VN"/>
        </w:rPr>
      </w:pPr>
      <w:bookmarkStart w:id="179" w:name="_Toc177013491"/>
      <w:r w:rsidRPr="00C76F2D">
        <w:rPr>
          <w:b/>
          <w:bCs/>
          <w:lang w:val="vi-VN"/>
        </w:rPr>
        <w:t>Cities</w:t>
      </w:r>
      <w:r w:rsidRPr="00C76F2D">
        <w:rPr>
          <w:lang w:val="vi-VN"/>
        </w:rPr>
        <w:t>: Chứa thông tin về các thành phố điểm đến của tour</w:t>
      </w:r>
      <w:bookmarkEnd w:id="179"/>
    </w:p>
    <w:p w14:paraId="31019004" w14:textId="7C0298A1" w:rsidR="00967C55" w:rsidRPr="00C76F2D" w:rsidRDefault="00967C55" w:rsidP="00967C55">
      <w:pPr>
        <w:pStyle w:val="StyleTr"/>
        <w:rPr>
          <w:lang w:val="vi-VN"/>
        </w:rPr>
      </w:pPr>
      <w:r w:rsidRPr="00C76F2D">
        <w:rPr>
          <w:lang w:val="vi-VN"/>
        </w:rPr>
        <w:t xml:space="preserve"> city_id (INT, PK): ID của thành phố, khóa chính.</w:t>
      </w:r>
    </w:p>
    <w:p w14:paraId="23FEC8FD" w14:textId="0AA65B64" w:rsidR="00967C55" w:rsidRPr="00C76F2D" w:rsidRDefault="00967C55" w:rsidP="00967C55">
      <w:pPr>
        <w:pStyle w:val="StyleTr"/>
        <w:rPr>
          <w:lang w:val="vi-VN"/>
        </w:rPr>
      </w:pPr>
      <w:r w:rsidRPr="00C76F2D">
        <w:rPr>
          <w:lang w:val="vi-VN"/>
        </w:rPr>
        <w:t xml:space="preserve"> name (VARCHAR): Tên của thành phố.</w:t>
      </w:r>
    </w:p>
    <w:p w14:paraId="00715C18" w14:textId="2B0CCB65" w:rsidR="00967C55" w:rsidRPr="00C76F2D" w:rsidRDefault="00967C55" w:rsidP="00967C55">
      <w:pPr>
        <w:pStyle w:val="StyleTr"/>
        <w:rPr>
          <w:lang w:val="vi-VN"/>
        </w:rPr>
      </w:pPr>
      <w:r w:rsidRPr="00C76F2D">
        <w:rPr>
          <w:lang w:val="vi-VN"/>
        </w:rPr>
        <w:t xml:space="preserve"> region_id (INT, FK): ID của khu vực, khóa ngoại liên kết với bảng Regions.</w:t>
      </w:r>
    </w:p>
    <w:p w14:paraId="17E6B174" w14:textId="77777777" w:rsidR="00967C55" w:rsidRPr="00C76F2D" w:rsidRDefault="00967C55" w:rsidP="00967C55">
      <w:pPr>
        <w:rPr>
          <w:rFonts w:cs="Times New Roman"/>
          <w:sz w:val="28"/>
          <w:szCs w:val="28"/>
          <w:lang w:val="vi-VN"/>
        </w:rPr>
      </w:pPr>
    </w:p>
    <w:p w14:paraId="0832737B" w14:textId="77777777" w:rsidR="00967C55" w:rsidRPr="00C76F2D" w:rsidRDefault="00967C55" w:rsidP="007A784B">
      <w:pPr>
        <w:pStyle w:val="DoanVB"/>
        <w:rPr>
          <w:lang w:val="vi-VN"/>
        </w:rPr>
      </w:pPr>
      <w:bookmarkStart w:id="180" w:name="_Toc177013492"/>
      <w:r w:rsidRPr="00C76F2D">
        <w:rPr>
          <w:b/>
          <w:bCs/>
          <w:lang w:val="vi-VN"/>
        </w:rPr>
        <w:t>Payments</w:t>
      </w:r>
      <w:r w:rsidRPr="00C76F2D">
        <w:rPr>
          <w:lang w:val="vi-VN"/>
        </w:rPr>
        <w:t>: Thông tin thanh toán</w:t>
      </w:r>
      <w:bookmarkEnd w:id="180"/>
    </w:p>
    <w:p w14:paraId="1284E77A" w14:textId="24E3A0C8" w:rsidR="00967C55" w:rsidRPr="00C76F2D" w:rsidRDefault="00967C55" w:rsidP="00967C55">
      <w:pPr>
        <w:pStyle w:val="StyleTr"/>
        <w:rPr>
          <w:lang w:val="vi-VN"/>
        </w:rPr>
      </w:pPr>
      <w:r w:rsidRPr="00C76F2D">
        <w:rPr>
          <w:lang w:val="vi-VN"/>
        </w:rPr>
        <w:t xml:space="preserve"> payment_id (INT, PK): ID của thanh toán, khóa chính.</w:t>
      </w:r>
    </w:p>
    <w:p w14:paraId="0FB0EE7B" w14:textId="4B9BF03F" w:rsidR="00967C55" w:rsidRPr="00C76F2D" w:rsidRDefault="00967C55" w:rsidP="00967C55">
      <w:pPr>
        <w:pStyle w:val="StyleTr"/>
        <w:rPr>
          <w:lang w:val="vi-VN"/>
        </w:rPr>
      </w:pPr>
      <w:r w:rsidRPr="00C76F2D">
        <w:rPr>
          <w:lang w:val="vi-VN"/>
        </w:rPr>
        <w:t xml:space="preserve"> booking_id (INT, FK): ID của đặt tour liên quan, khóa ngoại liên kết với bảng Bookings.</w:t>
      </w:r>
    </w:p>
    <w:p w14:paraId="11B99487" w14:textId="385C87B0" w:rsidR="00967C55" w:rsidRPr="00C76F2D" w:rsidRDefault="00967C55" w:rsidP="00967C55">
      <w:pPr>
        <w:pStyle w:val="StyleTr"/>
        <w:rPr>
          <w:lang w:val="vi-VN"/>
        </w:rPr>
      </w:pPr>
      <w:r w:rsidRPr="00C76F2D">
        <w:rPr>
          <w:lang w:val="vi-VN"/>
        </w:rPr>
        <w:t xml:space="preserve"> amount (DECIMAL): Số tiền thanh toán.</w:t>
      </w:r>
    </w:p>
    <w:p w14:paraId="1783C4D7" w14:textId="50CE4CDE" w:rsidR="00967C55" w:rsidRPr="00C76F2D" w:rsidRDefault="00967C55" w:rsidP="00967C55">
      <w:pPr>
        <w:pStyle w:val="StyleTr"/>
        <w:rPr>
          <w:lang w:val="vi-VN"/>
        </w:rPr>
      </w:pPr>
      <w:r w:rsidRPr="00C76F2D">
        <w:rPr>
          <w:lang w:val="vi-VN"/>
        </w:rPr>
        <w:t xml:space="preserve"> payment_method (ENUM: 'credit_card', 'paypal', 'bank_transfer'): Phương thức thanh toán.</w:t>
      </w:r>
    </w:p>
    <w:p w14:paraId="35233A5E" w14:textId="1567CA00" w:rsidR="00967C55" w:rsidRPr="00C76F2D" w:rsidRDefault="00967C55" w:rsidP="00967C55">
      <w:pPr>
        <w:pStyle w:val="StyleTr"/>
        <w:rPr>
          <w:lang w:val="vi-VN"/>
        </w:rPr>
      </w:pPr>
      <w:r w:rsidRPr="00C76F2D">
        <w:rPr>
          <w:lang w:val="vi-VN"/>
        </w:rPr>
        <w:t xml:space="preserve"> payment_date (DATETIME): Ngày thực hiện thanh toán.</w:t>
      </w:r>
    </w:p>
    <w:p w14:paraId="23830A92" w14:textId="77777777" w:rsidR="00967C55" w:rsidRPr="00C76F2D" w:rsidRDefault="00967C55" w:rsidP="00967C55">
      <w:pPr>
        <w:rPr>
          <w:rFonts w:cs="Times New Roman"/>
          <w:sz w:val="28"/>
          <w:szCs w:val="28"/>
          <w:lang w:val="vi-VN"/>
        </w:rPr>
      </w:pPr>
    </w:p>
    <w:p w14:paraId="753939C5" w14:textId="77777777" w:rsidR="00967C55" w:rsidRPr="00C76F2D" w:rsidRDefault="00967C55" w:rsidP="007A784B">
      <w:pPr>
        <w:pStyle w:val="DoanVB"/>
        <w:rPr>
          <w:lang w:val="vi-VN"/>
        </w:rPr>
      </w:pPr>
      <w:bookmarkStart w:id="181" w:name="_Toc177013493"/>
      <w:r w:rsidRPr="00C76F2D">
        <w:rPr>
          <w:b/>
          <w:bCs/>
          <w:lang w:val="vi-VN"/>
        </w:rPr>
        <w:t>Reviews</w:t>
      </w:r>
      <w:r w:rsidRPr="00C76F2D">
        <w:rPr>
          <w:lang w:val="vi-VN"/>
        </w:rPr>
        <w:t>: Đánh giá của người dùng về các tour</w:t>
      </w:r>
      <w:bookmarkEnd w:id="181"/>
    </w:p>
    <w:p w14:paraId="2F6A4200" w14:textId="49BD2450" w:rsidR="00967C55" w:rsidRPr="00C76F2D" w:rsidRDefault="00967C55" w:rsidP="00967C55">
      <w:pPr>
        <w:pStyle w:val="StyleTr"/>
        <w:rPr>
          <w:lang w:val="vi-VN"/>
        </w:rPr>
      </w:pPr>
      <w:r w:rsidRPr="00C76F2D">
        <w:rPr>
          <w:lang w:val="vi-VN"/>
        </w:rPr>
        <w:t xml:space="preserve"> review_id (INT, PK): ID của đánh giá, khóa chính.</w:t>
      </w:r>
    </w:p>
    <w:p w14:paraId="1A72CCCC" w14:textId="7826E162" w:rsidR="00967C55" w:rsidRPr="00C76F2D" w:rsidRDefault="00967C55" w:rsidP="00967C55">
      <w:pPr>
        <w:pStyle w:val="StyleTr"/>
        <w:rPr>
          <w:lang w:val="vi-VN"/>
        </w:rPr>
      </w:pPr>
      <w:r w:rsidRPr="00C76F2D">
        <w:rPr>
          <w:lang w:val="vi-VN"/>
        </w:rPr>
        <w:t xml:space="preserve"> user_id (INT, FK): ID của người dùng (khách hàng), khóa ngoại liên kết với bảng Users.</w:t>
      </w:r>
    </w:p>
    <w:p w14:paraId="41277CEF" w14:textId="06A16205" w:rsidR="00967C55" w:rsidRPr="00C76F2D" w:rsidRDefault="00967C55" w:rsidP="00967C55">
      <w:pPr>
        <w:pStyle w:val="StyleTr"/>
        <w:rPr>
          <w:lang w:val="vi-VN"/>
        </w:rPr>
      </w:pPr>
      <w:r w:rsidRPr="00C76F2D">
        <w:rPr>
          <w:lang w:val="vi-VN"/>
        </w:rPr>
        <w:t xml:space="preserve"> tour_id (INT, FK): ID của tour được đánh giá, khóa ngoại liên kết với bảng Tours.</w:t>
      </w:r>
    </w:p>
    <w:p w14:paraId="22F0B9F6" w14:textId="2E40D807" w:rsidR="00967C55" w:rsidRPr="00C76F2D" w:rsidRDefault="00967C55" w:rsidP="00967C55">
      <w:pPr>
        <w:pStyle w:val="StyleTr"/>
        <w:rPr>
          <w:lang w:val="vi-VN"/>
        </w:rPr>
      </w:pPr>
      <w:r w:rsidRPr="00C76F2D">
        <w:rPr>
          <w:lang w:val="vi-VN"/>
        </w:rPr>
        <w:t xml:space="preserve"> rating (INT): Điểm đánh giá (giá trị từ 1 đến 5).</w:t>
      </w:r>
    </w:p>
    <w:p w14:paraId="081AE3BE" w14:textId="08AC5BB0" w:rsidR="00967C55" w:rsidRPr="00C76F2D" w:rsidRDefault="00967C55" w:rsidP="00967C55">
      <w:pPr>
        <w:pStyle w:val="StyleTr"/>
        <w:rPr>
          <w:lang w:val="vi-VN"/>
        </w:rPr>
      </w:pPr>
      <w:r w:rsidRPr="00C76F2D">
        <w:rPr>
          <w:lang w:val="vi-VN"/>
        </w:rPr>
        <w:t xml:space="preserve"> comment (LONGTEXT): Nhận xét của người dùng về tour.</w:t>
      </w:r>
    </w:p>
    <w:p w14:paraId="0A9FAD8B" w14:textId="57462BEE" w:rsidR="00967C55" w:rsidRPr="00C76F2D" w:rsidRDefault="00967C55" w:rsidP="00967C55">
      <w:pPr>
        <w:pStyle w:val="StyleTr"/>
        <w:rPr>
          <w:lang w:val="vi-VN"/>
        </w:rPr>
      </w:pPr>
      <w:r w:rsidRPr="00C76F2D">
        <w:rPr>
          <w:lang w:val="vi-VN"/>
        </w:rPr>
        <w:t xml:space="preserve"> created_at (DATETIME): Ngày tạo đánh giá.</w:t>
      </w:r>
    </w:p>
    <w:p w14:paraId="2AD165D8" w14:textId="77777777" w:rsidR="00967C55" w:rsidRPr="00C76F2D" w:rsidRDefault="00967C55" w:rsidP="00967C55">
      <w:pPr>
        <w:rPr>
          <w:rFonts w:cs="Times New Roman"/>
          <w:sz w:val="28"/>
          <w:szCs w:val="28"/>
          <w:lang w:val="vi-VN"/>
        </w:rPr>
      </w:pPr>
    </w:p>
    <w:p w14:paraId="3E3CD9B9" w14:textId="77777777" w:rsidR="00967C55" w:rsidRPr="00C76F2D" w:rsidRDefault="00967C55" w:rsidP="007A784B">
      <w:pPr>
        <w:pStyle w:val="DoanVB"/>
        <w:rPr>
          <w:lang w:val="vi-VN"/>
        </w:rPr>
      </w:pPr>
      <w:bookmarkStart w:id="182" w:name="_Toc177013494"/>
      <w:r w:rsidRPr="00C76F2D">
        <w:rPr>
          <w:b/>
          <w:bCs/>
          <w:lang w:val="vi-VN"/>
        </w:rPr>
        <w:t>Messages</w:t>
      </w:r>
      <w:r w:rsidRPr="00C76F2D">
        <w:rPr>
          <w:lang w:val="vi-VN"/>
        </w:rPr>
        <w:t>: Tin nhắn hỗ trợ khách hàng</w:t>
      </w:r>
      <w:bookmarkEnd w:id="182"/>
    </w:p>
    <w:p w14:paraId="3F796845" w14:textId="3A101DC2" w:rsidR="00967C55" w:rsidRPr="00C76F2D" w:rsidRDefault="00967C55" w:rsidP="00967C55">
      <w:pPr>
        <w:pStyle w:val="StyleTr"/>
        <w:rPr>
          <w:lang w:val="vi-VN"/>
        </w:rPr>
      </w:pPr>
      <w:r w:rsidRPr="00C76F2D">
        <w:rPr>
          <w:lang w:val="vi-VN"/>
        </w:rPr>
        <w:t xml:space="preserve"> message_id (INT, PK): ID của tin nhắn, khóa chính.</w:t>
      </w:r>
    </w:p>
    <w:p w14:paraId="2FA205A5" w14:textId="17525C38" w:rsidR="00967C55" w:rsidRPr="00C76F2D" w:rsidRDefault="00967C55" w:rsidP="00967C55">
      <w:pPr>
        <w:pStyle w:val="StyleTr"/>
        <w:rPr>
          <w:lang w:val="vi-VN"/>
        </w:rPr>
      </w:pPr>
      <w:r w:rsidRPr="00C76F2D">
        <w:rPr>
          <w:lang w:val="vi-VN"/>
        </w:rPr>
        <w:lastRenderedPageBreak/>
        <w:t xml:space="preserve"> user_id (INT, FK): ID của người dùng gửi tin nhắn, khóa ngoại liên kết với bảng Users.</w:t>
      </w:r>
    </w:p>
    <w:p w14:paraId="75BF57F7" w14:textId="4DA8816C" w:rsidR="00967C55" w:rsidRPr="00C76F2D" w:rsidRDefault="00967C55" w:rsidP="00967C55">
      <w:pPr>
        <w:pStyle w:val="StyleTr"/>
        <w:rPr>
          <w:lang w:val="vi-VN"/>
        </w:rPr>
      </w:pPr>
      <w:r w:rsidRPr="00C76F2D">
        <w:rPr>
          <w:lang w:val="vi-VN"/>
        </w:rPr>
        <w:t xml:space="preserve"> content (LONGTEXT): Nội dung tin nhắn.</w:t>
      </w:r>
    </w:p>
    <w:p w14:paraId="489E9471" w14:textId="5479E519" w:rsidR="00967C55" w:rsidRPr="00C76F2D" w:rsidRDefault="00967C55" w:rsidP="00967C55">
      <w:pPr>
        <w:pStyle w:val="StyleTr"/>
        <w:rPr>
          <w:lang w:val="vi-VN"/>
        </w:rPr>
      </w:pPr>
      <w:r w:rsidRPr="00C76F2D">
        <w:rPr>
          <w:lang w:val="vi-VN"/>
        </w:rPr>
        <w:t xml:space="preserve"> created_at (DATETIME): Ngày gửi tin nhắn.</w:t>
      </w:r>
    </w:p>
    <w:p w14:paraId="06B19AAE" w14:textId="6356DA41" w:rsidR="00967C55" w:rsidRPr="00C76F2D" w:rsidRDefault="00967C55" w:rsidP="00967C55">
      <w:pPr>
        <w:pStyle w:val="StyleTr"/>
        <w:rPr>
          <w:lang w:val="vi-VN"/>
        </w:rPr>
      </w:pPr>
      <w:r w:rsidRPr="00C76F2D">
        <w:rPr>
          <w:lang w:val="vi-VN"/>
        </w:rPr>
        <w:t xml:space="preserve"> respond (LONGTEXT): Phản hồi của quản trị viên đối với tin nhắn, nếu có.</w:t>
      </w:r>
    </w:p>
    <w:p w14:paraId="5C6E2873" w14:textId="77777777" w:rsidR="00967C55" w:rsidRPr="006E2884" w:rsidRDefault="00967C55" w:rsidP="00967C55">
      <w:pPr>
        <w:rPr>
          <w:lang w:val="vi-VN"/>
        </w:rPr>
      </w:pPr>
    </w:p>
    <w:p w14:paraId="59532627" w14:textId="77777777" w:rsidR="00AF00CE" w:rsidRPr="00AF00CE" w:rsidRDefault="00AF00CE" w:rsidP="001929F0">
      <w:pPr>
        <w:pStyle w:val="ListParagraph"/>
        <w:keepNext/>
        <w:keepLines/>
        <w:numPr>
          <w:ilvl w:val="0"/>
          <w:numId w:val="2"/>
        </w:numPr>
        <w:contextualSpacing w:val="0"/>
        <w:outlineLvl w:val="2"/>
        <w:rPr>
          <w:rFonts w:eastAsiaTheme="majorEastAsia" w:cstheme="majorBidi"/>
          <w:b/>
          <w:bCs/>
          <w:i/>
          <w:vanish/>
          <w:szCs w:val="24"/>
        </w:rPr>
      </w:pPr>
      <w:bookmarkStart w:id="183" w:name="_Toc176822626"/>
      <w:bookmarkStart w:id="184" w:name="_Toc176909599"/>
      <w:bookmarkStart w:id="185" w:name="_Toc176909706"/>
      <w:bookmarkStart w:id="186" w:name="_Toc176910067"/>
      <w:bookmarkStart w:id="187" w:name="_Toc176913892"/>
      <w:bookmarkStart w:id="188" w:name="_Toc176913955"/>
      <w:bookmarkStart w:id="189" w:name="_Toc177008029"/>
      <w:bookmarkStart w:id="190" w:name="_Toc177013371"/>
      <w:bookmarkStart w:id="191" w:name="_Toc177013495"/>
      <w:bookmarkStart w:id="192" w:name="_Toc178021916"/>
      <w:bookmarkEnd w:id="183"/>
      <w:bookmarkEnd w:id="184"/>
      <w:bookmarkEnd w:id="185"/>
      <w:bookmarkEnd w:id="186"/>
      <w:bookmarkEnd w:id="187"/>
      <w:bookmarkEnd w:id="188"/>
      <w:bookmarkEnd w:id="189"/>
      <w:bookmarkEnd w:id="190"/>
      <w:bookmarkEnd w:id="191"/>
      <w:bookmarkEnd w:id="192"/>
    </w:p>
    <w:p w14:paraId="184F8ABE" w14:textId="77777777" w:rsidR="00AF00CE" w:rsidRPr="00AF00CE" w:rsidRDefault="00AF00CE" w:rsidP="001929F0">
      <w:pPr>
        <w:pStyle w:val="ListParagraph"/>
        <w:keepNext/>
        <w:keepLines/>
        <w:numPr>
          <w:ilvl w:val="1"/>
          <w:numId w:val="2"/>
        </w:numPr>
        <w:contextualSpacing w:val="0"/>
        <w:outlineLvl w:val="2"/>
        <w:rPr>
          <w:rFonts w:eastAsiaTheme="majorEastAsia" w:cstheme="majorBidi"/>
          <w:b/>
          <w:bCs/>
          <w:i/>
          <w:vanish/>
          <w:szCs w:val="24"/>
        </w:rPr>
      </w:pPr>
      <w:bookmarkStart w:id="193" w:name="_Toc176822627"/>
      <w:bookmarkStart w:id="194" w:name="_Toc176909600"/>
      <w:bookmarkStart w:id="195" w:name="_Toc176909707"/>
      <w:bookmarkStart w:id="196" w:name="_Toc176910068"/>
      <w:bookmarkStart w:id="197" w:name="_Toc176913893"/>
      <w:bookmarkStart w:id="198" w:name="_Toc176913956"/>
      <w:bookmarkStart w:id="199" w:name="_Toc177008030"/>
      <w:bookmarkStart w:id="200" w:name="_Toc177013372"/>
      <w:bookmarkStart w:id="201" w:name="_Toc177013496"/>
      <w:bookmarkStart w:id="202" w:name="_Toc178021917"/>
      <w:bookmarkEnd w:id="193"/>
      <w:bookmarkEnd w:id="194"/>
      <w:bookmarkEnd w:id="195"/>
      <w:bookmarkEnd w:id="196"/>
      <w:bookmarkEnd w:id="197"/>
      <w:bookmarkEnd w:id="198"/>
      <w:bookmarkEnd w:id="199"/>
      <w:bookmarkEnd w:id="200"/>
      <w:bookmarkEnd w:id="201"/>
      <w:bookmarkEnd w:id="202"/>
    </w:p>
    <w:p w14:paraId="5EBDEA75" w14:textId="77777777" w:rsidR="00AF00CE" w:rsidRPr="00AF00CE" w:rsidRDefault="00AF00CE" w:rsidP="001929F0">
      <w:pPr>
        <w:pStyle w:val="ListParagraph"/>
        <w:keepNext/>
        <w:keepLines/>
        <w:numPr>
          <w:ilvl w:val="1"/>
          <w:numId w:val="2"/>
        </w:numPr>
        <w:contextualSpacing w:val="0"/>
        <w:outlineLvl w:val="2"/>
        <w:rPr>
          <w:rFonts w:eastAsiaTheme="majorEastAsia" w:cstheme="majorBidi"/>
          <w:b/>
          <w:bCs/>
          <w:i/>
          <w:vanish/>
          <w:szCs w:val="24"/>
        </w:rPr>
      </w:pPr>
      <w:bookmarkStart w:id="203" w:name="_Toc176822628"/>
      <w:bookmarkStart w:id="204" w:name="_Toc176909601"/>
      <w:bookmarkStart w:id="205" w:name="_Toc176909708"/>
      <w:bookmarkStart w:id="206" w:name="_Toc176910069"/>
      <w:bookmarkStart w:id="207" w:name="_Toc176913894"/>
      <w:bookmarkStart w:id="208" w:name="_Toc176913957"/>
      <w:bookmarkStart w:id="209" w:name="_Toc177008031"/>
      <w:bookmarkStart w:id="210" w:name="_Toc177013373"/>
      <w:bookmarkStart w:id="211" w:name="_Toc177013497"/>
      <w:bookmarkStart w:id="212" w:name="_Toc178021918"/>
      <w:bookmarkEnd w:id="203"/>
      <w:bookmarkEnd w:id="204"/>
      <w:bookmarkEnd w:id="205"/>
      <w:bookmarkEnd w:id="206"/>
      <w:bookmarkEnd w:id="207"/>
      <w:bookmarkEnd w:id="208"/>
      <w:bookmarkEnd w:id="209"/>
      <w:bookmarkEnd w:id="210"/>
      <w:bookmarkEnd w:id="211"/>
      <w:bookmarkEnd w:id="212"/>
    </w:p>
    <w:p w14:paraId="633C40A0" w14:textId="646F0F1A" w:rsidR="00D906B7" w:rsidRPr="007A784B" w:rsidRDefault="007A784B" w:rsidP="007A784B">
      <w:pPr>
        <w:pStyle w:val="Heading3"/>
      </w:pPr>
      <w:bookmarkStart w:id="213" w:name="_Toc178021919"/>
      <w:r w:rsidRPr="007A784B">
        <w:t>Biểu đồ lớp chi tiết</w:t>
      </w:r>
      <w:bookmarkEnd w:id="213"/>
    </w:p>
    <w:p w14:paraId="321311AC" w14:textId="617B2EBE" w:rsidR="00AA0E05" w:rsidRDefault="00075AEB" w:rsidP="00AA0E05">
      <w:pPr>
        <w:keepNext/>
        <w:jc w:val="center"/>
      </w:pPr>
      <w:r>
        <w:rPr>
          <w:noProof/>
        </w:rPr>
        <w:drawing>
          <wp:inline distT="0" distB="0" distL="0" distR="0" wp14:anchorId="4DBD25DC" wp14:editId="6D7F09EC">
            <wp:extent cx="5940425" cy="636778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5940425" cy="6367780"/>
                    </a:xfrm>
                    <a:prstGeom prst="rect">
                      <a:avLst/>
                    </a:prstGeom>
                  </pic:spPr>
                </pic:pic>
              </a:graphicData>
            </a:graphic>
          </wp:inline>
        </w:drawing>
      </w:r>
    </w:p>
    <w:p w14:paraId="75614587" w14:textId="7DBF911F" w:rsidR="00D906B7" w:rsidRDefault="00AA0E05" w:rsidP="00AA0E05">
      <w:pPr>
        <w:pStyle w:val="Caption"/>
        <w:jc w:val="center"/>
        <w:rPr>
          <w:lang w:val="vi-VN"/>
        </w:rPr>
      </w:pPr>
      <w:bookmarkStart w:id="214" w:name="_Toc176822893"/>
      <w:bookmarkStart w:id="215" w:name="_Toc177013448"/>
      <w:r>
        <w:t xml:space="preserve">Ảnh </w:t>
      </w:r>
      <w:r w:rsidR="005D3134">
        <w:fldChar w:fldCharType="begin"/>
      </w:r>
      <w:r w:rsidR="005D3134">
        <w:instrText xml:space="preserve"> STYLEREF 1 \s </w:instrText>
      </w:r>
      <w:r w:rsidR="005D3134">
        <w:fldChar w:fldCharType="separate"/>
      </w:r>
      <w:r w:rsidR="001938E9">
        <w:rPr>
          <w:noProof/>
        </w:rPr>
        <w:t>2</w:t>
      </w:r>
      <w:r w:rsidR="005D3134">
        <w:rPr>
          <w:noProof/>
        </w:rPr>
        <w:fldChar w:fldCharType="end"/>
      </w:r>
      <w:r w:rsidR="001938E9">
        <w:t>.</w:t>
      </w:r>
      <w:r w:rsidR="005D3134">
        <w:fldChar w:fldCharType="begin"/>
      </w:r>
      <w:r w:rsidR="005D3134">
        <w:instrText xml:space="preserve"> SEQ Ảnh \* ARABIC \s 1 </w:instrText>
      </w:r>
      <w:r w:rsidR="005D3134">
        <w:fldChar w:fldCharType="separate"/>
      </w:r>
      <w:r w:rsidR="001938E9">
        <w:rPr>
          <w:noProof/>
        </w:rPr>
        <w:t>11</w:t>
      </w:r>
      <w:r w:rsidR="005D3134">
        <w:rPr>
          <w:noProof/>
        </w:rPr>
        <w:fldChar w:fldCharType="end"/>
      </w:r>
      <w:r>
        <w:t>. Biểu đồ thực thể ERD</w:t>
      </w:r>
      <w:bookmarkEnd w:id="214"/>
      <w:bookmarkEnd w:id="215"/>
    </w:p>
    <w:p w14:paraId="591DCB8F" w14:textId="381DFF91" w:rsidR="007A784B" w:rsidRDefault="007A784B" w:rsidP="007A784B">
      <w:pPr>
        <w:pStyle w:val="Heading2"/>
        <w:rPr>
          <w:lang w:val="vi-VN"/>
        </w:rPr>
      </w:pPr>
      <w:bookmarkStart w:id="216" w:name="_Toc178021920"/>
      <w:r>
        <w:rPr>
          <w:lang w:val="vi-VN"/>
        </w:rPr>
        <w:lastRenderedPageBreak/>
        <w:t>Biểu đồ trình tự</w:t>
      </w:r>
      <w:bookmarkEnd w:id="216"/>
    </w:p>
    <w:p w14:paraId="6C35AFD3" w14:textId="75F8C0CB" w:rsidR="00146605" w:rsidRDefault="00146605" w:rsidP="00146605">
      <w:pPr>
        <w:pStyle w:val="Heading3"/>
        <w:rPr>
          <w:lang w:val="vi-VN"/>
        </w:rPr>
      </w:pPr>
      <w:bookmarkStart w:id="217" w:name="_Toc178021921"/>
      <w:r>
        <w:rPr>
          <w:lang w:val="vi-VN"/>
        </w:rPr>
        <w:t>Biểu đồ trình tự đăng nhập</w:t>
      </w:r>
      <w:bookmarkEnd w:id="217"/>
    </w:p>
    <w:p w14:paraId="4169CCE0" w14:textId="6E7B4728" w:rsidR="00BA781E" w:rsidRDefault="00BA781E" w:rsidP="00BA781E">
      <w:pPr>
        <w:rPr>
          <w:lang w:val="vi-VN"/>
        </w:rPr>
      </w:pPr>
      <w:r>
        <w:rPr>
          <w:noProof/>
          <w:lang w:val="vi-VN"/>
        </w:rPr>
        <w:drawing>
          <wp:inline distT="0" distB="0" distL="0" distR="0" wp14:anchorId="04AD5131" wp14:editId="5D1DE332">
            <wp:extent cx="5940425" cy="3359150"/>
            <wp:effectExtent l="0" t="0" r="3175" b="6350"/>
            <wp:docPr id="981345286"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45286" name="Picture 3" descr="A diagram of a proje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359150"/>
                    </a:xfrm>
                    <a:prstGeom prst="rect">
                      <a:avLst/>
                    </a:prstGeom>
                  </pic:spPr>
                </pic:pic>
              </a:graphicData>
            </a:graphic>
          </wp:inline>
        </w:drawing>
      </w:r>
    </w:p>
    <w:p w14:paraId="3DA2DC4F" w14:textId="5DD5CEDF" w:rsidR="00B80D61" w:rsidRDefault="00B621D0" w:rsidP="00B80D61">
      <w:pPr>
        <w:pStyle w:val="Heading3"/>
        <w:rPr>
          <w:lang w:val="vi-VN"/>
        </w:rPr>
      </w:pPr>
      <w:bookmarkStart w:id="218" w:name="_Toc178021922"/>
      <w:r>
        <w:rPr>
          <w:lang w:val="vi-VN"/>
        </w:rPr>
        <w:t>Biểu đồ trình tự đăng xuất</w:t>
      </w:r>
      <w:bookmarkEnd w:id="218"/>
    </w:p>
    <w:p w14:paraId="39817365" w14:textId="22C2189F" w:rsidR="00266E82" w:rsidRPr="00266E82" w:rsidRDefault="00266E82" w:rsidP="00266E82">
      <w:pPr>
        <w:rPr>
          <w:lang w:val="vi-VN"/>
        </w:rPr>
      </w:pPr>
      <w:r>
        <w:rPr>
          <w:noProof/>
          <w:lang w:val="vi-VN"/>
        </w:rPr>
        <w:drawing>
          <wp:inline distT="0" distB="0" distL="0" distR="0" wp14:anchorId="0B3751E6" wp14:editId="5579ABA9">
            <wp:extent cx="5940425" cy="4572000"/>
            <wp:effectExtent l="0" t="0" r="3175" b="0"/>
            <wp:docPr id="177520093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00935" name="Picture 4"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0425" cy="4572000"/>
                    </a:xfrm>
                    <a:prstGeom prst="rect">
                      <a:avLst/>
                    </a:prstGeom>
                  </pic:spPr>
                </pic:pic>
              </a:graphicData>
            </a:graphic>
          </wp:inline>
        </w:drawing>
      </w:r>
    </w:p>
    <w:p w14:paraId="2AB58573" w14:textId="42B43EB8" w:rsidR="00266E82" w:rsidRDefault="00B621D0" w:rsidP="00266E82">
      <w:pPr>
        <w:pStyle w:val="Heading3"/>
        <w:rPr>
          <w:lang w:val="vi-VN"/>
        </w:rPr>
      </w:pPr>
      <w:bookmarkStart w:id="219" w:name="_Toc178021923"/>
      <w:r>
        <w:rPr>
          <w:lang w:val="vi-VN"/>
        </w:rPr>
        <w:lastRenderedPageBreak/>
        <w:t>Biểu đồ trình tự quản lý thông tin cá nhân</w:t>
      </w:r>
      <w:bookmarkEnd w:id="219"/>
    </w:p>
    <w:p w14:paraId="5A9CA2CB" w14:textId="461E1B2A" w:rsidR="00A52D7E" w:rsidRPr="00A52D7E" w:rsidRDefault="00A52D7E" w:rsidP="00A52D7E">
      <w:pPr>
        <w:jc w:val="center"/>
        <w:rPr>
          <w:noProof/>
          <w:lang w:val="vi-VN"/>
        </w:rPr>
      </w:pPr>
      <w:r>
        <w:rPr>
          <w:noProof/>
          <w:lang w:val="vi-VN"/>
        </w:rPr>
        <w:drawing>
          <wp:inline distT="0" distB="0" distL="0" distR="0" wp14:anchorId="7A98AFEF" wp14:editId="77A2D129">
            <wp:extent cx="4901048" cy="4982391"/>
            <wp:effectExtent l="12700" t="12700" r="13970" b="8890"/>
            <wp:docPr id="196214551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45513" name="Picture 1" descr="A screenshot of a diagram&#10;&#10;Description automatically generated"/>
                    <pic:cNvPicPr/>
                  </pic:nvPicPr>
                  <pic:blipFill rotWithShape="1">
                    <a:blip r:embed="rId34">
                      <a:alphaModFix/>
                      <a:extLst>
                        <a:ext uri="{28A0092B-C50C-407E-A947-70E740481C1C}">
                          <a14:useLocalDpi xmlns:a14="http://schemas.microsoft.com/office/drawing/2010/main" val="0"/>
                        </a:ext>
                      </a:extLst>
                    </a:blip>
                    <a:srcRect l="20217"/>
                    <a:stretch/>
                  </pic:blipFill>
                  <pic:spPr bwMode="auto">
                    <a:xfrm>
                      <a:off x="0" y="0"/>
                      <a:ext cx="4912515" cy="4994048"/>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EC84E6" w14:textId="4D0022F4" w:rsidR="00B80D61" w:rsidRDefault="00B621D0" w:rsidP="00B80D61">
      <w:pPr>
        <w:pStyle w:val="Heading3"/>
        <w:rPr>
          <w:lang w:val="vi-VN"/>
        </w:rPr>
      </w:pPr>
      <w:bookmarkStart w:id="220" w:name="_Toc178021924"/>
      <w:r>
        <w:rPr>
          <w:lang w:val="vi-VN"/>
        </w:rPr>
        <w:lastRenderedPageBreak/>
        <w:t>Biểu đồ trình tự quản lý tour</w:t>
      </w:r>
      <w:bookmarkEnd w:id="220"/>
    </w:p>
    <w:p w14:paraId="357CB019" w14:textId="444FCF63" w:rsidR="00A52D7E" w:rsidRPr="00A52D7E" w:rsidRDefault="00A52D7E" w:rsidP="00A52D7E">
      <w:pPr>
        <w:rPr>
          <w:lang w:val="vi-VN"/>
        </w:rPr>
      </w:pPr>
      <w:r>
        <w:rPr>
          <w:noProof/>
          <w:lang w:val="vi-VN"/>
        </w:rPr>
        <w:drawing>
          <wp:inline distT="0" distB="0" distL="0" distR="0" wp14:anchorId="44D3EF64" wp14:editId="61C3BAC7">
            <wp:extent cx="4834639" cy="4427220"/>
            <wp:effectExtent l="0" t="0" r="4445" b="5080"/>
            <wp:docPr id="15600243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24318" name="Picture 2" descr="A screenshot of a computer&#10;&#10;Description automatically generated"/>
                    <pic:cNvPicPr/>
                  </pic:nvPicPr>
                  <pic:blipFill rotWithShape="1">
                    <a:blip r:embed="rId35">
                      <a:extLst>
                        <a:ext uri="{28A0092B-C50C-407E-A947-70E740481C1C}">
                          <a14:useLocalDpi xmlns:a14="http://schemas.microsoft.com/office/drawing/2010/main" val="0"/>
                        </a:ext>
                      </a:extLst>
                    </a:blip>
                    <a:srcRect l="18614"/>
                    <a:stretch/>
                  </pic:blipFill>
                  <pic:spPr bwMode="auto">
                    <a:xfrm>
                      <a:off x="0" y="0"/>
                      <a:ext cx="4834639" cy="4427220"/>
                    </a:xfrm>
                    <a:prstGeom prst="rect">
                      <a:avLst/>
                    </a:prstGeom>
                    <a:ln>
                      <a:noFill/>
                    </a:ln>
                    <a:extLst>
                      <a:ext uri="{53640926-AAD7-44D8-BBD7-CCE9431645EC}">
                        <a14:shadowObscured xmlns:a14="http://schemas.microsoft.com/office/drawing/2010/main"/>
                      </a:ext>
                    </a:extLst>
                  </pic:spPr>
                </pic:pic>
              </a:graphicData>
            </a:graphic>
          </wp:inline>
        </w:drawing>
      </w:r>
    </w:p>
    <w:p w14:paraId="241A7421" w14:textId="3A0EBA40" w:rsidR="00B621D0" w:rsidRDefault="00B621D0" w:rsidP="00B621D0">
      <w:pPr>
        <w:pStyle w:val="Heading3"/>
        <w:rPr>
          <w:lang w:val="vi-VN"/>
        </w:rPr>
      </w:pPr>
      <w:bookmarkStart w:id="221" w:name="_Toc178021925"/>
      <w:r>
        <w:rPr>
          <w:lang w:val="vi-VN"/>
        </w:rPr>
        <w:t>Biểu đồ trình tự quản lý đặt tour</w:t>
      </w:r>
      <w:bookmarkEnd w:id="221"/>
    </w:p>
    <w:p w14:paraId="5827CF60" w14:textId="0DA19348" w:rsidR="00A52D7E" w:rsidRPr="00A52D7E" w:rsidRDefault="00A52D7E" w:rsidP="00A52D7E">
      <w:pPr>
        <w:rPr>
          <w:lang w:val="vi-VN"/>
        </w:rPr>
      </w:pPr>
      <w:r>
        <w:rPr>
          <w:noProof/>
          <w:lang w:val="vi-VN"/>
        </w:rPr>
        <w:drawing>
          <wp:inline distT="0" distB="0" distL="0" distR="0" wp14:anchorId="0A9BEB4E" wp14:editId="548FCBCC">
            <wp:extent cx="5504180" cy="2941826"/>
            <wp:effectExtent l="0" t="0" r="0" b="5080"/>
            <wp:docPr id="731720372"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20372" name="Picture 3" descr="A diagram of a project&#10;&#10;Description automatically generated"/>
                    <pic:cNvPicPr/>
                  </pic:nvPicPr>
                  <pic:blipFill rotWithShape="1">
                    <a:blip r:embed="rId36">
                      <a:extLst>
                        <a:ext uri="{28A0092B-C50C-407E-A947-70E740481C1C}">
                          <a14:useLocalDpi xmlns:a14="http://schemas.microsoft.com/office/drawing/2010/main" val="0"/>
                        </a:ext>
                      </a:extLst>
                    </a:blip>
                    <a:srcRect l="7339" t="4157"/>
                    <a:stretch/>
                  </pic:blipFill>
                  <pic:spPr bwMode="auto">
                    <a:xfrm>
                      <a:off x="0" y="0"/>
                      <a:ext cx="5504490" cy="2941992"/>
                    </a:xfrm>
                    <a:prstGeom prst="rect">
                      <a:avLst/>
                    </a:prstGeom>
                    <a:ln>
                      <a:noFill/>
                    </a:ln>
                    <a:extLst>
                      <a:ext uri="{53640926-AAD7-44D8-BBD7-CCE9431645EC}">
                        <a14:shadowObscured xmlns:a14="http://schemas.microsoft.com/office/drawing/2010/main"/>
                      </a:ext>
                    </a:extLst>
                  </pic:spPr>
                </pic:pic>
              </a:graphicData>
            </a:graphic>
          </wp:inline>
        </w:drawing>
      </w:r>
    </w:p>
    <w:p w14:paraId="7E13C6BC" w14:textId="0360A170" w:rsidR="00B621D0" w:rsidRDefault="00B621D0" w:rsidP="00B621D0">
      <w:pPr>
        <w:pStyle w:val="Heading3"/>
        <w:rPr>
          <w:lang w:val="vi-VN"/>
        </w:rPr>
      </w:pPr>
      <w:bookmarkStart w:id="222" w:name="_Toc178021926"/>
      <w:r>
        <w:rPr>
          <w:lang w:val="vi-VN"/>
        </w:rPr>
        <w:lastRenderedPageBreak/>
        <w:t>Biểu đồ trình tự quản lý người dùng</w:t>
      </w:r>
      <w:bookmarkEnd w:id="222"/>
    </w:p>
    <w:p w14:paraId="715BDE64" w14:textId="10735BE6" w:rsidR="00A52D7E" w:rsidRPr="00A52D7E" w:rsidRDefault="00A52D7E" w:rsidP="00A52D7E">
      <w:pPr>
        <w:jc w:val="center"/>
        <w:rPr>
          <w:lang w:val="vi-VN"/>
        </w:rPr>
      </w:pPr>
      <w:r>
        <w:rPr>
          <w:noProof/>
          <w:lang w:val="vi-VN"/>
        </w:rPr>
        <w:drawing>
          <wp:inline distT="0" distB="0" distL="0" distR="0" wp14:anchorId="34994A11" wp14:editId="0525CCFB">
            <wp:extent cx="4760211" cy="4354195"/>
            <wp:effectExtent l="0" t="0" r="2540" b="1905"/>
            <wp:docPr id="482854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54569" name="Picture 482854569"/>
                    <pic:cNvPicPr/>
                  </pic:nvPicPr>
                  <pic:blipFill rotWithShape="1">
                    <a:blip r:embed="rId37">
                      <a:extLst>
                        <a:ext uri="{28A0092B-C50C-407E-A947-70E740481C1C}">
                          <a14:useLocalDpi xmlns:a14="http://schemas.microsoft.com/office/drawing/2010/main" val="0"/>
                        </a:ext>
                      </a:extLst>
                    </a:blip>
                    <a:srcRect l="19868"/>
                    <a:stretch/>
                  </pic:blipFill>
                  <pic:spPr bwMode="auto">
                    <a:xfrm>
                      <a:off x="0" y="0"/>
                      <a:ext cx="4760211" cy="4354195"/>
                    </a:xfrm>
                    <a:prstGeom prst="rect">
                      <a:avLst/>
                    </a:prstGeom>
                    <a:ln>
                      <a:noFill/>
                    </a:ln>
                    <a:extLst>
                      <a:ext uri="{53640926-AAD7-44D8-BBD7-CCE9431645EC}">
                        <a14:shadowObscured xmlns:a14="http://schemas.microsoft.com/office/drawing/2010/main"/>
                      </a:ext>
                    </a:extLst>
                  </pic:spPr>
                </pic:pic>
              </a:graphicData>
            </a:graphic>
          </wp:inline>
        </w:drawing>
      </w:r>
    </w:p>
    <w:p w14:paraId="7217AFFD" w14:textId="13FB4C53" w:rsidR="00B621D0" w:rsidRDefault="00B621D0" w:rsidP="00B621D0">
      <w:pPr>
        <w:pStyle w:val="Heading3"/>
        <w:rPr>
          <w:lang w:val="vi-VN"/>
        </w:rPr>
      </w:pPr>
      <w:bookmarkStart w:id="223" w:name="_Toc178021927"/>
      <w:r>
        <w:rPr>
          <w:lang w:val="vi-VN"/>
        </w:rPr>
        <w:t>Biểu đồ trình tự xử lý yêu cầu hỗ trợ khách hàng</w:t>
      </w:r>
      <w:bookmarkEnd w:id="223"/>
    </w:p>
    <w:p w14:paraId="1C0090C6" w14:textId="1CF6DC74" w:rsidR="00A52D7E" w:rsidRPr="00A52D7E" w:rsidRDefault="00A52D7E" w:rsidP="00A52D7E">
      <w:pPr>
        <w:jc w:val="center"/>
        <w:rPr>
          <w:lang w:val="vi-VN"/>
        </w:rPr>
      </w:pPr>
      <w:r>
        <w:rPr>
          <w:noProof/>
          <w:lang w:val="vi-VN"/>
        </w:rPr>
        <w:drawing>
          <wp:inline distT="0" distB="0" distL="0" distR="0" wp14:anchorId="4574042A" wp14:editId="51B0E605">
            <wp:extent cx="5610816" cy="3002915"/>
            <wp:effectExtent l="0" t="0" r="3175" b="0"/>
            <wp:docPr id="73334527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45275" name="Picture 5" descr="A diagram of a diagram&#10;&#10;Description automatically generated"/>
                    <pic:cNvPicPr/>
                  </pic:nvPicPr>
                  <pic:blipFill rotWithShape="1">
                    <a:blip r:embed="rId38">
                      <a:extLst>
                        <a:ext uri="{28A0092B-C50C-407E-A947-70E740481C1C}">
                          <a14:useLocalDpi xmlns:a14="http://schemas.microsoft.com/office/drawing/2010/main" val="0"/>
                        </a:ext>
                      </a:extLst>
                    </a:blip>
                    <a:srcRect l="5549"/>
                    <a:stretch/>
                  </pic:blipFill>
                  <pic:spPr bwMode="auto">
                    <a:xfrm>
                      <a:off x="0" y="0"/>
                      <a:ext cx="5610816" cy="3002915"/>
                    </a:xfrm>
                    <a:prstGeom prst="rect">
                      <a:avLst/>
                    </a:prstGeom>
                    <a:ln>
                      <a:noFill/>
                    </a:ln>
                    <a:extLst>
                      <a:ext uri="{53640926-AAD7-44D8-BBD7-CCE9431645EC}">
                        <a14:shadowObscured xmlns:a14="http://schemas.microsoft.com/office/drawing/2010/main"/>
                      </a:ext>
                    </a:extLst>
                  </pic:spPr>
                </pic:pic>
              </a:graphicData>
            </a:graphic>
          </wp:inline>
        </w:drawing>
      </w:r>
    </w:p>
    <w:p w14:paraId="1AAC8C1C" w14:textId="2D643225" w:rsidR="00B621D0" w:rsidRDefault="00B621D0" w:rsidP="00B621D0">
      <w:pPr>
        <w:pStyle w:val="Heading3"/>
        <w:rPr>
          <w:lang w:val="vi-VN"/>
        </w:rPr>
      </w:pPr>
      <w:bookmarkStart w:id="224" w:name="_Toc178021928"/>
      <w:r>
        <w:rPr>
          <w:lang w:val="vi-VN"/>
        </w:rPr>
        <w:lastRenderedPageBreak/>
        <w:t>Biểu đồ trình tự xem báo báo doanh thu</w:t>
      </w:r>
      <w:bookmarkEnd w:id="224"/>
    </w:p>
    <w:p w14:paraId="0D2E833F" w14:textId="4C6DCDA5" w:rsidR="001C25F8" w:rsidRPr="001C25F8" w:rsidRDefault="003F6AAA" w:rsidP="001C25F8">
      <w:pPr>
        <w:rPr>
          <w:lang w:val="vi-VN"/>
        </w:rPr>
      </w:pPr>
      <w:r>
        <w:rPr>
          <w:noProof/>
          <w:lang w:val="vi-VN"/>
        </w:rPr>
        <w:drawing>
          <wp:inline distT="0" distB="0" distL="0" distR="0" wp14:anchorId="201B1F76" wp14:editId="374AFC12">
            <wp:extent cx="5940425" cy="4121150"/>
            <wp:effectExtent l="0" t="0" r="3175" b="6350"/>
            <wp:docPr id="1026034420"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34420" name="Picture 5" descr="A diagram of a graph&#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0425" cy="4121150"/>
                    </a:xfrm>
                    <a:prstGeom prst="rect">
                      <a:avLst/>
                    </a:prstGeom>
                  </pic:spPr>
                </pic:pic>
              </a:graphicData>
            </a:graphic>
          </wp:inline>
        </w:drawing>
      </w:r>
    </w:p>
    <w:p w14:paraId="1514BD72" w14:textId="37259E68" w:rsidR="00B621D0" w:rsidRDefault="00B621D0" w:rsidP="00B621D0">
      <w:pPr>
        <w:pStyle w:val="Heading3"/>
        <w:rPr>
          <w:lang w:val="vi-VN"/>
        </w:rPr>
      </w:pPr>
      <w:bookmarkStart w:id="225" w:name="_Toc178021929"/>
      <w:r>
        <w:rPr>
          <w:lang w:val="vi-VN"/>
        </w:rPr>
        <w:t>Biểu đồ trình tự tìm kiếm tour</w:t>
      </w:r>
      <w:bookmarkEnd w:id="225"/>
    </w:p>
    <w:p w14:paraId="49BEBDE1" w14:textId="1E696241" w:rsidR="00A52D7E" w:rsidRPr="00A52D7E" w:rsidRDefault="00A52D7E" w:rsidP="00A52D7E">
      <w:pPr>
        <w:jc w:val="center"/>
        <w:rPr>
          <w:lang w:val="vi-VN"/>
        </w:rPr>
      </w:pPr>
      <w:r>
        <w:rPr>
          <w:noProof/>
          <w:lang w:val="vi-VN"/>
        </w:rPr>
        <w:drawing>
          <wp:inline distT="0" distB="0" distL="0" distR="0" wp14:anchorId="4BEB094A" wp14:editId="2A611293">
            <wp:extent cx="4724400" cy="3023836"/>
            <wp:effectExtent l="0" t="0" r="0" b="0"/>
            <wp:docPr id="151423812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38123" name="Picture 6"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l="20466" t="10736"/>
                    <a:stretch/>
                  </pic:blipFill>
                  <pic:spPr bwMode="auto">
                    <a:xfrm>
                      <a:off x="0" y="0"/>
                      <a:ext cx="4724689" cy="3024021"/>
                    </a:xfrm>
                    <a:prstGeom prst="rect">
                      <a:avLst/>
                    </a:prstGeom>
                    <a:ln>
                      <a:noFill/>
                    </a:ln>
                    <a:extLst>
                      <a:ext uri="{53640926-AAD7-44D8-BBD7-CCE9431645EC}">
                        <a14:shadowObscured xmlns:a14="http://schemas.microsoft.com/office/drawing/2010/main"/>
                      </a:ext>
                    </a:extLst>
                  </pic:spPr>
                </pic:pic>
              </a:graphicData>
            </a:graphic>
          </wp:inline>
        </w:drawing>
      </w:r>
    </w:p>
    <w:p w14:paraId="212D85EB" w14:textId="5334D018" w:rsidR="00B621D0" w:rsidRDefault="00B621D0" w:rsidP="00B621D0">
      <w:pPr>
        <w:pStyle w:val="Heading3"/>
        <w:rPr>
          <w:lang w:val="vi-VN"/>
        </w:rPr>
      </w:pPr>
      <w:bookmarkStart w:id="226" w:name="_Toc178021930"/>
      <w:r>
        <w:rPr>
          <w:lang w:val="vi-VN"/>
        </w:rPr>
        <w:lastRenderedPageBreak/>
        <w:t>Biểu đồ trình tự đăng ký</w:t>
      </w:r>
      <w:bookmarkEnd w:id="226"/>
    </w:p>
    <w:p w14:paraId="08540D79" w14:textId="5141641F" w:rsidR="001C25F8" w:rsidRPr="001C25F8" w:rsidRDefault="001C25F8" w:rsidP="001C25F8">
      <w:pPr>
        <w:rPr>
          <w:lang w:val="vi-VN"/>
        </w:rPr>
      </w:pPr>
      <w:r>
        <w:rPr>
          <w:noProof/>
          <w:lang w:val="vi-VN"/>
        </w:rPr>
        <w:drawing>
          <wp:inline distT="0" distB="0" distL="0" distR="0" wp14:anchorId="54AAC71C" wp14:editId="2B7710E7">
            <wp:extent cx="5940425" cy="3488690"/>
            <wp:effectExtent l="0" t="0" r="3175" b="3810"/>
            <wp:docPr id="18592977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97709" name="Picture 185929770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3488690"/>
                    </a:xfrm>
                    <a:prstGeom prst="rect">
                      <a:avLst/>
                    </a:prstGeom>
                  </pic:spPr>
                </pic:pic>
              </a:graphicData>
            </a:graphic>
          </wp:inline>
        </w:drawing>
      </w:r>
    </w:p>
    <w:p w14:paraId="61F8262A" w14:textId="420D6B34" w:rsidR="00B621D0" w:rsidRDefault="00B621D0" w:rsidP="00B621D0">
      <w:pPr>
        <w:pStyle w:val="Heading3"/>
        <w:rPr>
          <w:lang w:val="vi-VN"/>
        </w:rPr>
      </w:pPr>
      <w:bookmarkStart w:id="227" w:name="_Toc178021931"/>
      <w:r>
        <w:rPr>
          <w:lang w:val="vi-VN"/>
        </w:rPr>
        <w:t>Biểu đồ trình tự lọc tour</w:t>
      </w:r>
      <w:bookmarkEnd w:id="227"/>
    </w:p>
    <w:p w14:paraId="7D87564B" w14:textId="30309726" w:rsidR="00A52D7E" w:rsidRPr="00A52D7E" w:rsidRDefault="00A52D7E" w:rsidP="00A52D7E">
      <w:pPr>
        <w:jc w:val="center"/>
        <w:rPr>
          <w:lang w:val="vi-VN"/>
        </w:rPr>
      </w:pPr>
      <w:r>
        <w:rPr>
          <w:noProof/>
          <w:lang w:val="vi-VN"/>
        </w:rPr>
        <w:drawing>
          <wp:inline distT="0" distB="0" distL="0" distR="0" wp14:anchorId="532356AF" wp14:editId="7AFB5754">
            <wp:extent cx="5140325" cy="4253865"/>
            <wp:effectExtent l="0" t="0" r="3175" b="635"/>
            <wp:docPr id="1907224130" name="Picture 7"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4130" name="Picture 7" descr="A diagram of a tour&#10;&#10;Description automatically generated"/>
                    <pic:cNvPicPr/>
                  </pic:nvPicPr>
                  <pic:blipFill rotWithShape="1">
                    <a:blip r:embed="rId42">
                      <a:extLst>
                        <a:ext uri="{28A0092B-C50C-407E-A947-70E740481C1C}">
                          <a14:useLocalDpi xmlns:a14="http://schemas.microsoft.com/office/drawing/2010/main" val="0"/>
                        </a:ext>
                      </a:extLst>
                    </a:blip>
                    <a:srcRect l="13469"/>
                    <a:stretch/>
                  </pic:blipFill>
                  <pic:spPr bwMode="auto">
                    <a:xfrm>
                      <a:off x="0" y="0"/>
                      <a:ext cx="5140325" cy="4253865"/>
                    </a:xfrm>
                    <a:prstGeom prst="rect">
                      <a:avLst/>
                    </a:prstGeom>
                    <a:ln>
                      <a:noFill/>
                    </a:ln>
                    <a:extLst>
                      <a:ext uri="{53640926-AAD7-44D8-BBD7-CCE9431645EC}">
                        <a14:shadowObscured xmlns:a14="http://schemas.microsoft.com/office/drawing/2010/main"/>
                      </a:ext>
                    </a:extLst>
                  </pic:spPr>
                </pic:pic>
              </a:graphicData>
            </a:graphic>
          </wp:inline>
        </w:drawing>
      </w:r>
    </w:p>
    <w:p w14:paraId="1D8537B8" w14:textId="703BF88F" w:rsidR="00B621D0" w:rsidRDefault="00B621D0" w:rsidP="00B621D0">
      <w:pPr>
        <w:pStyle w:val="Heading3"/>
        <w:rPr>
          <w:lang w:val="vi-VN"/>
        </w:rPr>
      </w:pPr>
      <w:bookmarkStart w:id="228" w:name="_Toc178021932"/>
      <w:r>
        <w:rPr>
          <w:lang w:val="vi-VN"/>
        </w:rPr>
        <w:lastRenderedPageBreak/>
        <w:t>Biểu đồ trình tự xem chi tiết tour</w:t>
      </w:r>
      <w:bookmarkEnd w:id="228"/>
    </w:p>
    <w:p w14:paraId="461C5F18" w14:textId="41FB0EE7" w:rsidR="00A52D7E" w:rsidRPr="00A52D7E" w:rsidRDefault="00A52D7E" w:rsidP="00A52D7E">
      <w:pPr>
        <w:rPr>
          <w:lang w:val="vi-VN"/>
        </w:rPr>
      </w:pPr>
      <w:r>
        <w:rPr>
          <w:noProof/>
          <w:lang w:val="vi-VN"/>
        </w:rPr>
        <w:drawing>
          <wp:inline distT="0" distB="0" distL="0" distR="0" wp14:anchorId="5777982C" wp14:editId="058D0860">
            <wp:extent cx="5940425" cy="3331210"/>
            <wp:effectExtent l="0" t="0" r="3175" b="0"/>
            <wp:docPr id="1896806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06756" name="Picture 1896806756"/>
                    <pic:cNvPicPr/>
                  </pic:nvPicPr>
                  <pic:blipFill>
                    <a:blip r:embed="rId43">
                      <a:extLst>
                        <a:ext uri="{28A0092B-C50C-407E-A947-70E740481C1C}">
                          <a14:useLocalDpi xmlns:a14="http://schemas.microsoft.com/office/drawing/2010/main" val="0"/>
                        </a:ext>
                      </a:extLst>
                    </a:blip>
                    <a:stretch>
                      <a:fillRect/>
                    </a:stretch>
                  </pic:blipFill>
                  <pic:spPr>
                    <a:xfrm>
                      <a:off x="0" y="0"/>
                      <a:ext cx="5940425" cy="3331210"/>
                    </a:xfrm>
                    <a:prstGeom prst="rect">
                      <a:avLst/>
                    </a:prstGeom>
                  </pic:spPr>
                </pic:pic>
              </a:graphicData>
            </a:graphic>
          </wp:inline>
        </w:drawing>
      </w:r>
    </w:p>
    <w:p w14:paraId="7F24E2C6" w14:textId="5FC85FEF" w:rsidR="00B621D0" w:rsidRDefault="00B621D0" w:rsidP="00B80D61">
      <w:pPr>
        <w:pStyle w:val="Heading3"/>
        <w:rPr>
          <w:lang w:val="vi-VN"/>
        </w:rPr>
      </w:pPr>
      <w:bookmarkStart w:id="229" w:name="_Toc178021933"/>
      <w:r>
        <w:rPr>
          <w:lang w:val="vi-VN"/>
        </w:rPr>
        <w:t>Biểu đồ trình tự xem danh sách tour</w:t>
      </w:r>
      <w:bookmarkEnd w:id="229"/>
    </w:p>
    <w:p w14:paraId="6BBBD5A8" w14:textId="50B96168" w:rsidR="00A52D7E" w:rsidRPr="00A52D7E" w:rsidRDefault="00A52D7E" w:rsidP="00A52D7E">
      <w:pPr>
        <w:jc w:val="center"/>
        <w:rPr>
          <w:lang w:val="vi-VN"/>
        </w:rPr>
      </w:pPr>
      <w:r>
        <w:rPr>
          <w:noProof/>
          <w:lang w:val="vi-VN"/>
        </w:rPr>
        <w:drawing>
          <wp:inline distT="0" distB="0" distL="0" distR="0" wp14:anchorId="72DAA25A" wp14:editId="00DE3D08">
            <wp:extent cx="5578424" cy="2911475"/>
            <wp:effectExtent l="0" t="0" r="0" b="0"/>
            <wp:docPr id="211941830" name="Picture 9" descr="A graph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830" name="Picture 9" descr="A graph with lines and text&#10;&#10;Description automatically generated with medium confidence"/>
                    <pic:cNvPicPr/>
                  </pic:nvPicPr>
                  <pic:blipFill rotWithShape="1">
                    <a:blip r:embed="rId44">
                      <a:extLst>
                        <a:ext uri="{28A0092B-C50C-407E-A947-70E740481C1C}">
                          <a14:useLocalDpi xmlns:a14="http://schemas.microsoft.com/office/drawing/2010/main" val="0"/>
                        </a:ext>
                      </a:extLst>
                    </a:blip>
                    <a:srcRect l="4374" t="5401" r="1695"/>
                    <a:stretch/>
                  </pic:blipFill>
                  <pic:spPr bwMode="auto">
                    <a:xfrm>
                      <a:off x="0" y="0"/>
                      <a:ext cx="5579851" cy="2912220"/>
                    </a:xfrm>
                    <a:prstGeom prst="rect">
                      <a:avLst/>
                    </a:prstGeom>
                    <a:ln>
                      <a:noFill/>
                    </a:ln>
                    <a:extLst>
                      <a:ext uri="{53640926-AAD7-44D8-BBD7-CCE9431645EC}">
                        <a14:shadowObscured xmlns:a14="http://schemas.microsoft.com/office/drawing/2010/main"/>
                      </a:ext>
                    </a:extLst>
                  </pic:spPr>
                </pic:pic>
              </a:graphicData>
            </a:graphic>
          </wp:inline>
        </w:drawing>
      </w:r>
    </w:p>
    <w:p w14:paraId="3C347A03" w14:textId="532BC40B" w:rsidR="00B621D0" w:rsidRDefault="00B621D0" w:rsidP="00B80D61">
      <w:pPr>
        <w:pStyle w:val="Heading3"/>
        <w:rPr>
          <w:lang w:val="vi-VN"/>
        </w:rPr>
      </w:pPr>
      <w:bookmarkStart w:id="230" w:name="_Toc178021934"/>
      <w:r>
        <w:rPr>
          <w:lang w:val="vi-VN"/>
        </w:rPr>
        <w:lastRenderedPageBreak/>
        <w:t>Biểu đồ trình tự đặt tour</w:t>
      </w:r>
      <w:bookmarkEnd w:id="230"/>
    </w:p>
    <w:p w14:paraId="42C4CBEE" w14:textId="59F21B4F" w:rsidR="00A52D7E" w:rsidRPr="00A52D7E" w:rsidRDefault="00A52D7E" w:rsidP="00A52D7E">
      <w:pPr>
        <w:jc w:val="center"/>
        <w:rPr>
          <w:lang w:val="vi-VN"/>
        </w:rPr>
      </w:pPr>
      <w:r>
        <w:rPr>
          <w:noProof/>
          <w:lang w:val="vi-VN"/>
        </w:rPr>
        <w:drawing>
          <wp:inline distT="0" distB="0" distL="0" distR="0" wp14:anchorId="380E86A8" wp14:editId="264D656D">
            <wp:extent cx="5774171" cy="3295015"/>
            <wp:effectExtent l="0" t="0" r="4445" b="0"/>
            <wp:docPr id="942593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93162" name="Picture 942593162"/>
                    <pic:cNvPicPr/>
                  </pic:nvPicPr>
                  <pic:blipFill rotWithShape="1">
                    <a:blip r:embed="rId45">
                      <a:extLst>
                        <a:ext uri="{28A0092B-C50C-407E-A947-70E740481C1C}">
                          <a14:useLocalDpi xmlns:a14="http://schemas.microsoft.com/office/drawing/2010/main" val="0"/>
                        </a:ext>
                      </a:extLst>
                    </a:blip>
                    <a:srcRect l="2799"/>
                    <a:stretch/>
                  </pic:blipFill>
                  <pic:spPr bwMode="auto">
                    <a:xfrm>
                      <a:off x="0" y="0"/>
                      <a:ext cx="5774171" cy="3295015"/>
                    </a:xfrm>
                    <a:prstGeom prst="rect">
                      <a:avLst/>
                    </a:prstGeom>
                    <a:ln>
                      <a:noFill/>
                    </a:ln>
                    <a:extLst>
                      <a:ext uri="{53640926-AAD7-44D8-BBD7-CCE9431645EC}">
                        <a14:shadowObscured xmlns:a14="http://schemas.microsoft.com/office/drawing/2010/main"/>
                      </a:ext>
                    </a:extLst>
                  </pic:spPr>
                </pic:pic>
              </a:graphicData>
            </a:graphic>
          </wp:inline>
        </w:drawing>
      </w:r>
    </w:p>
    <w:p w14:paraId="71A65007" w14:textId="34E01237" w:rsidR="00B621D0" w:rsidRDefault="00B621D0" w:rsidP="003F6AAA">
      <w:pPr>
        <w:pStyle w:val="Heading3"/>
        <w:rPr>
          <w:lang w:val="vi-VN"/>
        </w:rPr>
      </w:pPr>
      <w:bookmarkStart w:id="231" w:name="_Toc178021935"/>
      <w:r>
        <w:rPr>
          <w:lang w:val="vi-VN"/>
        </w:rPr>
        <w:t>Biểu đồ trình tự thanh toán</w:t>
      </w:r>
      <w:bookmarkEnd w:id="231"/>
    </w:p>
    <w:p w14:paraId="56135364" w14:textId="5E7B0B5E" w:rsidR="00A52D7E" w:rsidRPr="00A52D7E" w:rsidRDefault="00A52D7E" w:rsidP="00A52D7E">
      <w:pPr>
        <w:jc w:val="center"/>
        <w:rPr>
          <w:lang w:val="vi-VN"/>
        </w:rPr>
      </w:pPr>
      <w:r>
        <w:rPr>
          <w:noProof/>
          <w:lang w:val="vi-VN"/>
        </w:rPr>
        <w:drawing>
          <wp:inline distT="0" distB="0" distL="0" distR="0" wp14:anchorId="317010B5" wp14:editId="67ECD28E">
            <wp:extent cx="4859771" cy="4198620"/>
            <wp:effectExtent l="0" t="0" r="4445" b="5080"/>
            <wp:docPr id="1968150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0166" name="Picture 1968150166"/>
                    <pic:cNvPicPr/>
                  </pic:nvPicPr>
                  <pic:blipFill rotWithShape="1">
                    <a:blip r:embed="rId46">
                      <a:extLst>
                        <a:ext uri="{28A0092B-C50C-407E-A947-70E740481C1C}">
                          <a14:useLocalDpi xmlns:a14="http://schemas.microsoft.com/office/drawing/2010/main" val="0"/>
                        </a:ext>
                      </a:extLst>
                    </a:blip>
                    <a:srcRect l="18191"/>
                    <a:stretch/>
                  </pic:blipFill>
                  <pic:spPr bwMode="auto">
                    <a:xfrm>
                      <a:off x="0" y="0"/>
                      <a:ext cx="4859771" cy="4198620"/>
                    </a:xfrm>
                    <a:prstGeom prst="rect">
                      <a:avLst/>
                    </a:prstGeom>
                    <a:ln>
                      <a:noFill/>
                    </a:ln>
                    <a:extLst>
                      <a:ext uri="{53640926-AAD7-44D8-BBD7-CCE9431645EC}">
                        <a14:shadowObscured xmlns:a14="http://schemas.microsoft.com/office/drawing/2010/main"/>
                      </a:ext>
                    </a:extLst>
                  </pic:spPr>
                </pic:pic>
              </a:graphicData>
            </a:graphic>
          </wp:inline>
        </w:drawing>
      </w:r>
    </w:p>
    <w:p w14:paraId="70024348" w14:textId="13705B27" w:rsidR="00B621D0" w:rsidRDefault="00B621D0" w:rsidP="003F6AAA">
      <w:pPr>
        <w:pStyle w:val="Heading3"/>
        <w:rPr>
          <w:lang w:val="vi-VN"/>
        </w:rPr>
      </w:pPr>
      <w:bookmarkStart w:id="232" w:name="_Toc178021936"/>
      <w:r>
        <w:rPr>
          <w:lang w:val="vi-VN"/>
        </w:rPr>
        <w:lastRenderedPageBreak/>
        <w:t>Biểu đồ trình tự xem lịch sử đặt tour</w:t>
      </w:r>
      <w:bookmarkEnd w:id="232"/>
    </w:p>
    <w:p w14:paraId="27A8AC26" w14:textId="2BD8C5B0" w:rsidR="00A52D7E" w:rsidRPr="00A52D7E" w:rsidRDefault="00A52D7E" w:rsidP="00A52D7E">
      <w:pPr>
        <w:jc w:val="center"/>
        <w:rPr>
          <w:lang w:val="vi-VN"/>
        </w:rPr>
      </w:pPr>
      <w:r>
        <w:rPr>
          <w:noProof/>
          <w:lang w:val="vi-VN"/>
        </w:rPr>
        <w:drawing>
          <wp:inline distT="0" distB="0" distL="0" distR="0" wp14:anchorId="3624CE39" wp14:editId="04133959">
            <wp:extent cx="4672735" cy="3535680"/>
            <wp:effectExtent l="0" t="0" r="1270" b="0"/>
            <wp:docPr id="6001629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2974" name="Picture 600162974"/>
                    <pic:cNvPicPr/>
                  </pic:nvPicPr>
                  <pic:blipFill rotWithShape="1">
                    <a:blip r:embed="rId47">
                      <a:extLst>
                        <a:ext uri="{28A0092B-C50C-407E-A947-70E740481C1C}">
                          <a14:useLocalDpi xmlns:a14="http://schemas.microsoft.com/office/drawing/2010/main" val="0"/>
                        </a:ext>
                      </a:extLst>
                    </a:blip>
                    <a:srcRect l="21340"/>
                    <a:stretch/>
                  </pic:blipFill>
                  <pic:spPr bwMode="auto">
                    <a:xfrm>
                      <a:off x="0" y="0"/>
                      <a:ext cx="4672735" cy="3535680"/>
                    </a:xfrm>
                    <a:prstGeom prst="rect">
                      <a:avLst/>
                    </a:prstGeom>
                    <a:ln>
                      <a:noFill/>
                    </a:ln>
                    <a:extLst>
                      <a:ext uri="{53640926-AAD7-44D8-BBD7-CCE9431645EC}">
                        <a14:shadowObscured xmlns:a14="http://schemas.microsoft.com/office/drawing/2010/main"/>
                      </a:ext>
                    </a:extLst>
                  </pic:spPr>
                </pic:pic>
              </a:graphicData>
            </a:graphic>
          </wp:inline>
        </w:drawing>
      </w:r>
    </w:p>
    <w:p w14:paraId="4F34E33B" w14:textId="7043F7A0" w:rsidR="00B621D0" w:rsidRDefault="00B621D0" w:rsidP="003F6AAA">
      <w:pPr>
        <w:pStyle w:val="Heading3"/>
        <w:rPr>
          <w:lang w:val="vi-VN"/>
        </w:rPr>
      </w:pPr>
      <w:bookmarkStart w:id="233" w:name="_Toc178021937"/>
      <w:r>
        <w:rPr>
          <w:lang w:val="vi-VN"/>
        </w:rPr>
        <w:t>Biểu đồ trình tự liên hệ hỗ trợ khách hàng</w:t>
      </w:r>
      <w:bookmarkEnd w:id="233"/>
    </w:p>
    <w:p w14:paraId="3DDE88F5" w14:textId="2A7EECDF" w:rsidR="00A52D7E" w:rsidRPr="00A52D7E" w:rsidRDefault="00A52D7E" w:rsidP="00EC543D">
      <w:pPr>
        <w:jc w:val="center"/>
        <w:rPr>
          <w:lang w:val="vi-VN"/>
        </w:rPr>
      </w:pPr>
      <w:r>
        <w:rPr>
          <w:noProof/>
          <w:lang w:val="vi-VN"/>
        </w:rPr>
        <w:drawing>
          <wp:inline distT="0" distB="0" distL="0" distR="0" wp14:anchorId="6251ED84" wp14:editId="57AE2C79">
            <wp:extent cx="4890944" cy="3778250"/>
            <wp:effectExtent l="0" t="0" r="0" b="0"/>
            <wp:docPr id="1619949354" name="Picture 13"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9354" name="Picture 13" descr="A diagram of a person's diagram&#10;&#10;Description automatically generated"/>
                    <pic:cNvPicPr/>
                  </pic:nvPicPr>
                  <pic:blipFill rotWithShape="1">
                    <a:blip r:embed="rId48">
                      <a:extLst>
                        <a:ext uri="{28A0092B-C50C-407E-A947-70E740481C1C}">
                          <a14:useLocalDpi xmlns:a14="http://schemas.microsoft.com/office/drawing/2010/main" val="0"/>
                        </a:ext>
                      </a:extLst>
                    </a:blip>
                    <a:srcRect l="17667"/>
                    <a:stretch/>
                  </pic:blipFill>
                  <pic:spPr bwMode="auto">
                    <a:xfrm>
                      <a:off x="0" y="0"/>
                      <a:ext cx="4890944" cy="3778250"/>
                    </a:xfrm>
                    <a:prstGeom prst="rect">
                      <a:avLst/>
                    </a:prstGeom>
                    <a:ln>
                      <a:noFill/>
                    </a:ln>
                    <a:extLst>
                      <a:ext uri="{53640926-AAD7-44D8-BBD7-CCE9431645EC}">
                        <a14:shadowObscured xmlns:a14="http://schemas.microsoft.com/office/drawing/2010/main"/>
                      </a:ext>
                    </a:extLst>
                  </pic:spPr>
                </pic:pic>
              </a:graphicData>
            </a:graphic>
          </wp:inline>
        </w:drawing>
      </w:r>
    </w:p>
    <w:p w14:paraId="5A856FD6" w14:textId="07B24675" w:rsidR="00D906B7" w:rsidRDefault="00372333" w:rsidP="002D5AE3">
      <w:pPr>
        <w:pStyle w:val="Heading1"/>
        <w:rPr>
          <w:lang w:val="vi-VN"/>
        </w:rPr>
      </w:pPr>
      <w:bookmarkStart w:id="234" w:name="_Toc178021938"/>
      <w:r>
        <w:rPr>
          <w:lang w:val="vi-VN"/>
        </w:rPr>
        <w:lastRenderedPageBreak/>
        <w:t>Thiết kế giao diện</w:t>
      </w:r>
      <w:bookmarkEnd w:id="234"/>
    </w:p>
    <w:p w14:paraId="19054205" w14:textId="2D8B4AFB" w:rsidR="00E30999" w:rsidRDefault="000A0053" w:rsidP="00372333">
      <w:pPr>
        <w:pStyle w:val="Heading2"/>
      </w:pPr>
      <w:bookmarkStart w:id="235" w:name="_Toc177013505"/>
      <w:bookmarkStart w:id="236" w:name="_Toc178021939"/>
      <w:r>
        <w:t>Giao diện người dùng</w:t>
      </w:r>
      <w:bookmarkEnd w:id="235"/>
      <w:bookmarkEnd w:id="236"/>
      <w:r>
        <w:t xml:space="preserve"> </w:t>
      </w:r>
    </w:p>
    <w:p w14:paraId="53C83D00" w14:textId="51EAC84B" w:rsidR="00D502C4" w:rsidRPr="00D502C4" w:rsidRDefault="00D502C4" w:rsidP="00C7273E">
      <w:pPr>
        <w:pStyle w:val="StyleTr"/>
        <w:rPr>
          <w:lang w:val="vi-VN"/>
        </w:rPr>
      </w:pPr>
      <w:r w:rsidRPr="0073654B">
        <w:rPr>
          <w:lang w:val="vi-VN"/>
        </w:rPr>
        <w:t>Trang chủ: Gồm danh sách tour nổi bật, thanh tìm kiếm, và các liên kết quan trọng.</w:t>
      </w:r>
    </w:p>
    <w:p w14:paraId="3903117E" w14:textId="1494CDA4" w:rsidR="000A0053" w:rsidRDefault="000A0053" w:rsidP="000A0053">
      <w:pPr>
        <w:jc w:val="center"/>
      </w:pPr>
      <w:r>
        <w:rPr>
          <w:noProof/>
        </w:rPr>
        <w:drawing>
          <wp:inline distT="0" distB="0" distL="0" distR="0" wp14:anchorId="3F9FB773" wp14:editId="39E60FF1">
            <wp:extent cx="5940425" cy="2394585"/>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394585"/>
                    </a:xfrm>
                    <a:prstGeom prst="rect">
                      <a:avLst/>
                    </a:prstGeom>
                  </pic:spPr>
                </pic:pic>
              </a:graphicData>
            </a:graphic>
          </wp:inline>
        </w:drawing>
      </w:r>
    </w:p>
    <w:p w14:paraId="2BA1C440" w14:textId="77777777" w:rsidR="00D502C4" w:rsidRPr="000A0053" w:rsidRDefault="00D502C4" w:rsidP="00D502C4"/>
    <w:p w14:paraId="79C268F1" w14:textId="3D05F84F" w:rsidR="00E30999" w:rsidRDefault="000A0053" w:rsidP="00372333">
      <w:pPr>
        <w:pStyle w:val="Heading2"/>
      </w:pPr>
      <w:bookmarkStart w:id="237" w:name="_Toc177013506"/>
      <w:bookmarkStart w:id="238" w:name="_Toc178021940"/>
      <w:r>
        <w:t>Form đăng nhập người dùng</w:t>
      </w:r>
      <w:bookmarkEnd w:id="237"/>
      <w:bookmarkEnd w:id="238"/>
      <w:r>
        <w:t xml:space="preserve"> </w:t>
      </w:r>
    </w:p>
    <w:p w14:paraId="2913D068" w14:textId="61C0187A" w:rsidR="00C7273E" w:rsidRPr="00C7273E" w:rsidRDefault="00C7273E" w:rsidP="00C7273E">
      <w:pPr>
        <w:pStyle w:val="StyleTr"/>
      </w:pPr>
      <w:r>
        <w:t>Hiẻn thị các trường thông tin yêu cầu người dùng nhập để đăng nhập</w:t>
      </w:r>
    </w:p>
    <w:p w14:paraId="4EEADC87" w14:textId="21D90649" w:rsidR="000A0053" w:rsidRDefault="000A0053" w:rsidP="000A0053">
      <w:pPr>
        <w:jc w:val="center"/>
      </w:pPr>
      <w:r>
        <w:rPr>
          <w:noProof/>
        </w:rPr>
        <w:drawing>
          <wp:inline distT="0" distB="0" distL="0" distR="0" wp14:anchorId="5FD7BC50" wp14:editId="716098F6">
            <wp:extent cx="4808637" cy="37341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4808637" cy="3734124"/>
                    </a:xfrm>
                    <a:prstGeom prst="rect">
                      <a:avLst/>
                    </a:prstGeom>
                  </pic:spPr>
                </pic:pic>
              </a:graphicData>
            </a:graphic>
          </wp:inline>
        </w:drawing>
      </w:r>
    </w:p>
    <w:p w14:paraId="1DD2EE2C" w14:textId="3821AE3B" w:rsidR="000A0053" w:rsidRDefault="000A0053" w:rsidP="00372333">
      <w:pPr>
        <w:pStyle w:val="Heading2"/>
      </w:pPr>
      <w:bookmarkStart w:id="239" w:name="_Toc177013507"/>
      <w:bookmarkStart w:id="240" w:name="_Toc178021941"/>
      <w:r>
        <w:t>Form đăng ký người dùng</w:t>
      </w:r>
      <w:bookmarkEnd w:id="239"/>
      <w:bookmarkEnd w:id="240"/>
    </w:p>
    <w:p w14:paraId="112F4395" w14:textId="4C840C8E" w:rsidR="00C7273E" w:rsidRPr="00C7273E" w:rsidRDefault="00C7273E" w:rsidP="00C7273E">
      <w:pPr>
        <w:pStyle w:val="StyleTr"/>
      </w:pPr>
      <w:r>
        <w:t>Hiẻn thị các trường thông tin yêu cầu người dùng nhập để đăng ký</w:t>
      </w:r>
    </w:p>
    <w:p w14:paraId="49ECBB33" w14:textId="77A743BC" w:rsidR="000A0053" w:rsidRDefault="000A0053" w:rsidP="000A0053">
      <w:pPr>
        <w:jc w:val="center"/>
      </w:pPr>
      <w:r>
        <w:rPr>
          <w:noProof/>
        </w:rPr>
        <w:lastRenderedPageBreak/>
        <w:drawing>
          <wp:inline distT="0" distB="0" distL="0" distR="0" wp14:anchorId="3DC8C4E9" wp14:editId="3CBE9D59">
            <wp:extent cx="4778154" cy="495342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a:extLst>
                        <a:ext uri="{28A0092B-C50C-407E-A947-70E740481C1C}">
                          <a14:useLocalDpi xmlns:a14="http://schemas.microsoft.com/office/drawing/2010/main" val="0"/>
                        </a:ext>
                      </a:extLst>
                    </a:blip>
                    <a:stretch>
                      <a:fillRect/>
                    </a:stretch>
                  </pic:blipFill>
                  <pic:spPr>
                    <a:xfrm>
                      <a:off x="0" y="0"/>
                      <a:ext cx="4778154" cy="4953429"/>
                    </a:xfrm>
                    <a:prstGeom prst="rect">
                      <a:avLst/>
                    </a:prstGeom>
                  </pic:spPr>
                </pic:pic>
              </a:graphicData>
            </a:graphic>
          </wp:inline>
        </w:drawing>
      </w:r>
    </w:p>
    <w:p w14:paraId="66DE6C6B" w14:textId="00E2709E" w:rsidR="000A0053" w:rsidRDefault="00ED6E3E" w:rsidP="00372333">
      <w:pPr>
        <w:pStyle w:val="Heading2"/>
      </w:pPr>
      <w:bookmarkStart w:id="241" w:name="_Toc177013508"/>
      <w:bookmarkStart w:id="242" w:name="_Toc178021942"/>
      <w:r>
        <w:t>Giao diện danh sách tour</w:t>
      </w:r>
      <w:bookmarkEnd w:id="241"/>
      <w:bookmarkEnd w:id="242"/>
    </w:p>
    <w:p w14:paraId="0A070663" w14:textId="0A36AAC0" w:rsidR="00C7273E" w:rsidRPr="00C7273E" w:rsidRDefault="00C7273E" w:rsidP="00C7273E">
      <w:pPr>
        <w:pStyle w:val="StyleTr"/>
      </w:pPr>
      <w:r>
        <w:t xml:space="preserve">Hiển thị các tour đang có </w:t>
      </w:r>
    </w:p>
    <w:p w14:paraId="0BC76981" w14:textId="36770E20" w:rsidR="00ED6E3E" w:rsidRDefault="00ED6E3E" w:rsidP="00ED6E3E">
      <w:r>
        <w:rPr>
          <w:noProof/>
        </w:rPr>
        <w:drawing>
          <wp:inline distT="0" distB="0" distL="0" distR="0" wp14:anchorId="5D2F6A97" wp14:editId="10D0D48E">
            <wp:extent cx="5940425" cy="3229610"/>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229610"/>
                    </a:xfrm>
                    <a:prstGeom prst="rect">
                      <a:avLst/>
                    </a:prstGeom>
                  </pic:spPr>
                </pic:pic>
              </a:graphicData>
            </a:graphic>
          </wp:inline>
        </w:drawing>
      </w:r>
    </w:p>
    <w:p w14:paraId="1065A07E" w14:textId="6E414A5C" w:rsidR="00ED6E3E" w:rsidRDefault="00ED6E3E" w:rsidP="00372333">
      <w:pPr>
        <w:pStyle w:val="Heading2"/>
      </w:pPr>
      <w:bookmarkStart w:id="243" w:name="_Toc177013509"/>
      <w:bookmarkStart w:id="244" w:name="_Toc178021943"/>
      <w:r>
        <w:lastRenderedPageBreak/>
        <w:t>Giao diện tìm kiếm tour</w:t>
      </w:r>
      <w:bookmarkEnd w:id="243"/>
      <w:bookmarkEnd w:id="244"/>
    </w:p>
    <w:p w14:paraId="59CE979E" w14:textId="018AF695" w:rsidR="00C7273E" w:rsidRPr="00C7273E" w:rsidRDefault="00C7273E" w:rsidP="00C7273E">
      <w:pPr>
        <w:pStyle w:val="StyleTr"/>
      </w:pPr>
      <w:r>
        <w:t>Hiển thị các chứ năng tìm kiếm theo giá và khu vực</w:t>
      </w:r>
    </w:p>
    <w:p w14:paraId="0273E7CC" w14:textId="3DC28B10" w:rsidR="00ED6E3E" w:rsidRDefault="00ED6E3E" w:rsidP="00ED6E3E">
      <w:r>
        <w:rPr>
          <w:noProof/>
        </w:rPr>
        <w:drawing>
          <wp:inline distT="0" distB="0" distL="0" distR="0" wp14:anchorId="528579B5" wp14:editId="59BCDEF7">
            <wp:extent cx="5940425" cy="3235325"/>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235325"/>
                    </a:xfrm>
                    <a:prstGeom prst="rect">
                      <a:avLst/>
                    </a:prstGeom>
                  </pic:spPr>
                </pic:pic>
              </a:graphicData>
            </a:graphic>
          </wp:inline>
        </w:drawing>
      </w:r>
    </w:p>
    <w:p w14:paraId="6B5DBCC7" w14:textId="4B2256EB" w:rsidR="00ED6E3E" w:rsidRDefault="00ED6E3E" w:rsidP="00372333">
      <w:pPr>
        <w:pStyle w:val="Heading2"/>
      </w:pPr>
      <w:bookmarkStart w:id="245" w:name="_Toc177013510"/>
      <w:bookmarkStart w:id="246" w:name="_Toc178021944"/>
      <w:r>
        <w:t>Giao diện chi tiết tour</w:t>
      </w:r>
      <w:bookmarkEnd w:id="245"/>
      <w:bookmarkEnd w:id="246"/>
    </w:p>
    <w:p w14:paraId="56EADED9" w14:textId="764875E3" w:rsidR="00C7273E" w:rsidRPr="00C7273E" w:rsidRDefault="00C7273E" w:rsidP="00CF4AC9">
      <w:pPr>
        <w:pStyle w:val="StyleTr"/>
      </w:pPr>
      <w:r>
        <w:t>Hiển thị chi tiết về tour bao gồm : tiêu đề , giá , ảnh , lịch trình , khoảng thời gian,đánh giá của khách hàng .</w:t>
      </w:r>
    </w:p>
    <w:p w14:paraId="7517DCDB" w14:textId="0662E645" w:rsidR="00ED6E3E" w:rsidRDefault="00ED6E3E" w:rsidP="00ED6E3E">
      <w:r>
        <w:rPr>
          <w:noProof/>
        </w:rPr>
        <w:drawing>
          <wp:inline distT="0" distB="0" distL="0" distR="0" wp14:anchorId="39238D63" wp14:editId="62265333">
            <wp:extent cx="5940425" cy="23622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2362200"/>
                    </a:xfrm>
                    <a:prstGeom prst="rect">
                      <a:avLst/>
                    </a:prstGeom>
                  </pic:spPr>
                </pic:pic>
              </a:graphicData>
            </a:graphic>
          </wp:inline>
        </w:drawing>
      </w:r>
    </w:p>
    <w:p w14:paraId="1B289253" w14:textId="54DF8464" w:rsidR="00D75722" w:rsidRDefault="00D75722" w:rsidP="00372333">
      <w:pPr>
        <w:pStyle w:val="Heading2"/>
      </w:pPr>
      <w:bookmarkStart w:id="247" w:name="_Toc177013511"/>
      <w:bookmarkStart w:id="248" w:name="_Toc178021945"/>
      <w:r>
        <w:t>Form đặt tour</w:t>
      </w:r>
      <w:bookmarkEnd w:id="247"/>
      <w:bookmarkEnd w:id="248"/>
    </w:p>
    <w:p w14:paraId="1DE6E525" w14:textId="6A4B4824" w:rsidR="00C7273E" w:rsidRPr="00C7273E" w:rsidRDefault="00C7273E" w:rsidP="00C7273E">
      <w:pPr>
        <w:pStyle w:val="StyleTr"/>
      </w:pPr>
      <w:r>
        <w:t xml:space="preserve">Hiển thị các trường yêu cầu người dùng nhập để có thể đặt tour </w:t>
      </w:r>
    </w:p>
    <w:p w14:paraId="741A2ADE" w14:textId="78C87B7D" w:rsidR="00D75722" w:rsidRDefault="00D75722" w:rsidP="00D75722">
      <w:r>
        <w:rPr>
          <w:noProof/>
        </w:rPr>
        <w:lastRenderedPageBreak/>
        <w:drawing>
          <wp:inline distT="0" distB="0" distL="0" distR="0" wp14:anchorId="7D3C3E4C" wp14:editId="2FC37767">
            <wp:extent cx="5940425" cy="5629275"/>
            <wp:effectExtent l="0" t="0" r="317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940425" cy="5629275"/>
                    </a:xfrm>
                    <a:prstGeom prst="rect">
                      <a:avLst/>
                    </a:prstGeom>
                  </pic:spPr>
                </pic:pic>
              </a:graphicData>
            </a:graphic>
          </wp:inline>
        </w:drawing>
      </w:r>
    </w:p>
    <w:p w14:paraId="3E3658C8" w14:textId="651B900D" w:rsidR="00D75722" w:rsidRDefault="00D75722" w:rsidP="00372333">
      <w:pPr>
        <w:pStyle w:val="Heading2"/>
      </w:pPr>
      <w:bookmarkStart w:id="249" w:name="_Toc177013512"/>
      <w:bookmarkStart w:id="250" w:name="_Toc178021946"/>
      <w:r>
        <w:t>Trang thanh toán</w:t>
      </w:r>
      <w:bookmarkEnd w:id="249"/>
      <w:bookmarkEnd w:id="250"/>
    </w:p>
    <w:p w14:paraId="6D72300A" w14:textId="1F4DFF84" w:rsidR="00C7273E" w:rsidRPr="00C7273E" w:rsidRDefault="00EE55E2" w:rsidP="00EE55E2">
      <w:pPr>
        <w:pStyle w:val="StyleTr"/>
      </w:pPr>
      <w:r>
        <w:t>Hiển thị ra tổng số tiền và các trường yêu cầu nhập thông tin người đặt và sử dụng tour</w:t>
      </w:r>
    </w:p>
    <w:p w14:paraId="2B03053F" w14:textId="4D8DEA45" w:rsidR="00D75722" w:rsidRDefault="00D75722" w:rsidP="00D75722">
      <w:r>
        <w:rPr>
          <w:noProof/>
        </w:rPr>
        <w:lastRenderedPageBreak/>
        <w:drawing>
          <wp:inline distT="0" distB="0" distL="0" distR="0" wp14:anchorId="52A5E652" wp14:editId="5425E9F9">
            <wp:extent cx="5940425" cy="306006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3060065"/>
                    </a:xfrm>
                    <a:prstGeom prst="rect">
                      <a:avLst/>
                    </a:prstGeom>
                  </pic:spPr>
                </pic:pic>
              </a:graphicData>
            </a:graphic>
          </wp:inline>
        </w:drawing>
      </w:r>
    </w:p>
    <w:p w14:paraId="586139B9" w14:textId="0E501D75" w:rsidR="00D75722" w:rsidRDefault="00D75722" w:rsidP="00372333">
      <w:pPr>
        <w:pStyle w:val="Heading2"/>
      </w:pPr>
      <w:bookmarkStart w:id="251" w:name="_Toc177013513"/>
      <w:bookmarkStart w:id="252" w:name="_Toc178021947"/>
      <w:r>
        <w:t>Thanh toán thành công</w:t>
      </w:r>
      <w:bookmarkEnd w:id="251"/>
      <w:bookmarkEnd w:id="252"/>
      <w:r>
        <w:t xml:space="preserve"> </w:t>
      </w:r>
    </w:p>
    <w:p w14:paraId="3286D551" w14:textId="6B3DB8FD" w:rsidR="00EE55E2" w:rsidRPr="00EE55E2" w:rsidRDefault="00EE55E2" w:rsidP="00EE55E2">
      <w:pPr>
        <w:pStyle w:val="StyleTr"/>
      </w:pPr>
      <w:r>
        <w:t>Hiển thị kết quả thanh toán thành công</w:t>
      </w:r>
    </w:p>
    <w:p w14:paraId="54D2C94F" w14:textId="2AE13BFB" w:rsidR="00D75722" w:rsidRDefault="00D75722" w:rsidP="00D75722">
      <w:r>
        <w:rPr>
          <w:noProof/>
        </w:rPr>
        <w:drawing>
          <wp:inline distT="0" distB="0" distL="0" distR="0" wp14:anchorId="6CFBF015" wp14:editId="53958A23">
            <wp:extent cx="5940425" cy="1923415"/>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1923415"/>
                    </a:xfrm>
                    <a:prstGeom prst="rect">
                      <a:avLst/>
                    </a:prstGeom>
                  </pic:spPr>
                </pic:pic>
              </a:graphicData>
            </a:graphic>
          </wp:inline>
        </w:drawing>
      </w:r>
    </w:p>
    <w:p w14:paraId="1DC6C8CE" w14:textId="39EEBCB8" w:rsidR="00D75722" w:rsidRDefault="00F051FB" w:rsidP="00372333">
      <w:pPr>
        <w:pStyle w:val="Heading2"/>
      </w:pPr>
      <w:r>
        <w:t xml:space="preserve"> </w:t>
      </w:r>
      <w:bookmarkStart w:id="253" w:name="_Toc177013514"/>
      <w:bookmarkStart w:id="254" w:name="_Toc178021948"/>
      <w:r>
        <w:t>Lịch sử đặt tour</w:t>
      </w:r>
      <w:bookmarkEnd w:id="253"/>
      <w:bookmarkEnd w:id="254"/>
    </w:p>
    <w:p w14:paraId="16CAAD99" w14:textId="1E822DBC" w:rsidR="00EE55E2" w:rsidRPr="00EE55E2" w:rsidRDefault="00EE55E2" w:rsidP="00EE55E2">
      <w:pPr>
        <w:pStyle w:val="StyleTr"/>
      </w:pPr>
      <w:r>
        <w:t>Hiển thị ra các tour đã đặt , nếu không có thì không hiển thị</w:t>
      </w:r>
    </w:p>
    <w:p w14:paraId="58514D73" w14:textId="58BA41D8" w:rsidR="00F051FB" w:rsidRDefault="00F051FB" w:rsidP="00F051FB">
      <w:r>
        <w:rPr>
          <w:noProof/>
        </w:rPr>
        <w:lastRenderedPageBreak/>
        <w:drawing>
          <wp:inline distT="0" distB="0" distL="0" distR="0" wp14:anchorId="14787ADC" wp14:editId="68C7EC1F">
            <wp:extent cx="5940425" cy="324040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3240405"/>
                    </a:xfrm>
                    <a:prstGeom prst="rect">
                      <a:avLst/>
                    </a:prstGeom>
                  </pic:spPr>
                </pic:pic>
              </a:graphicData>
            </a:graphic>
          </wp:inline>
        </w:drawing>
      </w:r>
    </w:p>
    <w:p w14:paraId="7C7CDA79" w14:textId="03214D75" w:rsidR="00F051FB" w:rsidRDefault="00F051FB" w:rsidP="00372333">
      <w:pPr>
        <w:pStyle w:val="Heading2"/>
      </w:pPr>
      <w:r>
        <w:t xml:space="preserve"> </w:t>
      </w:r>
      <w:bookmarkStart w:id="255" w:name="_Toc177013515"/>
      <w:bookmarkStart w:id="256" w:name="_Toc178021949"/>
      <w:r>
        <w:t>Form đánh giá</w:t>
      </w:r>
      <w:bookmarkEnd w:id="255"/>
      <w:bookmarkEnd w:id="256"/>
      <w:r>
        <w:t xml:space="preserve"> </w:t>
      </w:r>
    </w:p>
    <w:p w14:paraId="2FA531E9" w14:textId="6D54F061" w:rsidR="00EE55E2" w:rsidRPr="00EE55E2" w:rsidRDefault="00EE55E2" w:rsidP="00EE55E2">
      <w:pPr>
        <w:pStyle w:val="StyleTr"/>
      </w:pPr>
      <w:r>
        <w:t>Hiển thị ra Form để người dùng nhập đánh giá về tour sau khi trải nghiệm</w:t>
      </w:r>
    </w:p>
    <w:p w14:paraId="50080465" w14:textId="0444F2AF" w:rsidR="00F051FB" w:rsidRDefault="00F051FB" w:rsidP="00F051FB">
      <w:pPr>
        <w:jc w:val="center"/>
      </w:pPr>
      <w:r>
        <w:rPr>
          <w:noProof/>
        </w:rPr>
        <w:drawing>
          <wp:inline distT="0" distB="0" distL="0" distR="0" wp14:anchorId="04A5E242" wp14:editId="6A8B7CF0">
            <wp:extent cx="3581710" cy="2568163"/>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9">
                      <a:extLst>
                        <a:ext uri="{28A0092B-C50C-407E-A947-70E740481C1C}">
                          <a14:useLocalDpi xmlns:a14="http://schemas.microsoft.com/office/drawing/2010/main" val="0"/>
                        </a:ext>
                      </a:extLst>
                    </a:blip>
                    <a:stretch>
                      <a:fillRect/>
                    </a:stretch>
                  </pic:blipFill>
                  <pic:spPr>
                    <a:xfrm>
                      <a:off x="0" y="0"/>
                      <a:ext cx="3581710" cy="2568163"/>
                    </a:xfrm>
                    <a:prstGeom prst="rect">
                      <a:avLst/>
                    </a:prstGeom>
                  </pic:spPr>
                </pic:pic>
              </a:graphicData>
            </a:graphic>
          </wp:inline>
        </w:drawing>
      </w:r>
    </w:p>
    <w:p w14:paraId="641EE1D6" w14:textId="6E969D0A" w:rsidR="00F051FB" w:rsidRDefault="00F051FB" w:rsidP="00372333">
      <w:pPr>
        <w:pStyle w:val="Heading2"/>
      </w:pPr>
      <w:bookmarkStart w:id="257" w:name="_Toc177013516"/>
      <w:bookmarkStart w:id="258" w:name="_Toc178021950"/>
      <w:r>
        <w:t>Trang liên hệ hỗ trợ</w:t>
      </w:r>
      <w:bookmarkEnd w:id="257"/>
      <w:bookmarkEnd w:id="258"/>
    </w:p>
    <w:p w14:paraId="231386BD" w14:textId="180CB126" w:rsidR="00EE55E2" w:rsidRPr="00EE55E2" w:rsidRDefault="00EE55E2" w:rsidP="00EE55E2">
      <w:pPr>
        <w:pStyle w:val="StyleTr"/>
      </w:pPr>
      <w:r>
        <w:t>Hiển thị form yêu cầu hỗ trợ để được hỗ trợ</w:t>
      </w:r>
    </w:p>
    <w:p w14:paraId="4410B05D" w14:textId="3AB7F534" w:rsidR="00F051FB" w:rsidRDefault="00F051FB" w:rsidP="00F051FB">
      <w:r>
        <w:rPr>
          <w:noProof/>
        </w:rPr>
        <w:lastRenderedPageBreak/>
        <w:drawing>
          <wp:inline distT="0" distB="0" distL="0" distR="0" wp14:anchorId="431D26BE" wp14:editId="4CD24BEF">
            <wp:extent cx="5940425" cy="275653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425" cy="2756535"/>
                    </a:xfrm>
                    <a:prstGeom prst="rect">
                      <a:avLst/>
                    </a:prstGeom>
                  </pic:spPr>
                </pic:pic>
              </a:graphicData>
            </a:graphic>
          </wp:inline>
        </w:drawing>
      </w:r>
    </w:p>
    <w:p w14:paraId="3E469C84" w14:textId="39F4C4DD" w:rsidR="00F051FB" w:rsidRDefault="00F051FB" w:rsidP="00372333">
      <w:pPr>
        <w:pStyle w:val="Heading2"/>
      </w:pPr>
      <w:r>
        <w:t xml:space="preserve"> </w:t>
      </w:r>
      <w:bookmarkStart w:id="259" w:name="_Toc177013517"/>
      <w:bookmarkStart w:id="260" w:name="_Toc178021951"/>
      <w:r>
        <w:t>Giao diện đang nhập admin</w:t>
      </w:r>
      <w:bookmarkEnd w:id="259"/>
      <w:bookmarkEnd w:id="260"/>
    </w:p>
    <w:p w14:paraId="7E3125C0" w14:textId="35D2488F" w:rsidR="00EE55E2" w:rsidRPr="00EE55E2" w:rsidRDefault="00EE55E2" w:rsidP="00EE55E2">
      <w:pPr>
        <w:pStyle w:val="StyleTr"/>
      </w:pPr>
      <w:r>
        <w:t xml:space="preserve">Hiển thị form đăng ký dành cho admin </w:t>
      </w:r>
    </w:p>
    <w:p w14:paraId="7C7DD2FF" w14:textId="3AA5A8C6" w:rsidR="00F051FB" w:rsidRDefault="00F051FB" w:rsidP="00F051FB">
      <w:pPr>
        <w:jc w:val="center"/>
      </w:pPr>
      <w:r>
        <w:rPr>
          <w:noProof/>
        </w:rPr>
        <w:drawing>
          <wp:inline distT="0" distB="0" distL="0" distR="0" wp14:anchorId="392C711F" wp14:editId="0252B991">
            <wp:extent cx="3482642" cy="2568163"/>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1">
                      <a:extLst>
                        <a:ext uri="{28A0092B-C50C-407E-A947-70E740481C1C}">
                          <a14:useLocalDpi xmlns:a14="http://schemas.microsoft.com/office/drawing/2010/main" val="0"/>
                        </a:ext>
                      </a:extLst>
                    </a:blip>
                    <a:stretch>
                      <a:fillRect/>
                    </a:stretch>
                  </pic:blipFill>
                  <pic:spPr>
                    <a:xfrm>
                      <a:off x="0" y="0"/>
                      <a:ext cx="3482642" cy="2568163"/>
                    </a:xfrm>
                    <a:prstGeom prst="rect">
                      <a:avLst/>
                    </a:prstGeom>
                  </pic:spPr>
                </pic:pic>
              </a:graphicData>
            </a:graphic>
          </wp:inline>
        </w:drawing>
      </w:r>
    </w:p>
    <w:p w14:paraId="00487726" w14:textId="5F365CE8" w:rsidR="00F051FB" w:rsidRDefault="00F051FB" w:rsidP="00372333">
      <w:pPr>
        <w:pStyle w:val="Heading2"/>
      </w:pPr>
      <w:bookmarkStart w:id="261" w:name="_Toc177013518"/>
      <w:bookmarkStart w:id="262" w:name="_Toc178021952"/>
      <w:r>
        <w:t>Trang báo cáo Admin</w:t>
      </w:r>
      <w:bookmarkEnd w:id="261"/>
      <w:bookmarkEnd w:id="262"/>
    </w:p>
    <w:p w14:paraId="43970AA5" w14:textId="619FAEC8" w:rsidR="00EE55E2" w:rsidRPr="00EE55E2" w:rsidRDefault="00EE55E2" w:rsidP="00EE55E2">
      <w:pPr>
        <w:pStyle w:val="StyleTr"/>
      </w:pPr>
      <w:r>
        <w:t>Hiển thị báo cáo theo từng năm, top 5 doanh thu , top 5 tour được đặt nhiều nhất</w:t>
      </w:r>
    </w:p>
    <w:p w14:paraId="21E94D52" w14:textId="6A8674DD" w:rsidR="00F051FB" w:rsidRDefault="00F051FB" w:rsidP="00F051FB">
      <w:r>
        <w:rPr>
          <w:noProof/>
        </w:rPr>
        <w:lastRenderedPageBreak/>
        <w:drawing>
          <wp:inline distT="0" distB="0" distL="0" distR="0" wp14:anchorId="56B9CE33" wp14:editId="3B974AA3">
            <wp:extent cx="5940425" cy="320802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3208020"/>
                    </a:xfrm>
                    <a:prstGeom prst="rect">
                      <a:avLst/>
                    </a:prstGeom>
                  </pic:spPr>
                </pic:pic>
              </a:graphicData>
            </a:graphic>
          </wp:inline>
        </w:drawing>
      </w:r>
    </w:p>
    <w:p w14:paraId="433E2F9B" w14:textId="460115E8" w:rsidR="00F051FB" w:rsidRDefault="00F051FB" w:rsidP="00372333">
      <w:pPr>
        <w:pStyle w:val="Heading2"/>
      </w:pPr>
      <w:bookmarkStart w:id="263" w:name="_Toc177013519"/>
      <w:bookmarkStart w:id="264" w:name="_Toc178021953"/>
      <w:r>
        <w:t>Trang quản lý tài khoản</w:t>
      </w:r>
      <w:bookmarkEnd w:id="263"/>
      <w:bookmarkEnd w:id="264"/>
    </w:p>
    <w:p w14:paraId="32B24AA9" w14:textId="319C6729" w:rsidR="00EE55E2" w:rsidRPr="00EE55E2" w:rsidRDefault="00EE55E2" w:rsidP="00EE55E2">
      <w:pPr>
        <w:pStyle w:val="StyleTr"/>
      </w:pPr>
      <w:r>
        <w:t xml:space="preserve">Hiển thị ra trang giúp admin quản lý các tài khoản người dùng hiện có </w:t>
      </w:r>
    </w:p>
    <w:p w14:paraId="34748D1C" w14:textId="7A45E604" w:rsidR="00F051FB" w:rsidRDefault="00F051FB" w:rsidP="00F051FB">
      <w:r>
        <w:rPr>
          <w:noProof/>
        </w:rPr>
        <w:drawing>
          <wp:inline distT="0" distB="0" distL="0" distR="0" wp14:anchorId="21FBE67B" wp14:editId="26378934">
            <wp:extent cx="5940425" cy="3231515"/>
            <wp:effectExtent l="0" t="0" r="317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3231515"/>
                    </a:xfrm>
                    <a:prstGeom prst="rect">
                      <a:avLst/>
                    </a:prstGeom>
                  </pic:spPr>
                </pic:pic>
              </a:graphicData>
            </a:graphic>
          </wp:inline>
        </w:drawing>
      </w:r>
    </w:p>
    <w:p w14:paraId="66963152" w14:textId="582E653D" w:rsidR="00F051FB" w:rsidRDefault="00F051FB" w:rsidP="00372333">
      <w:pPr>
        <w:pStyle w:val="Heading2"/>
      </w:pPr>
      <w:bookmarkStart w:id="265" w:name="_Toc177013520"/>
      <w:bookmarkStart w:id="266" w:name="_Toc178021954"/>
      <w:r>
        <w:t>Form thêm admin</w:t>
      </w:r>
      <w:bookmarkEnd w:id="265"/>
      <w:bookmarkEnd w:id="266"/>
    </w:p>
    <w:p w14:paraId="06EEAABB" w14:textId="5E3FC782" w:rsidR="00EE55E2" w:rsidRPr="00EE55E2" w:rsidRDefault="00EE55E2" w:rsidP="00380F97">
      <w:pPr>
        <w:pStyle w:val="StyleTr"/>
      </w:pPr>
      <w:r>
        <w:t>Hiển thị ra form giúp admin</w:t>
      </w:r>
      <w:r w:rsidR="00380F97">
        <w:t xml:space="preserve"> thêm admin </w:t>
      </w:r>
    </w:p>
    <w:p w14:paraId="253D5100" w14:textId="1F5B256D" w:rsidR="00F051FB" w:rsidRDefault="00F051FB" w:rsidP="00F051FB">
      <w:r>
        <w:rPr>
          <w:noProof/>
        </w:rPr>
        <w:lastRenderedPageBreak/>
        <w:drawing>
          <wp:inline distT="0" distB="0" distL="0" distR="0" wp14:anchorId="07810F72" wp14:editId="48D81F5A">
            <wp:extent cx="5940425" cy="2112645"/>
            <wp:effectExtent l="0" t="0" r="317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2112645"/>
                    </a:xfrm>
                    <a:prstGeom prst="rect">
                      <a:avLst/>
                    </a:prstGeom>
                  </pic:spPr>
                </pic:pic>
              </a:graphicData>
            </a:graphic>
          </wp:inline>
        </w:drawing>
      </w:r>
    </w:p>
    <w:p w14:paraId="06B78AF0" w14:textId="4DEFAE88" w:rsidR="00F051FB" w:rsidRDefault="00F051FB" w:rsidP="00372333">
      <w:pPr>
        <w:pStyle w:val="Heading2"/>
      </w:pPr>
      <w:r>
        <w:t xml:space="preserve"> </w:t>
      </w:r>
      <w:bookmarkStart w:id="267" w:name="_Toc177013521"/>
      <w:bookmarkStart w:id="268" w:name="_Toc178021955"/>
      <w:r>
        <w:t>Form quản lý tour</w:t>
      </w:r>
      <w:bookmarkEnd w:id="267"/>
      <w:bookmarkEnd w:id="268"/>
    </w:p>
    <w:p w14:paraId="7F077690" w14:textId="200F9524" w:rsidR="00CC10C0" w:rsidRPr="00CC10C0" w:rsidRDefault="00CC10C0" w:rsidP="00CC10C0">
      <w:pPr>
        <w:pStyle w:val="StyleTr"/>
      </w:pPr>
      <w:r>
        <w:t>Hiển thị ra các tour và các chức năng giúp quản lý tour</w:t>
      </w:r>
    </w:p>
    <w:p w14:paraId="0D77EAF4" w14:textId="299933F1" w:rsidR="00F051FB" w:rsidRDefault="00F051FB" w:rsidP="00F051FB">
      <w:r>
        <w:rPr>
          <w:noProof/>
        </w:rPr>
        <w:drawing>
          <wp:inline distT="0" distB="0" distL="0" distR="0" wp14:anchorId="19875425" wp14:editId="66D3079E">
            <wp:extent cx="5940425" cy="320929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209290"/>
                    </a:xfrm>
                    <a:prstGeom prst="rect">
                      <a:avLst/>
                    </a:prstGeom>
                  </pic:spPr>
                </pic:pic>
              </a:graphicData>
            </a:graphic>
          </wp:inline>
        </w:drawing>
      </w:r>
    </w:p>
    <w:p w14:paraId="756A6283" w14:textId="10D951E9" w:rsidR="00F051FB" w:rsidRDefault="00F051FB" w:rsidP="00372333">
      <w:pPr>
        <w:pStyle w:val="Heading2"/>
      </w:pPr>
      <w:bookmarkStart w:id="269" w:name="_Toc177013522"/>
      <w:bookmarkStart w:id="270" w:name="_Toc178021956"/>
      <w:r>
        <w:t>Form thêm tour</w:t>
      </w:r>
      <w:bookmarkEnd w:id="269"/>
      <w:bookmarkEnd w:id="270"/>
    </w:p>
    <w:p w14:paraId="7C280439" w14:textId="586860DB" w:rsidR="00CC10C0" w:rsidRPr="00CC10C0" w:rsidRDefault="00CC10C0" w:rsidP="00CC10C0">
      <w:pPr>
        <w:pStyle w:val="StyleTr"/>
      </w:pPr>
      <w:r>
        <w:t>Hiển thị ra form để admin nhập dữ liệu thêm các tour cho phần mềm</w:t>
      </w:r>
    </w:p>
    <w:p w14:paraId="54829A8A" w14:textId="36FCA4A5" w:rsidR="00F051FB" w:rsidRDefault="00F051FB" w:rsidP="00F051FB">
      <w:r>
        <w:rPr>
          <w:noProof/>
        </w:rPr>
        <w:drawing>
          <wp:inline distT="0" distB="0" distL="0" distR="0" wp14:anchorId="0C6DEC39" wp14:editId="5D9CE391">
            <wp:extent cx="5940425" cy="2284730"/>
            <wp:effectExtent l="0" t="0" r="317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2284730"/>
                    </a:xfrm>
                    <a:prstGeom prst="rect">
                      <a:avLst/>
                    </a:prstGeom>
                  </pic:spPr>
                </pic:pic>
              </a:graphicData>
            </a:graphic>
          </wp:inline>
        </w:drawing>
      </w:r>
    </w:p>
    <w:p w14:paraId="1545186C" w14:textId="1EFECA56" w:rsidR="00F051FB" w:rsidRDefault="00F051FB" w:rsidP="00F051FB"/>
    <w:p w14:paraId="2FA51558" w14:textId="3758A553" w:rsidR="00F051FB" w:rsidRDefault="00F051FB" w:rsidP="00372333">
      <w:pPr>
        <w:pStyle w:val="Heading2"/>
      </w:pPr>
      <w:bookmarkStart w:id="271" w:name="_Toc177013523"/>
      <w:bookmarkStart w:id="272" w:name="_Toc178021957"/>
      <w:r>
        <w:t>Form cập nhật tour</w:t>
      </w:r>
      <w:bookmarkEnd w:id="271"/>
      <w:bookmarkEnd w:id="272"/>
    </w:p>
    <w:p w14:paraId="5ECB2CFA" w14:textId="2B284AB3" w:rsidR="00CC10C0" w:rsidRPr="00CC10C0" w:rsidRDefault="00CC10C0" w:rsidP="00CC10C0">
      <w:pPr>
        <w:pStyle w:val="StyleTr"/>
      </w:pPr>
      <w:r>
        <w:t>Hiển thị ra các trường để giúp admin nhập và sửa các tour trong phần mềm</w:t>
      </w:r>
    </w:p>
    <w:p w14:paraId="3EB97DD9" w14:textId="324E5B02" w:rsidR="00F051FB" w:rsidRDefault="00F051FB" w:rsidP="00F051FB">
      <w:r>
        <w:rPr>
          <w:noProof/>
        </w:rPr>
        <w:drawing>
          <wp:inline distT="0" distB="0" distL="0" distR="0" wp14:anchorId="59C8184B" wp14:editId="3B0F8638">
            <wp:extent cx="5940425" cy="2300605"/>
            <wp:effectExtent l="0" t="0" r="317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0425" cy="2300605"/>
                    </a:xfrm>
                    <a:prstGeom prst="rect">
                      <a:avLst/>
                    </a:prstGeom>
                  </pic:spPr>
                </pic:pic>
              </a:graphicData>
            </a:graphic>
          </wp:inline>
        </w:drawing>
      </w:r>
    </w:p>
    <w:p w14:paraId="03062144" w14:textId="43C6813B" w:rsidR="00F051FB" w:rsidRDefault="00D502C4" w:rsidP="00372333">
      <w:pPr>
        <w:pStyle w:val="Heading2"/>
      </w:pPr>
      <w:bookmarkStart w:id="273" w:name="_Toc177013524"/>
      <w:bookmarkStart w:id="274" w:name="_Toc178021958"/>
      <w:r>
        <w:t>Trang quản lý đặt tour</w:t>
      </w:r>
      <w:bookmarkEnd w:id="273"/>
      <w:bookmarkEnd w:id="274"/>
    </w:p>
    <w:p w14:paraId="315883DC" w14:textId="21E3B65B" w:rsidR="00CC10C0" w:rsidRPr="00CC10C0" w:rsidRDefault="00CC10C0" w:rsidP="00CC10C0">
      <w:pPr>
        <w:pStyle w:val="StyleTr"/>
      </w:pPr>
      <w:r>
        <w:t xml:space="preserve">Hiển thị ra các chức năng giúp admin quản lý tour </w:t>
      </w:r>
    </w:p>
    <w:p w14:paraId="49619D5C" w14:textId="16A410D6" w:rsidR="00D502C4" w:rsidRDefault="00D502C4" w:rsidP="00D502C4">
      <w:r>
        <w:rPr>
          <w:noProof/>
        </w:rPr>
        <w:drawing>
          <wp:inline distT="0" distB="0" distL="0" distR="0" wp14:anchorId="06319A86" wp14:editId="12A4103C">
            <wp:extent cx="5940425" cy="322262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3222625"/>
                    </a:xfrm>
                    <a:prstGeom prst="rect">
                      <a:avLst/>
                    </a:prstGeom>
                  </pic:spPr>
                </pic:pic>
              </a:graphicData>
            </a:graphic>
          </wp:inline>
        </w:drawing>
      </w:r>
    </w:p>
    <w:p w14:paraId="2F26972B" w14:textId="37D7779B" w:rsidR="00D502C4" w:rsidRDefault="00D502C4" w:rsidP="00372333">
      <w:pPr>
        <w:pStyle w:val="Heading2"/>
      </w:pPr>
      <w:bookmarkStart w:id="275" w:name="_Toc177013525"/>
      <w:bookmarkStart w:id="276" w:name="_Toc178021959"/>
      <w:r>
        <w:t>Trang hỗ trơ khách hàng</w:t>
      </w:r>
      <w:bookmarkEnd w:id="275"/>
      <w:bookmarkEnd w:id="276"/>
      <w:r>
        <w:t xml:space="preserve"> </w:t>
      </w:r>
    </w:p>
    <w:p w14:paraId="60145823" w14:textId="0C18C64A" w:rsidR="00CC10C0" w:rsidRPr="00CC10C0" w:rsidRDefault="00CC10C0" w:rsidP="00CC10C0">
      <w:pPr>
        <w:pStyle w:val="StyleTr"/>
      </w:pPr>
      <w:r>
        <w:t>Hiển thị ra Form giúp admin gửi phản hồi đến yêu cầu hỗ trợ của khách hàng</w:t>
      </w:r>
    </w:p>
    <w:p w14:paraId="6C40649C" w14:textId="7EB37D80" w:rsidR="00D502C4" w:rsidRPr="00D502C4" w:rsidRDefault="00D502C4" w:rsidP="00D502C4">
      <w:r>
        <w:rPr>
          <w:noProof/>
        </w:rPr>
        <w:lastRenderedPageBreak/>
        <w:drawing>
          <wp:inline distT="0" distB="0" distL="0" distR="0" wp14:anchorId="46E29C0C" wp14:editId="413B1511">
            <wp:extent cx="5940425" cy="322707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227070"/>
                    </a:xfrm>
                    <a:prstGeom prst="rect">
                      <a:avLst/>
                    </a:prstGeom>
                  </pic:spPr>
                </pic:pic>
              </a:graphicData>
            </a:graphic>
          </wp:inline>
        </w:drawing>
      </w:r>
    </w:p>
    <w:p w14:paraId="259FE9DD" w14:textId="00CDDBE3" w:rsidR="001938E9" w:rsidRDefault="00E30999" w:rsidP="001938E9">
      <w:pPr>
        <w:pStyle w:val="Heading2"/>
      </w:pPr>
      <w:bookmarkStart w:id="277" w:name="_Toc176822645"/>
      <w:bookmarkStart w:id="278" w:name="_Toc177013526"/>
      <w:bookmarkStart w:id="279" w:name="_Toc178021960"/>
      <w:r w:rsidRPr="00C344B9">
        <w:t xml:space="preserve">Mô tả visual </w:t>
      </w:r>
      <w:r w:rsidRPr="001938E9">
        <w:t>design</w:t>
      </w:r>
      <w:r w:rsidRPr="00C344B9">
        <w:t xml:space="preserve"> gồm có màu sắc, font chữ nhằm tạo tính thống nhất và đồng bộ</w:t>
      </w:r>
      <w:bookmarkEnd w:id="277"/>
      <w:bookmarkEnd w:id="278"/>
      <w:bookmarkEnd w:id="279"/>
      <w:r w:rsidRPr="0070229A">
        <w:t xml:space="preserve"> </w:t>
      </w:r>
    </w:p>
    <w:p w14:paraId="659C2762" w14:textId="77777777" w:rsidR="00D502C4" w:rsidRDefault="00D502C4" w:rsidP="00D502C4">
      <w:pPr>
        <w:pStyle w:val="StyleTr"/>
      </w:pPr>
      <w:r>
        <w:t>Màu sắc: Sử dụng tông màu xanh lá cây, xanh dương và trắng làm màu chủ đạo để tạo cảm giác tươi mát và tin cậy.</w:t>
      </w:r>
    </w:p>
    <w:p w14:paraId="7479437E" w14:textId="0F54CA69" w:rsidR="00D502C4" w:rsidRPr="00D502C4" w:rsidRDefault="00D502C4" w:rsidP="00D502C4">
      <w:pPr>
        <w:pStyle w:val="StyleTr"/>
      </w:pPr>
      <w:r>
        <w:t xml:space="preserve"> Font chữ: Sử dụng font chữ Sans-serif như Arial hoặc Open Sans để dễ đọc.</w:t>
      </w:r>
    </w:p>
    <w:p w14:paraId="441E7CA6" w14:textId="6DBE0323" w:rsidR="00E30999" w:rsidRPr="0070229A" w:rsidRDefault="00E30999" w:rsidP="00E30999">
      <w:pPr>
        <w:rPr>
          <w:rFonts w:cs="Times New Roman"/>
        </w:rPr>
      </w:pPr>
    </w:p>
    <w:p w14:paraId="4625918F" w14:textId="77777777" w:rsidR="00D906B7" w:rsidRDefault="00D906B7" w:rsidP="00986F83">
      <w:pPr>
        <w:rPr>
          <w:lang w:val="vi-VN"/>
        </w:rPr>
      </w:pPr>
    </w:p>
    <w:p w14:paraId="67613D36" w14:textId="028899BF" w:rsidR="00D73412" w:rsidRDefault="00D73412" w:rsidP="00D73412">
      <w:pPr>
        <w:pStyle w:val="Heading1"/>
      </w:pPr>
      <w:bookmarkStart w:id="280" w:name="_Toc176822656"/>
      <w:bookmarkStart w:id="281" w:name="_Toc177013534"/>
      <w:bookmarkStart w:id="282" w:name="_Toc178021961"/>
      <w:r>
        <w:rPr>
          <w:lang w:val="vi-VN"/>
        </w:rPr>
        <w:lastRenderedPageBreak/>
        <w:t xml:space="preserve">KẾT </w:t>
      </w:r>
      <w:r w:rsidRPr="00D73412">
        <w:t>LUẬN</w:t>
      </w:r>
      <w:bookmarkEnd w:id="280"/>
      <w:bookmarkEnd w:id="281"/>
      <w:bookmarkEnd w:id="282"/>
    </w:p>
    <w:p w14:paraId="16F327EB" w14:textId="362A34D5" w:rsidR="00412FAE" w:rsidRDefault="00412FAE" w:rsidP="00CF4AC9">
      <w:pPr>
        <w:pStyle w:val="StyleTr"/>
      </w:pPr>
      <w:r>
        <w:t>Dự án website quản lý đặt tour đã hoàn thành với kết quả kiểm thử tích cực. Các chức năng chính như đăng nhập, quản lý tour, quản lý đặt tour, thanh toán và tìm kiếm tour đều hoạt động gần như đúng theo yêu cầu đề ra. Hệ thống đã trải qua quá trình kiểm thử toàn diện và đáp ứng các tiêu chí của một website quản lý đặt tour hiệu quả.</w:t>
      </w:r>
    </w:p>
    <w:p w14:paraId="094F212A" w14:textId="77777777" w:rsidR="00412FAE" w:rsidRDefault="00412FAE" w:rsidP="00412FAE">
      <w:pPr>
        <w:pStyle w:val="StyleTr"/>
      </w:pPr>
      <w:r>
        <w:t>Những điểm nổi bật của dự án:</w:t>
      </w:r>
    </w:p>
    <w:p w14:paraId="3BB803FA" w14:textId="77777777" w:rsidR="00412FAE" w:rsidRDefault="00412FAE" w:rsidP="00412FAE">
      <w:pPr>
        <w:pStyle w:val="StyleCng"/>
      </w:pPr>
      <w:r w:rsidRPr="00412FAE">
        <w:rPr>
          <w:b/>
          <w:bCs/>
        </w:rPr>
        <w:t>Chức năng đầy đủ</w:t>
      </w:r>
      <w:r>
        <w:t>: Hệ thống hỗ trợ quản lý toàn bộ quy trình đặt tour từ đăng ký tài khoản, xem chi tiết tour, đặt tour, cho đến thanh toán và theo dõi lịch sử đặt tour.</w:t>
      </w:r>
    </w:p>
    <w:p w14:paraId="1D7D5EBF" w14:textId="77777777" w:rsidR="00412FAE" w:rsidRDefault="00412FAE" w:rsidP="00412FAE">
      <w:pPr>
        <w:pStyle w:val="StyleCng"/>
      </w:pPr>
      <w:r w:rsidRPr="00412FAE">
        <w:rPr>
          <w:b/>
          <w:bCs/>
        </w:rPr>
        <w:t>Hiệu suất</w:t>
      </w:r>
      <w:r>
        <w:t>: Hệ thống hoạt động ổn định và có khả năng xử lý hiệu quả với tải trọng cao.</w:t>
      </w:r>
    </w:p>
    <w:p w14:paraId="6DA87F74" w14:textId="77777777" w:rsidR="00412FAE" w:rsidRDefault="00412FAE" w:rsidP="00412FAE">
      <w:pPr>
        <w:pStyle w:val="StyleCng"/>
      </w:pPr>
      <w:r w:rsidRPr="00412FAE">
        <w:rPr>
          <w:b/>
          <w:bCs/>
        </w:rPr>
        <w:t>Bảo mật</w:t>
      </w:r>
      <w:r>
        <w:t>: Các biện pháp bảo mật cơ bản đã được thực hiện để bảo vệ thông tin người dùng và dữ liệu giao dịch.</w:t>
      </w:r>
    </w:p>
    <w:p w14:paraId="742E7C93" w14:textId="77777777" w:rsidR="00412FAE" w:rsidRDefault="00412FAE" w:rsidP="00412FAE">
      <w:pPr>
        <w:pStyle w:val="StyleCng"/>
      </w:pPr>
      <w:r w:rsidRPr="00412FAE">
        <w:rPr>
          <w:b/>
          <w:bCs/>
        </w:rPr>
        <w:t>Khả năng sử dụng</w:t>
      </w:r>
      <w:r>
        <w:t>: Giao diện người dùng được thiết kế trực quan, dễ sử dụng, giúp người dùng dễ dàng thao tác trong quá trình tìm kiếm và đặt tour.</w:t>
      </w:r>
    </w:p>
    <w:p w14:paraId="3FD5AF01" w14:textId="77777777" w:rsidR="0081054F" w:rsidRDefault="00412FAE" w:rsidP="00412FAE">
      <w:pPr>
        <w:pStyle w:val="StyleTr"/>
      </w:pPr>
      <w:r>
        <w:t xml:space="preserve">Dự án không chỉ đáp ứng các yêu cầu ban đầu mà còn mang lại giá trị thực tiễn cao cho người dùng, giúp họ quản lý việc đặt tour một cách hiệu quả và tiện lợi. </w:t>
      </w:r>
    </w:p>
    <w:p w14:paraId="4D7EF4C0" w14:textId="75CFCC18" w:rsidR="00412FAE" w:rsidRPr="00412FAE" w:rsidRDefault="00412FAE" w:rsidP="00412FAE">
      <w:pPr>
        <w:pStyle w:val="StyleTr"/>
      </w:pPr>
      <w:r w:rsidRPr="0081054F">
        <w:t>Tuy nhiên, hệ thống vẫn còn một số lỗi nhỏ và cần được khắc phục trong tương lai để hoàn thiện hơn.</w:t>
      </w:r>
    </w:p>
    <w:p w14:paraId="28A364B0" w14:textId="77777777" w:rsidR="00D73412" w:rsidRPr="001E7729" w:rsidRDefault="00D73412" w:rsidP="00D73412">
      <w:pPr>
        <w:pStyle w:val="Heading1"/>
      </w:pPr>
      <w:bookmarkStart w:id="283" w:name="_Toc177013535"/>
      <w:bookmarkStart w:id="284" w:name="_Toc178021962"/>
      <w:r w:rsidRPr="00DB390E">
        <w:lastRenderedPageBreak/>
        <w:t xml:space="preserve">Phát triển </w:t>
      </w:r>
      <w:r>
        <w:t>s</w:t>
      </w:r>
      <w:r w:rsidRPr="00DB390E">
        <w:t>au này</w:t>
      </w:r>
      <w:bookmarkEnd w:id="283"/>
      <w:bookmarkEnd w:id="284"/>
    </w:p>
    <w:p w14:paraId="77334BBC" w14:textId="5FB70B04" w:rsidR="0081054F" w:rsidRDefault="0081054F" w:rsidP="0081054F">
      <w:pPr>
        <w:pStyle w:val="DoanVB"/>
      </w:pPr>
      <w:r>
        <w:t>Việc phát triển và cải tiến website quản lý đặt tour du lịch là cần thiết để duy trì tính cạnh tranh và đáp ứng nhu cầu ngày càng cao của người dùng. Các hướng phát triển sau đây được đề xuất để hệ thống có thể nâng cao giá trị và trải nghiệm người dùng:</w:t>
      </w:r>
    </w:p>
    <w:p w14:paraId="7F956701" w14:textId="3498A9CE" w:rsidR="0081054F" w:rsidRDefault="0081054F" w:rsidP="0081054F">
      <w:pPr>
        <w:pStyle w:val="StyleTr"/>
      </w:pPr>
      <w:r>
        <w:t>Mở rộng Chức năng</w:t>
      </w:r>
    </w:p>
    <w:p w14:paraId="219D82CF" w14:textId="77777777" w:rsidR="0081054F" w:rsidRDefault="0081054F" w:rsidP="0081054F">
      <w:pPr>
        <w:pStyle w:val="StyleCng"/>
      </w:pPr>
      <w:r>
        <w:t>Tích hợp tính năng phân tích dữ liệu: Thêm các công cụ phân tích báo cáo doanh thu, thống kê tour phổ biến và xu hướng du lịch để giúp người dùng có cái nhìn chi tiết và quản lý tour hiệu quả hơn.</w:t>
      </w:r>
    </w:p>
    <w:p w14:paraId="32AFF2FA" w14:textId="77777777" w:rsidR="0081054F" w:rsidRDefault="0081054F" w:rsidP="0081054F">
      <w:pPr>
        <w:pStyle w:val="StyleCng"/>
      </w:pPr>
      <w:r>
        <w:t>Hỗ trợ di động: Phát triển ứng dụng di động để khách hàng có thể dễ dàng tìm kiếm, đặt tour và quản lý các thông tin cá nhân từ điện thoại thông minh hoặc máy tính bảng, nâng cao sự tiện lợi.</w:t>
      </w:r>
    </w:p>
    <w:p w14:paraId="31507745" w14:textId="76B77FE4" w:rsidR="0081054F" w:rsidRDefault="0081054F" w:rsidP="0081054F">
      <w:pPr>
        <w:pStyle w:val="StyleTr"/>
      </w:pPr>
      <w:r>
        <w:t>Cải tiến Giao diện và Trải nghiệm Người dùng</w:t>
      </w:r>
    </w:p>
    <w:p w14:paraId="76FC61C9" w14:textId="77777777" w:rsidR="0081054F" w:rsidRDefault="0081054F" w:rsidP="0081054F">
      <w:pPr>
        <w:pStyle w:val="StyleCng"/>
      </w:pPr>
      <w:r>
        <w:t>Tối ưu hóa giao diện người dùng: Tiếp tục cải tiến thiết kế giao diện để giúp người dùng thao tác một cách dễ dàng và trực quan hơn, từ việc tìm kiếm tour đến thực hiện thanh toán.</w:t>
      </w:r>
    </w:p>
    <w:p w14:paraId="4B406669" w14:textId="77777777" w:rsidR="0081054F" w:rsidRDefault="0081054F" w:rsidP="0081054F">
      <w:pPr>
        <w:pStyle w:val="StyleCng"/>
      </w:pPr>
      <w:r>
        <w:t>Cải thiện trải nghiệm người dùng: Thu thập phản hồi từ khách hàng để điều chỉnh các chức năng, đồng thời giảm thiểu các bước phức tạp trong quy trình đặt tour và thanh toán, đảm bảo sự mượt mà và hiệu quả.</w:t>
      </w:r>
    </w:p>
    <w:p w14:paraId="70652BA0" w14:textId="454746FB" w:rsidR="0081054F" w:rsidRDefault="0081054F" w:rsidP="0081054F">
      <w:pPr>
        <w:pStyle w:val="StyleTr"/>
      </w:pPr>
      <w:r>
        <w:t>Tăng cường Bảo mật</w:t>
      </w:r>
    </w:p>
    <w:p w14:paraId="7447962E" w14:textId="77777777" w:rsidR="0081054F" w:rsidRDefault="0081054F" w:rsidP="0081054F">
      <w:pPr>
        <w:pStyle w:val="StyleCng"/>
      </w:pPr>
      <w:r>
        <w:t>Cập nhật bảo mật định kỳ: Thực hiện các bản vá bảo mật thường xuyên để bảo vệ hệ thống khỏi các nguy cơ và lỗ hổng mới, đảm bảo dữ liệu cá nhân và giao dịch của người dùng luôn an toàn.</w:t>
      </w:r>
    </w:p>
    <w:p w14:paraId="79594E3B" w14:textId="77777777" w:rsidR="0081054F" w:rsidRDefault="0081054F" w:rsidP="0081054F">
      <w:pPr>
        <w:pStyle w:val="StyleCng"/>
      </w:pPr>
      <w:r>
        <w:t>Đánh giá bảo mật độc lập: Mời các bên thứ ba thực hiện kiểm tra bảo mật định kỳ để đảm bảo tiêu chuẩn bảo mật cao, nâng cao sự tin tưởng của khách hàng.</w:t>
      </w:r>
    </w:p>
    <w:p w14:paraId="15B8AEBA" w14:textId="6B0D4C9D" w:rsidR="0081054F" w:rsidRDefault="0081054F" w:rsidP="0081054F">
      <w:pPr>
        <w:pStyle w:val="StyleTr"/>
      </w:pPr>
      <w:r>
        <w:t>Tối ưu hóa Hiệu suất</w:t>
      </w:r>
    </w:p>
    <w:p w14:paraId="6913CC0A" w14:textId="77777777" w:rsidR="0081054F" w:rsidRDefault="0081054F" w:rsidP="0081054F">
      <w:pPr>
        <w:pStyle w:val="StyleCng"/>
      </w:pPr>
      <w:r>
        <w:t>Cải thiện khả năng mở rộng: Tối ưu hóa hạ tầng để đảm bảo hệ thống có thể đáp ứng nhu cầu người dùng ngày càng lớn mà vẫn giữ được hiệu suất cao, kể cả khi lượng tour và khách hàng tăng mạnh.</w:t>
      </w:r>
    </w:p>
    <w:p w14:paraId="37879DDC" w14:textId="77777777" w:rsidR="0081054F" w:rsidRDefault="0081054F" w:rsidP="0081054F">
      <w:pPr>
        <w:pStyle w:val="StyleCng"/>
      </w:pPr>
      <w:r>
        <w:t>Tăng cường hiệu suất cơ sở dữ liệu: Đánh giá và tối ưu hóa các truy vấn cơ sở dữ liệu để cải thiện tốc độ tải trang và xử lý yêu cầu nhanh hơn.</w:t>
      </w:r>
    </w:p>
    <w:p w14:paraId="217210F3" w14:textId="07150EB9" w:rsidR="0081054F" w:rsidRDefault="0081054F" w:rsidP="0081054F">
      <w:pPr>
        <w:pStyle w:val="StyleTr"/>
      </w:pPr>
      <w:r>
        <w:t>Phát triển Tính năng Mới</w:t>
      </w:r>
    </w:p>
    <w:p w14:paraId="3000EC41" w14:textId="77777777" w:rsidR="0081054F" w:rsidRDefault="0081054F" w:rsidP="0081054F">
      <w:pPr>
        <w:pStyle w:val="StyleCng"/>
      </w:pPr>
      <w:r>
        <w:lastRenderedPageBreak/>
        <w:t>Hỗ trợ tích hợp API: Phát triển các API để tích hợp với các dịch vụ khác như nền tảng thanh toán quốc tế, công cụ quản lý du lịch, hoặc ứng dụng bên thứ ba, mở rộng khả năng liên kết và tiện ích cho khách hàng.</w:t>
      </w:r>
    </w:p>
    <w:p w14:paraId="2E74595F" w14:textId="77777777" w:rsidR="0081054F" w:rsidRDefault="0081054F" w:rsidP="0081054F">
      <w:pPr>
        <w:pStyle w:val="StyleCng"/>
      </w:pPr>
      <w:r>
        <w:t>Tính năng tự động hóa: Thêm các công cụ tự động hóa quy trình đặt tour, xác nhận thanh toán, gửi email thông báo, giúp tiết kiệm thời gian và giảm thiểu công việc thủ công.</w:t>
      </w:r>
    </w:p>
    <w:p w14:paraId="3A9AD086" w14:textId="40957099" w:rsidR="00D906B7" w:rsidRPr="00D33A92" w:rsidRDefault="0081054F" w:rsidP="0081054F">
      <w:pPr>
        <w:pStyle w:val="DoanVB"/>
      </w:pPr>
      <w:r>
        <w:t>Việc triển khai các kế hoạch phát triển này sẽ giúp website quản lý đặt tour du lịch tiếp tục đáp ứng nhu cầu ngày càng cao của người dùng và giữ vững vị thế cạnh tranh trên thị trường du lịch. Đội ngũ phát triển cần lắng nghe phản hồi từ người dùng và cải tiến liên tục để đảm bảo sự phát triển bền vững và hiệu quả cho hệ thống trong tương lai.</w:t>
      </w:r>
    </w:p>
    <w:sectPr w:rsidR="00D906B7" w:rsidRPr="00D33A92" w:rsidSect="00042272">
      <w:footerReference w:type="default" r:id="rId70"/>
      <w:pgSz w:w="11907" w:h="16840" w:code="9"/>
      <w:pgMar w:top="1134" w:right="851"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C35142" w14:textId="77777777" w:rsidR="00F24442" w:rsidRDefault="00F24442" w:rsidP="00CB2A04">
      <w:pPr>
        <w:spacing w:before="0" w:after="0" w:line="240" w:lineRule="auto"/>
      </w:pPr>
      <w:r>
        <w:separator/>
      </w:r>
    </w:p>
  </w:endnote>
  <w:endnote w:type="continuationSeparator" w:id="0">
    <w:p w14:paraId="7240E62F" w14:textId="77777777" w:rsidR="00F24442" w:rsidRDefault="00F24442" w:rsidP="00CB2A04">
      <w:pPr>
        <w:spacing w:before="0" w:after="0" w:line="240" w:lineRule="auto"/>
      </w:pPr>
      <w:r>
        <w:continuationSeparator/>
      </w:r>
    </w:p>
  </w:endnote>
  <w:endnote w:type="continuationNotice" w:id="1">
    <w:p w14:paraId="230C12D2" w14:textId="77777777" w:rsidR="00F24442" w:rsidRDefault="00F2444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3F34E2" w14:textId="38EADDF8" w:rsidR="005C4F05" w:rsidRDefault="005C4F05" w:rsidP="009C703F">
    <w:pPr>
      <w:pStyle w:val="Footer"/>
    </w:pPr>
  </w:p>
  <w:p w14:paraId="2A23837A" w14:textId="77777777" w:rsidR="00833CA7" w:rsidRDefault="00833C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02E7D" w14:textId="32B4EF3C" w:rsidR="00F61C71" w:rsidRDefault="00000000">
    <w:pPr>
      <w:pStyle w:val="Footer"/>
      <w:jc w:val="center"/>
    </w:pPr>
    <w:sdt>
      <w:sdtPr>
        <w:id w:val="-996883848"/>
        <w:docPartObj>
          <w:docPartGallery w:val="Page Numbers (Bottom of Page)"/>
          <w:docPartUnique/>
        </w:docPartObj>
      </w:sdtPr>
      <w:sdtEndPr>
        <w:rPr>
          <w:noProof/>
        </w:rPr>
      </w:sdtEndPr>
      <w:sdtContent>
        <w:r w:rsidR="00F61C71">
          <w:fldChar w:fldCharType="begin"/>
        </w:r>
        <w:r w:rsidR="00F61C71">
          <w:instrText xml:space="preserve"> PAGE   \* MERGEFORMAT </w:instrText>
        </w:r>
        <w:r w:rsidR="00F61C71">
          <w:fldChar w:fldCharType="separate"/>
        </w:r>
        <w:r w:rsidR="00F61C71">
          <w:rPr>
            <w:noProof/>
          </w:rPr>
          <w:t>2</w:t>
        </w:r>
        <w:r w:rsidR="00F61C71">
          <w:rPr>
            <w:noProof/>
          </w:rPr>
          <w:fldChar w:fldCharType="end"/>
        </w:r>
      </w:sdtContent>
    </w:sdt>
  </w:p>
  <w:p w14:paraId="4A60B282" w14:textId="77777777" w:rsidR="00F61C71" w:rsidRDefault="00F61C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5E6844" w14:textId="77777777" w:rsidR="00F24442" w:rsidRDefault="00F24442" w:rsidP="00CB2A04">
      <w:pPr>
        <w:spacing w:before="0" w:after="0" w:line="240" w:lineRule="auto"/>
      </w:pPr>
      <w:r>
        <w:separator/>
      </w:r>
    </w:p>
  </w:footnote>
  <w:footnote w:type="continuationSeparator" w:id="0">
    <w:p w14:paraId="6ACF4E8A" w14:textId="77777777" w:rsidR="00F24442" w:rsidRDefault="00F24442" w:rsidP="00CB2A04">
      <w:pPr>
        <w:spacing w:before="0" w:after="0" w:line="240" w:lineRule="auto"/>
      </w:pPr>
      <w:r>
        <w:continuationSeparator/>
      </w:r>
    </w:p>
  </w:footnote>
  <w:footnote w:type="continuationNotice" w:id="1">
    <w:p w14:paraId="11DA651D" w14:textId="77777777" w:rsidR="00F24442" w:rsidRDefault="00F24442">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37C64"/>
    <w:multiLevelType w:val="multilevel"/>
    <w:tmpl w:val="550E8CF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EAB6D05"/>
    <w:multiLevelType w:val="multilevel"/>
    <w:tmpl w:val="357E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3C4FC5"/>
    <w:multiLevelType w:val="hybridMultilevel"/>
    <w:tmpl w:val="D79AEE2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 w15:restartNumberingAfterBreak="0">
    <w:nsid w:val="311B0DD1"/>
    <w:multiLevelType w:val="hybridMultilevel"/>
    <w:tmpl w:val="606A2B86"/>
    <w:lvl w:ilvl="0" w:tplc="87D2F8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374041"/>
    <w:multiLevelType w:val="hybridMultilevel"/>
    <w:tmpl w:val="1E504E32"/>
    <w:lvl w:ilvl="0" w:tplc="87D2F846">
      <w:numFmt w:val="bullet"/>
      <w:lvlText w:val="•"/>
      <w:lvlJc w:val="left"/>
      <w:pPr>
        <w:ind w:left="1495" w:hanging="360"/>
      </w:pPr>
      <w:rPr>
        <w:rFonts w:ascii="Times New Roman" w:eastAsia="Times New Roman"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 w15:restartNumberingAfterBreak="0">
    <w:nsid w:val="39221BFB"/>
    <w:multiLevelType w:val="hybridMultilevel"/>
    <w:tmpl w:val="A73E764A"/>
    <w:lvl w:ilvl="0" w:tplc="87D2F846">
      <w:numFmt w:val="bullet"/>
      <w:lvlText w:val="•"/>
      <w:lvlJc w:val="left"/>
      <w:pPr>
        <w:ind w:left="1495"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3A922982"/>
    <w:multiLevelType w:val="multilevel"/>
    <w:tmpl w:val="37C86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EB22CF"/>
    <w:multiLevelType w:val="multilevel"/>
    <w:tmpl w:val="2D5C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80253E"/>
    <w:multiLevelType w:val="multilevel"/>
    <w:tmpl w:val="CD00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D07ECB"/>
    <w:multiLevelType w:val="multilevel"/>
    <w:tmpl w:val="FFDC5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54273A"/>
    <w:multiLevelType w:val="multilevel"/>
    <w:tmpl w:val="2E5E2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AC516C"/>
    <w:multiLevelType w:val="multilevel"/>
    <w:tmpl w:val="4B043D86"/>
    <w:lvl w:ilvl="0">
      <w:start w:val="1"/>
      <w:numFmt w:val="decimal"/>
      <w:lvlText w:val="CHƯƠNG %1."/>
      <w:lvlJc w:val="left"/>
      <w:pPr>
        <w:tabs>
          <w:tab w:val="num" w:pos="1701"/>
        </w:tabs>
        <w:ind w:left="1701" w:hanging="1701"/>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2.%1.%3."/>
      <w:lvlJc w:val="left"/>
      <w:pPr>
        <w:tabs>
          <w:tab w:val="num" w:pos="709"/>
        </w:tabs>
        <w:ind w:left="709" w:hanging="709"/>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94A7A09"/>
    <w:multiLevelType w:val="hybridMultilevel"/>
    <w:tmpl w:val="21B447D2"/>
    <w:lvl w:ilvl="0" w:tplc="DD827D86">
      <w:start w:val="1"/>
      <w:numFmt w:val="bullet"/>
      <w:pStyle w:val="StyleTr"/>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E16C9A"/>
    <w:multiLevelType w:val="multilevel"/>
    <w:tmpl w:val="35EC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507EAA"/>
    <w:multiLevelType w:val="hybridMultilevel"/>
    <w:tmpl w:val="07B8778C"/>
    <w:lvl w:ilvl="0" w:tplc="DA024114">
      <w:start w:val="1"/>
      <w:numFmt w:val="bullet"/>
      <w:pStyle w:val="StyleCng"/>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897FFE"/>
    <w:multiLevelType w:val="multilevel"/>
    <w:tmpl w:val="AE546028"/>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851"/>
        </w:tabs>
        <w:ind w:left="851"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7C00653C"/>
    <w:multiLevelType w:val="multilevel"/>
    <w:tmpl w:val="FC888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E535AC"/>
    <w:multiLevelType w:val="hybridMultilevel"/>
    <w:tmpl w:val="8D56AE52"/>
    <w:lvl w:ilvl="0" w:tplc="C960255C">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16cid:durableId="1670213412">
    <w:abstractNumId w:val="5"/>
  </w:num>
  <w:num w:numId="2" w16cid:durableId="1706976375">
    <w:abstractNumId w:val="11"/>
  </w:num>
  <w:num w:numId="3" w16cid:durableId="758988192">
    <w:abstractNumId w:val="9"/>
  </w:num>
  <w:num w:numId="4" w16cid:durableId="1506893242">
    <w:abstractNumId w:val="8"/>
  </w:num>
  <w:num w:numId="5" w16cid:durableId="1871918707">
    <w:abstractNumId w:val="13"/>
  </w:num>
  <w:num w:numId="6" w16cid:durableId="963777520">
    <w:abstractNumId w:val="7"/>
  </w:num>
  <w:num w:numId="7" w16cid:durableId="1535848088">
    <w:abstractNumId w:val="6"/>
  </w:num>
  <w:num w:numId="8" w16cid:durableId="1936938604">
    <w:abstractNumId w:val="1"/>
  </w:num>
  <w:num w:numId="9" w16cid:durableId="865212085">
    <w:abstractNumId w:val="10"/>
  </w:num>
  <w:num w:numId="10" w16cid:durableId="2096392140">
    <w:abstractNumId w:val="16"/>
  </w:num>
  <w:num w:numId="11" w16cid:durableId="1863009507">
    <w:abstractNumId w:val="15"/>
  </w:num>
  <w:num w:numId="12" w16cid:durableId="802894735">
    <w:abstractNumId w:val="4"/>
  </w:num>
  <w:num w:numId="13" w16cid:durableId="1336610431">
    <w:abstractNumId w:val="3"/>
  </w:num>
  <w:num w:numId="14" w16cid:durableId="1861049085">
    <w:abstractNumId w:val="14"/>
  </w:num>
  <w:num w:numId="15" w16cid:durableId="1583834535">
    <w:abstractNumId w:val="12"/>
  </w:num>
  <w:num w:numId="16" w16cid:durableId="118962712">
    <w:abstractNumId w:val="17"/>
  </w:num>
  <w:num w:numId="17" w16cid:durableId="1125777473">
    <w:abstractNumId w:val="2"/>
  </w:num>
  <w:num w:numId="18" w16cid:durableId="1439325305">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activeWritingStyle w:appName="MSWord" w:lang="en-US" w:vendorID="64" w:dllVersion="4096" w:nlCheck="1" w:checkStyle="0"/>
  <w:activeWritingStyle w:appName="MSWord" w:lang="en-US" w:vendorID="64" w:dllVersion="0" w:nlCheck="1" w:checkStyle="0"/>
  <w:activeWritingStyle w:appName="MSWord" w:lang="nl-NL" w:vendorID="64" w:dllVersion="0" w:nlCheck="1" w:checkStyle="0"/>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463"/>
    <w:rsid w:val="00003B4D"/>
    <w:rsid w:val="00012E24"/>
    <w:rsid w:val="00013AC4"/>
    <w:rsid w:val="00014C62"/>
    <w:rsid w:val="00016D04"/>
    <w:rsid w:val="00020028"/>
    <w:rsid w:val="00021E34"/>
    <w:rsid w:val="00022EDD"/>
    <w:rsid w:val="00027700"/>
    <w:rsid w:val="00031133"/>
    <w:rsid w:val="00032CE5"/>
    <w:rsid w:val="00034ACF"/>
    <w:rsid w:val="000358A6"/>
    <w:rsid w:val="000408FC"/>
    <w:rsid w:val="00042272"/>
    <w:rsid w:val="00043E9C"/>
    <w:rsid w:val="000450EE"/>
    <w:rsid w:val="000563EF"/>
    <w:rsid w:val="000617D2"/>
    <w:rsid w:val="000624E2"/>
    <w:rsid w:val="00065AFB"/>
    <w:rsid w:val="0007321C"/>
    <w:rsid w:val="00075AEB"/>
    <w:rsid w:val="000837AA"/>
    <w:rsid w:val="000844C0"/>
    <w:rsid w:val="00085DF8"/>
    <w:rsid w:val="000A0053"/>
    <w:rsid w:val="000A0730"/>
    <w:rsid w:val="000A199E"/>
    <w:rsid w:val="000A4337"/>
    <w:rsid w:val="000B3963"/>
    <w:rsid w:val="000B4A6B"/>
    <w:rsid w:val="000B6720"/>
    <w:rsid w:val="000C6AAA"/>
    <w:rsid w:val="000D0172"/>
    <w:rsid w:val="000D12DC"/>
    <w:rsid w:val="000D44D5"/>
    <w:rsid w:val="000D4949"/>
    <w:rsid w:val="000E32DD"/>
    <w:rsid w:val="000E3963"/>
    <w:rsid w:val="000E4188"/>
    <w:rsid w:val="000E523B"/>
    <w:rsid w:val="000E5332"/>
    <w:rsid w:val="000E6746"/>
    <w:rsid w:val="000E681B"/>
    <w:rsid w:val="000F2F6F"/>
    <w:rsid w:val="000F48E3"/>
    <w:rsid w:val="0010244F"/>
    <w:rsid w:val="00103440"/>
    <w:rsid w:val="00105A15"/>
    <w:rsid w:val="00105DC1"/>
    <w:rsid w:val="00107255"/>
    <w:rsid w:val="001075D3"/>
    <w:rsid w:val="001076BD"/>
    <w:rsid w:val="00113A65"/>
    <w:rsid w:val="00113D61"/>
    <w:rsid w:val="0011497C"/>
    <w:rsid w:val="00114AA2"/>
    <w:rsid w:val="00117C57"/>
    <w:rsid w:val="0012085C"/>
    <w:rsid w:val="0012153C"/>
    <w:rsid w:val="00122011"/>
    <w:rsid w:val="001238F4"/>
    <w:rsid w:val="00124457"/>
    <w:rsid w:val="0013135A"/>
    <w:rsid w:val="00132E8F"/>
    <w:rsid w:val="00146605"/>
    <w:rsid w:val="00150E93"/>
    <w:rsid w:val="0015191D"/>
    <w:rsid w:val="001608E7"/>
    <w:rsid w:val="001618F7"/>
    <w:rsid w:val="001672D0"/>
    <w:rsid w:val="00170AAB"/>
    <w:rsid w:val="001716AA"/>
    <w:rsid w:val="001725B7"/>
    <w:rsid w:val="0017313E"/>
    <w:rsid w:val="00176351"/>
    <w:rsid w:val="00177187"/>
    <w:rsid w:val="00181071"/>
    <w:rsid w:val="00190D0E"/>
    <w:rsid w:val="00191556"/>
    <w:rsid w:val="001929F0"/>
    <w:rsid w:val="001933DC"/>
    <w:rsid w:val="001938E9"/>
    <w:rsid w:val="00193C96"/>
    <w:rsid w:val="001A286E"/>
    <w:rsid w:val="001A75EA"/>
    <w:rsid w:val="001B46B1"/>
    <w:rsid w:val="001C25F8"/>
    <w:rsid w:val="001C6F03"/>
    <w:rsid w:val="001D0BFC"/>
    <w:rsid w:val="001D3537"/>
    <w:rsid w:val="001D5C07"/>
    <w:rsid w:val="001D64DC"/>
    <w:rsid w:val="001E3249"/>
    <w:rsid w:val="001E357C"/>
    <w:rsid w:val="001E5956"/>
    <w:rsid w:val="001E7729"/>
    <w:rsid w:val="001E7B98"/>
    <w:rsid w:val="001F4DA3"/>
    <w:rsid w:val="001F51FE"/>
    <w:rsid w:val="00202644"/>
    <w:rsid w:val="00213E84"/>
    <w:rsid w:val="00216A41"/>
    <w:rsid w:val="00221B2F"/>
    <w:rsid w:val="002317AB"/>
    <w:rsid w:val="00234C48"/>
    <w:rsid w:val="00235379"/>
    <w:rsid w:val="00246ED8"/>
    <w:rsid w:val="00250FEB"/>
    <w:rsid w:val="00251595"/>
    <w:rsid w:val="00253B6B"/>
    <w:rsid w:val="00254E71"/>
    <w:rsid w:val="002565A8"/>
    <w:rsid w:val="00257FB1"/>
    <w:rsid w:val="002609A0"/>
    <w:rsid w:val="00260FF7"/>
    <w:rsid w:val="00266E82"/>
    <w:rsid w:val="00273010"/>
    <w:rsid w:val="00276B02"/>
    <w:rsid w:val="00285F37"/>
    <w:rsid w:val="002900ED"/>
    <w:rsid w:val="00295424"/>
    <w:rsid w:val="002A1C28"/>
    <w:rsid w:val="002A4E1D"/>
    <w:rsid w:val="002B1701"/>
    <w:rsid w:val="002B1E05"/>
    <w:rsid w:val="002B7F0F"/>
    <w:rsid w:val="002C7AD1"/>
    <w:rsid w:val="002D58F8"/>
    <w:rsid w:val="002D5AE3"/>
    <w:rsid w:val="002D6E23"/>
    <w:rsid w:val="002D709C"/>
    <w:rsid w:val="002E038A"/>
    <w:rsid w:val="002E2C26"/>
    <w:rsid w:val="002E41E8"/>
    <w:rsid w:val="002F00CA"/>
    <w:rsid w:val="002F3CF7"/>
    <w:rsid w:val="002F5C7B"/>
    <w:rsid w:val="00300D27"/>
    <w:rsid w:val="00300DCF"/>
    <w:rsid w:val="0030319E"/>
    <w:rsid w:val="003105DD"/>
    <w:rsid w:val="00311B4B"/>
    <w:rsid w:val="00311DE9"/>
    <w:rsid w:val="00317B90"/>
    <w:rsid w:val="00321167"/>
    <w:rsid w:val="00322A2F"/>
    <w:rsid w:val="00326523"/>
    <w:rsid w:val="00330C7D"/>
    <w:rsid w:val="0033196A"/>
    <w:rsid w:val="00333DCF"/>
    <w:rsid w:val="00333F54"/>
    <w:rsid w:val="00335422"/>
    <w:rsid w:val="00335C60"/>
    <w:rsid w:val="00336D01"/>
    <w:rsid w:val="0034110C"/>
    <w:rsid w:val="0034329E"/>
    <w:rsid w:val="00351049"/>
    <w:rsid w:val="00357AB9"/>
    <w:rsid w:val="00360B51"/>
    <w:rsid w:val="0036754B"/>
    <w:rsid w:val="00367C97"/>
    <w:rsid w:val="00372333"/>
    <w:rsid w:val="0037605E"/>
    <w:rsid w:val="0037686F"/>
    <w:rsid w:val="00380F97"/>
    <w:rsid w:val="0038531A"/>
    <w:rsid w:val="0038560D"/>
    <w:rsid w:val="00385618"/>
    <w:rsid w:val="00390D94"/>
    <w:rsid w:val="003915EA"/>
    <w:rsid w:val="00392845"/>
    <w:rsid w:val="00392993"/>
    <w:rsid w:val="00393111"/>
    <w:rsid w:val="00395050"/>
    <w:rsid w:val="003A015C"/>
    <w:rsid w:val="003A04AF"/>
    <w:rsid w:val="003A3A42"/>
    <w:rsid w:val="003A3C69"/>
    <w:rsid w:val="003A6408"/>
    <w:rsid w:val="003B28A0"/>
    <w:rsid w:val="003B6D3C"/>
    <w:rsid w:val="003C212D"/>
    <w:rsid w:val="003C623D"/>
    <w:rsid w:val="003C78E8"/>
    <w:rsid w:val="003D22C0"/>
    <w:rsid w:val="003D3637"/>
    <w:rsid w:val="003D579B"/>
    <w:rsid w:val="003E50FB"/>
    <w:rsid w:val="003E62FB"/>
    <w:rsid w:val="003E68E2"/>
    <w:rsid w:val="003E78DF"/>
    <w:rsid w:val="003E7CA6"/>
    <w:rsid w:val="003F0A45"/>
    <w:rsid w:val="003F0D05"/>
    <w:rsid w:val="003F386C"/>
    <w:rsid w:val="003F3B8B"/>
    <w:rsid w:val="003F4C7C"/>
    <w:rsid w:val="003F6A53"/>
    <w:rsid w:val="003F6AAA"/>
    <w:rsid w:val="003F73B9"/>
    <w:rsid w:val="00412FAE"/>
    <w:rsid w:val="004157E5"/>
    <w:rsid w:val="004230D1"/>
    <w:rsid w:val="00424D8E"/>
    <w:rsid w:val="00425400"/>
    <w:rsid w:val="00433D8E"/>
    <w:rsid w:val="004402D6"/>
    <w:rsid w:val="004421A8"/>
    <w:rsid w:val="00444F7C"/>
    <w:rsid w:val="004522F6"/>
    <w:rsid w:val="00464071"/>
    <w:rsid w:val="0046618D"/>
    <w:rsid w:val="00466BA8"/>
    <w:rsid w:val="0047235A"/>
    <w:rsid w:val="004770FF"/>
    <w:rsid w:val="0048772E"/>
    <w:rsid w:val="00491772"/>
    <w:rsid w:val="004925CB"/>
    <w:rsid w:val="0049300A"/>
    <w:rsid w:val="00493F40"/>
    <w:rsid w:val="00493F82"/>
    <w:rsid w:val="004A00E5"/>
    <w:rsid w:val="004A1738"/>
    <w:rsid w:val="004A44D0"/>
    <w:rsid w:val="004B4719"/>
    <w:rsid w:val="004C2ABB"/>
    <w:rsid w:val="004C3176"/>
    <w:rsid w:val="004C35EE"/>
    <w:rsid w:val="004C39CF"/>
    <w:rsid w:val="004C5B26"/>
    <w:rsid w:val="004C680E"/>
    <w:rsid w:val="004C7718"/>
    <w:rsid w:val="004D0A51"/>
    <w:rsid w:val="004D0EF0"/>
    <w:rsid w:val="004D4C73"/>
    <w:rsid w:val="004D5593"/>
    <w:rsid w:val="004E5EE5"/>
    <w:rsid w:val="004F1841"/>
    <w:rsid w:val="004F2C55"/>
    <w:rsid w:val="004F3073"/>
    <w:rsid w:val="004F4388"/>
    <w:rsid w:val="00502A4D"/>
    <w:rsid w:val="00504D48"/>
    <w:rsid w:val="00506D3C"/>
    <w:rsid w:val="00512391"/>
    <w:rsid w:val="0051364F"/>
    <w:rsid w:val="00527494"/>
    <w:rsid w:val="005333DE"/>
    <w:rsid w:val="0053676A"/>
    <w:rsid w:val="00537503"/>
    <w:rsid w:val="00541A18"/>
    <w:rsid w:val="005447F7"/>
    <w:rsid w:val="00545C09"/>
    <w:rsid w:val="005517BD"/>
    <w:rsid w:val="00552171"/>
    <w:rsid w:val="00552759"/>
    <w:rsid w:val="005541CA"/>
    <w:rsid w:val="00556982"/>
    <w:rsid w:val="00557F77"/>
    <w:rsid w:val="0056147C"/>
    <w:rsid w:val="00562806"/>
    <w:rsid w:val="00565EBC"/>
    <w:rsid w:val="00567564"/>
    <w:rsid w:val="0056776F"/>
    <w:rsid w:val="00567C9F"/>
    <w:rsid w:val="00577C78"/>
    <w:rsid w:val="00580B35"/>
    <w:rsid w:val="005832C7"/>
    <w:rsid w:val="00583DE4"/>
    <w:rsid w:val="0059012C"/>
    <w:rsid w:val="005902CA"/>
    <w:rsid w:val="005924BA"/>
    <w:rsid w:val="00592B30"/>
    <w:rsid w:val="00592E2A"/>
    <w:rsid w:val="00597ED6"/>
    <w:rsid w:val="005A0A2E"/>
    <w:rsid w:val="005A14C4"/>
    <w:rsid w:val="005A42EF"/>
    <w:rsid w:val="005A4684"/>
    <w:rsid w:val="005A47D4"/>
    <w:rsid w:val="005A4A29"/>
    <w:rsid w:val="005A5276"/>
    <w:rsid w:val="005A64FF"/>
    <w:rsid w:val="005A7D2D"/>
    <w:rsid w:val="005B0804"/>
    <w:rsid w:val="005B36BD"/>
    <w:rsid w:val="005B5112"/>
    <w:rsid w:val="005B5502"/>
    <w:rsid w:val="005B6575"/>
    <w:rsid w:val="005B6F6B"/>
    <w:rsid w:val="005B6F71"/>
    <w:rsid w:val="005B715A"/>
    <w:rsid w:val="005C242C"/>
    <w:rsid w:val="005C2F89"/>
    <w:rsid w:val="005C3280"/>
    <w:rsid w:val="005C4F05"/>
    <w:rsid w:val="005D0FC2"/>
    <w:rsid w:val="005D1847"/>
    <w:rsid w:val="005D3134"/>
    <w:rsid w:val="005D32A3"/>
    <w:rsid w:val="005D4E53"/>
    <w:rsid w:val="005E3612"/>
    <w:rsid w:val="005E3761"/>
    <w:rsid w:val="005E3833"/>
    <w:rsid w:val="005E4B3E"/>
    <w:rsid w:val="005F3EE6"/>
    <w:rsid w:val="005F6284"/>
    <w:rsid w:val="00602705"/>
    <w:rsid w:val="006109BA"/>
    <w:rsid w:val="0061347B"/>
    <w:rsid w:val="006142F2"/>
    <w:rsid w:val="00616774"/>
    <w:rsid w:val="006173CB"/>
    <w:rsid w:val="0061797D"/>
    <w:rsid w:val="0062008F"/>
    <w:rsid w:val="00621853"/>
    <w:rsid w:val="00621A27"/>
    <w:rsid w:val="00623358"/>
    <w:rsid w:val="006256D7"/>
    <w:rsid w:val="00625BF9"/>
    <w:rsid w:val="00626594"/>
    <w:rsid w:val="00626BF1"/>
    <w:rsid w:val="00627F61"/>
    <w:rsid w:val="006336F7"/>
    <w:rsid w:val="00633DD5"/>
    <w:rsid w:val="0064209E"/>
    <w:rsid w:val="00642619"/>
    <w:rsid w:val="0064343E"/>
    <w:rsid w:val="0064651B"/>
    <w:rsid w:val="00647321"/>
    <w:rsid w:val="00650E6E"/>
    <w:rsid w:val="006515B5"/>
    <w:rsid w:val="00652349"/>
    <w:rsid w:val="00655EDB"/>
    <w:rsid w:val="00655F4C"/>
    <w:rsid w:val="00660587"/>
    <w:rsid w:val="00660CDF"/>
    <w:rsid w:val="00665ED8"/>
    <w:rsid w:val="00666ED0"/>
    <w:rsid w:val="00667497"/>
    <w:rsid w:val="00672262"/>
    <w:rsid w:val="00672D5F"/>
    <w:rsid w:val="00675FD6"/>
    <w:rsid w:val="0068066C"/>
    <w:rsid w:val="00685AD9"/>
    <w:rsid w:val="00685CF4"/>
    <w:rsid w:val="0068709D"/>
    <w:rsid w:val="00687219"/>
    <w:rsid w:val="00691C98"/>
    <w:rsid w:val="00691E8A"/>
    <w:rsid w:val="00697AE0"/>
    <w:rsid w:val="006A4129"/>
    <w:rsid w:val="006B1527"/>
    <w:rsid w:val="006B2179"/>
    <w:rsid w:val="006B4DCC"/>
    <w:rsid w:val="006B5A05"/>
    <w:rsid w:val="006C0231"/>
    <w:rsid w:val="006C62EC"/>
    <w:rsid w:val="006C6EC2"/>
    <w:rsid w:val="006D04A9"/>
    <w:rsid w:val="006D47C2"/>
    <w:rsid w:val="006D7D4E"/>
    <w:rsid w:val="006E178D"/>
    <w:rsid w:val="006E2884"/>
    <w:rsid w:val="006F59E7"/>
    <w:rsid w:val="006F5BFE"/>
    <w:rsid w:val="006F6BA4"/>
    <w:rsid w:val="006F7C5F"/>
    <w:rsid w:val="006F7E14"/>
    <w:rsid w:val="00702045"/>
    <w:rsid w:val="00703293"/>
    <w:rsid w:val="00705B23"/>
    <w:rsid w:val="00705B9C"/>
    <w:rsid w:val="00710FDC"/>
    <w:rsid w:val="00711B8A"/>
    <w:rsid w:val="00712EE3"/>
    <w:rsid w:val="00716380"/>
    <w:rsid w:val="00720A59"/>
    <w:rsid w:val="0072136F"/>
    <w:rsid w:val="007217FE"/>
    <w:rsid w:val="00725D40"/>
    <w:rsid w:val="00742888"/>
    <w:rsid w:val="00742930"/>
    <w:rsid w:val="00742E5C"/>
    <w:rsid w:val="0074474B"/>
    <w:rsid w:val="007464B3"/>
    <w:rsid w:val="007475EF"/>
    <w:rsid w:val="007476B0"/>
    <w:rsid w:val="00753BBD"/>
    <w:rsid w:val="00756F62"/>
    <w:rsid w:val="00757B56"/>
    <w:rsid w:val="00763DEC"/>
    <w:rsid w:val="00764FC2"/>
    <w:rsid w:val="00765250"/>
    <w:rsid w:val="00765276"/>
    <w:rsid w:val="00765A12"/>
    <w:rsid w:val="00770DC1"/>
    <w:rsid w:val="00775541"/>
    <w:rsid w:val="00777D72"/>
    <w:rsid w:val="00781986"/>
    <w:rsid w:val="00782997"/>
    <w:rsid w:val="00784898"/>
    <w:rsid w:val="0079374F"/>
    <w:rsid w:val="007A0968"/>
    <w:rsid w:val="007A09D7"/>
    <w:rsid w:val="007A1AD5"/>
    <w:rsid w:val="007A416D"/>
    <w:rsid w:val="007A52D5"/>
    <w:rsid w:val="007A784B"/>
    <w:rsid w:val="007B55CD"/>
    <w:rsid w:val="007B671F"/>
    <w:rsid w:val="007C24A6"/>
    <w:rsid w:val="007C37C7"/>
    <w:rsid w:val="007C44C8"/>
    <w:rsid w:val="007C4F14"/>
    <w:rsid w:val="007C56BC"/>
    <w:rsid w:val="007D341E"/>
    <w:rsid w:val="007E133F"/>
    <w:rsid w:val="007E2136"/>
    <w:rsid w:val="007E5EE9"/>
    <w:rsid w:val="007E6AB3"/>
    <w:rsid w:val="007F01D1"/>
    <w:rsid w:val="007F22B8"/>
    <w:rsid w:val="007F2858"/>
    <w:rsid w:val="008041C7"/>
    <w:rsid w:val="00806AFD"/>
    <w:rsid w:val="008071EA"/>
    <w:rsid w:val="0081054F"/>
    <w:rsid w:val="00817436"/>
    <w:rsid w:val="00822586"/>
    <w:rsid w:val="00823DC2"/>
    <w:rsid w:val="00824D75"/>
    <w:rsid w:val="00832CE3"/>
    <w:rsid w:val="00833CA7"/>
    <w:rsid w:val="00834F2C"/>
    <w:rsid w:val="00837826"/>
    <w:rsid w:val="00841701"/>
    <w:rsid w:val="00843531"/>
    <w:rsid w:val="00845F24"/>
    <w:rsid w:val="00852000"/>
    <w:rsid w:val="008521BB"/>
    <w:rsid w:val="0085220D"/>
    <w:rsid w:val="0085400D"/>
    <w:rsid w:val="008553B7"/>
    <w:rsid w:val="008628BB"/>
    <w:rsid w:val="008634D8"/>
    <w:rsid w:val="00867B51"/>
    <w:rsid w:val="0087161B"/>
    <w:rsid w:val="0087183D"/>
    <w:rsid w:val="00871B64"/>
    <w:rsid w:val="008723CB"/>
    <w:rsid w:val="0087280E"/>
    <w:rsid w:val="00873CC4"/>
    <w:rsid w:val="00880AF3"/>
    <w:rsid w:val="00883E27"/>
    <w:rsid w:val="00883FCD"/>
    <w:rsid w:val="00884867"/>
    <w:rsid w:val="00885B83"/>
    <w:rsid w:val="008975E2"/>
    <w:rsid w:val="008A0E6C"/>
    <w:rsid w:val="008A23FF"/>
    <w:rsid w:val="008A4071"/>
    <w:rsid w:val="008B4696"/>
    <w:rsid w:val="008B5375"/>
    <w:rsid w:val="008B6829"/>
    <w:rsid w:val="008B71EC"/>
    <w:rsid w:val="008C5069"/>
    <w:rsid w:val="008C67D7"/>
    <w:rsid w:val="008D0221"/>
    <w:rsid w:val="008E38BD"/>
    <w:rsid w:val="008E67B0"/>
    <w:rsid w:val="008E78B2"/>
    <w:rsid w:val="008F592B"/>
    <w:rsid w:val="008F682B"/>
    <w:rsid w:val="00903248"/>
    <w:rsid w:val="00906A0D"/>
    <w:rsid w:val="009078B4"/>
    <w:rsid w:val="009155C8"/>
    <w:rsid w:val="00917F0F"/>
    <w:rsid w:val="00924BB0"/>
    <w:rsid w:val="009266F1"/>
    <w:rsid w:val="0093261A"/>
    <w:rsid w:val="00932801"/>
    <w:rsid w:val="009333BE"/>
    <w:rsid w:val="00940304"/>
    <w:rsid w:val="00945E31"/>
    <w:rsid w:val="00945F67"/>
    <w:rsid w:val="0094613C"/>
    <w:rsid w:val="0095369F"/>
    <w:rsid w:val="009568A3"/>
    <w:rsid w:val="0095701B"/>
    <w:rsid w:val="00965724"/>
    <w:rsid w:val="00967C55"/>
    <w:rsid w:val="009702CB"/>
    <w:rsid w:val="009739E7"/>
    <w:rsid w:val="009774F3"/>
    <w:rsid w:val="009816B5"/>
    <w:rsid w:val="00981B66"/>
    <w:rsid w:val="009827EC"/>
    <w:rsid w:val="00984127"/>
    <w:rsid w:val="00986F83"/>
    <w:rsid w:val="009934BF"/>
    <w:rsid w:val="00994CD5"/>
    <w:rsid w:val="009A6D96"/>
    <w:rsid w:val="009A7FBE"/>
    <w:rsid w:val="009B45A6"/>
    <w:rsid w:val="009B6F7F"/>
    <w:rsid w:val="009C06B3"/>
    <w:rsid w:val="009C1463"/>
    <w:rsid w:val="009C20C6"/>
    <w:rsid w:val="009C2B28"/>
    <w:rsid w:val="009C5F79"/>
    <w:rsid w:val="009C703F"/>
    <w:rsid w:val="009D0326"/>
    <w:rsid w:val="009F17D1"/>
    <w:rsid w:val="009F3738"/>
    <w:rsid w:val="009F7F14"/>
    <w:rsid w:val="00A06364"/>
    <w:rsid w:val="00A120DF"/>
    <w:rsid w:val="00A13DC6"/>
    <w:rsid w:val="00A14297"/>
    <w:rsid w:val="00A14A9F"/>
    <w:rsid w:val="00A170F8"/>
    <w:rsid w:val="00A205BE"/>
    <w:rsid w:val="00A209D8"/>
    <w:rsid w:val="00A22139"/>
    <w:rsid w:val="00A30CCF"/>
    <w:rsid w:val="00A31700"/>
    <w:rsid w:val="00A353E5"/>
    <w:rsid w:val="00A42F0E"/>
    <w:rsid w:val="00A4509B"/>
    <w:rsid w:val="00A47D1B"/>
    <w:rsid w:val="00A52D7E"/>
    <w:rsid w:val="00A538ED"/>
    <w:rsid w:val="00A53F39"/>
    <w:rsid w:val="00A5510A"/>
    <w:rsid w:val="00A600C9"/>
    <w:rsid w:val="00A6056C"/>
    <w:rsid w:val="00A61EE0"/>
    <w:rsid w:val="00A65E5A"/>
    <w:rsid w:val="00A66979"/>
    <w:rsid w:val="00A73CB6"/>
    <w:rsid w:val="00A73EF0"/>
    <w:rsid w:val="00A75454"/>
    <w:rsid w:val="00A77A01"/>
    <w:rsid w:val="00A80F22"/>
    <w:rsid w:val="00A81141"/>
    <w:rsid w:val="00A81487"/>
    <w:rsid w:val="00A814E2"/>
    <w:rsid w:val="00A8206A"/>
    <w:rsid w:val="00A85151"/>
    <w:rsid w:val="00A94CB3"/>
    <w:rsid w:val="00A94FF1"/>
    <w:rsid w:val="00A9520C"/>
    <w:rsid w:val="00A9556F"/>
    <w:rsid w:val="00AA00DB"/>
    <w:rsid w:val="00AA0E05"/>
    <w:rsid w:val="00AA12D2"/>
    <w:rsid w:val="00AA1A7C"/>
    <w:rsid w:val="00AA1E01"/>
    <w:rsid w:val="00AB3C8E"/>
    <w:rsid w:val="00AC0932"/>
    <w:rsid w:val="00AC2143"/>
    <w:rsid w:val="00AC464E"/>
    <w:rsid w:val="00AC6544"/>
    <w:rsid w:val="00AD3C14"/>
    <w:rsid w:val="00AD52B7"/>
    <w:rsid w:val="00AE5498"/>
    <w:rsid w:val="00AF00CE"/>
    <w:rsid w:val="00AF116A"/>
    <w:rsid w:val="00AF1FAB"/>
    <w:rsid w:val="00AF672F"/>
    <w:rsid w:val="00B01CF4"/>
    <w:rsid w:val="00B02FEE"/>
    <w:rsid w:val="00B04D48"/>
    <w:rsid w:val="00B05CFD"/>
    <w:rsid w:val="00B06A04"/>
    <w:rsid w:val="00B10DE3"/>
    <w:rsid w:val="00B13963"/>
    <w:rsid w:val="00B13E93"/>
    <w:rsid w:val="00B17419"/>
    <w:rsid w:val="00B2121F"/>
    <w:rsid w:val="00B22B8B"/>
    <w:rsid w:val="00B24CC2"/>
    <w:rsid w:val="00B26AD8"/>
    <w:rsid w:val="00B33784"/>
    <w:rsid w:val="00B35630"/>
    <w:rsid w:val="00B36081"/>
    <w:rsid w:val="00B5093B"/>
    <w:rsid w:val="00B51DA7"/>
    <w:rsid w:val="00B57B0E"/>
    <w:rsid w:val="00B60492"/>
    <w:rsid w:val="00B621D0"/>
    <w:rsid w:val="00B667A8"/>
    <w:rsid w:val="00B7374B"/>
    <w:rsid w:val="00B750A2"/>
    <w:rsid w:val="00B80174"/>
    <w:rsid w:val="00B80D61"/>
    <w:rsid w:val="00B84533"/>
    <w:rsid w:val="00B8574F"/>
    <w:rsid w:val="00B85D81"/>
    <w:rsid w:val="00B87CC5"/>
    <w:rsid w:val="00B9204B"/>
    <w:rsid w:val="00BA065D"/>
    <w:rsid w:val="00BA1E41"/>
    <w:rsid w:val="00BA781E"/>
    <w:rsid w:val="00BB004C"/>
    <w:rsid w:val="00BB0E3B"/>
    <w:rsid w:val="00BB41A5"/>
    <w:rsid w:val="00BB46E4"/>
    <w:rsid w:val="00BD088C"/>
    <w:rsid w:val="00BD1AA7"/>
    <w:rsid w:val="00BE5132"/>
    <w:rsid w:val="00BE5B15"/>
    <w:rsid w:val="00BF5A42"/>
    <w:rsid w:val="00BF6A51"/>
    <w:rsid w:val="00BF7AF9"/>
    <w:rsid w:val="00C01CB6"/>
    <w:rsid w:val="00C04977"/>
    <w:rsid w:val="00C05195"/>
    <w:rsid w:val="00C06146"/>
    <w:rsid w:val="00C07A1D"/>
    <w:rsid w:val="00C11E57"/>
    <w:rsid w:val="00C131D2"/>
    <w:rsid w:val="00C157E9"/>
    <w:rsid w:val="00C2349E"/>
    <w:rsid w:val="00C254F1"/>
    <w:rsid w:val="00C25919"/>
    <w:rsid w:val="00C33441"/>
    <w:rsid w:val="00C33643"/>
    <w:rsid w:val="00C3522B"/>
    <w:rsid w:val="00C36BA3"/>
    <w:rsid w:val="00C41F23"/>
    <w:rsid w:val="00C464D8"/>
    <w:rsid w:val="00C46B6F"/>
    <w:rsid w:val="00C47C47"/>
    <w:rsid w:val="00C515D2"/>
    <w:rsid w:val="00C53C56"/>
    <w:rsid w:val="00C54171"/>
    <w:rsid w:val="00C55770"/>
    <w:rsid w:val="00C55849"/>
    <w:rsid w:val="00C63ACA"/>
    <w:rsid w:val="00C646A2"/>
    <w:rsid w:val="00C7231B"/>
    <w:rsid w:val="00C7273E"/>
    <w:rsid w:val="00C7277A"/>
    <w:rsid w:val="00C7470D"/>
    <w:rsid w:val="00C75972"/>
    <w:rsid w:val="00C821D1"/>
    <w:rsid w:val="00C82DF3"/>
    <w:rsid w:val="00C85365"/>
    <w:rsid w:val="00C92184"/>
    <w:rsid w:val="00C93853"/>
    <w:rsid w:val="00C9415B"/>
    <w:rsid w:val="00C941AD"/>
    <w:rsid w:val="00C94658"/>
    <w:rsid w:val="00C96CF4"/>
    <w:rsid w:val="00CA1259"/>
    <w:rsid w:val="00CA2E0E"/>
    <w:rsid w:val="00CA7FED"/>
    <w:rsid w:val="00CB00E3"/>
    <w:rsid w:val="00CB0F19"/>
    <w:rsid w:val="00CB2A04"/>
    <w:rsid w:val="00CB305B"/>
    <w:rsid w:val="00CB30B4"/>
    <w:rsid w:val="00CB4E5A"/>
    <w:rsid w:val="00CB5925"/>
    <w:rsid w:val="00CC0BCF"/>
    <w:rsid w:val="00CC0E60"/>
    <w:rsid w:val="00CC10C0"/>
    <w:rsid w:val="00CC1B4C"/>
    <w:rsid w:val="00CC43BF"/>
    <w:rsid w:val="00CD481B"/>
    <w:rsid w:val="00CD4955"/>
    <w:rsid w:val="00CD4A6B"/>
    <w:rsid w:val="00CE205F"/>
    <w:rsid w:val="00CE5F6F"/>
    <w:rsid w:val="00CF0855"/>
    <w:rsid w:val="00CF4AC9"/>
    <w:rsid w:val="00D051DE"/>
    <w:rsid w:val="00D06A99"/>
    <w:rsid w:val="00D07111"/>
    <w:rsid w:val="00D073C9"/>
    <w:rsid w:val="00D074E2"/>
    <w:rsid w:val="00D23CB2"/>
    <w:rsid w:val="00D23E88"/>
    <w:rsid w:val="00D31F69"/>
    <w:rsid w:val="00D33A92"/>
    <w:rsid w:val="00D33ACE"/>
    <w:rsid w:val="00D3739B"/>
    <w:rsid w:val="00D37678"/>
    <w:rsid w:val="00D424F6"/>
    <w:rsid w:val="00D47ADF"/>
    <w:rsid w:val="00D502C4"/>
    <w:rsid w:val="00D6325A"/>
    <w:rsid w:val="00D73412"/>
    <w:rsid w:val="00D75722"/>
    <w:rsid w:val="00D767A5"/>
    <w:rsid w:val="00D76E93"/>
    <w:rsid w:val="00D842E5"/>
    <w:rsid w:val="00D846E9"/>
    <w:rsid w:val="00D852C5"/>
    <w:rsid w:val="00D86E23"/>
    <w:rsid w:val="00D87505"/>
    <w:rsid w:val="00D906B7"/>
    <w:rsid w:val="00D935ED"/>
    <w:rsid w:val="00D95A62"/>
    <w:rsid w:val="00D9724A"/>
    <w:rsid w:val="00D97805"/>
    <w:rsid w:val="00DA0D83"/>
    <w:rsid w:val="00DA3CF1"/>
    <w:rsid w:val="00DA7257"/>
    <w:rsid w:val="00DA7F65"/>
    <w:rsid w:val="00DB331F"/>
    <w:rsid w:val="00DB390E"/>
    <w:rsid w:val="00DB40B2"/>
    <w:rsid w:val="00DB5F4A"/>
    <w:rsid w:val="00DB6D94"/>
    <w:rsid w:val="00DC325B"/>
    <w:rsid w:val="00DC391A"/>
    <w:rsid w:val="00DC5375"/>
    <w:rsid w:val="00DD20C7"/>
    <w:rsid w:val="00DD4293"/>
    <w:rsid w:val="00DE1766"/>
    <w:rsid w:val="00DE3458"/>
    <w:rsid w:val="00DE7012"/>
    <w:rsid w:val="00E00A52"/>
    <w:rsid w:val="00E01429"/>
    <w:rsid w:val="00E01F05"/>
    <w:rsid w:val="00E02505"/>
    <w:rsid w:val="00E02B9D"/>
    <w:rsid w:val="00E0518F"/>
    <w:rsid w:val="00E16E93"/>
    <w:rsid w:val="00E1780E"/>
    <w:rsid w:val="00E25A82"/>
    <w:rsid w:val="00E30999"/>
    <w:rsid w:val="00E351FF"/>
    <w:rsid w:val="00E3605D"/>
    <w:rsid w:val="00E37049"/>
    <w:rsid w:val="00E37CFD"/>
    <w:rsid w:val="00E504CC"/>
    <w:rsid w:val="00E5346F"/>
    <w:rsid w:val="00E5389F"/>
    <w:rsid w:val="00E634DE"/>
    <w:rsid w:val="00E65E4E"/>
    <w:rsid w:val="00E70F7D"/>
    <w:rsid w:val="00E74EB6"/>
    <w:rsid w:val="00E750E0"/>
    <w:rsid w:val="00E753BE"/>
    <w:rsid w:val="00E81D35"/>
    <w:rsid w:val="00E93A2F"/>
    <w:rsid w:val="00E96AFD"/>
    <w:rsid w:val="00EA1E6D"/>
    <w:rsid w:val="00EA4CC5"/>
    <w:rsid w:val="00EA51FD"/>
    <w:rsid w:val="00EA7C1E"/>
    <w:rsid w:val="00EB1E2B"/>
    <w:rsid w:val="00EB25B8"/>
    <w:rsid w:val="00EB579F"/>
    <w:rsid w:val="00EC36B3"/>
    <w:rsid w:val="00EC4E88"/>
    <w:rsid w:val="00EC543D"/>
    <w:rsid w:val="00EC68CD"/>
    <w:rsid w:val="00ED260C"/>
    <w:rsid w:val="00ED5D3C"/>
    <w:rsid w:val="00ED6E3E"/>
    <w:rsid w:val="00EE548C"/>
    <w:rsid w:val="00EE55E2"/>
    <w:rsid w:val="00EE5729"/>
    <w:rsid w:val="00EE74B3"/>
    <w:rsid w:val="00EF1192"/>
    <w:rsid w:val="00EF68C9"/>
    <w:rsid w:val="00EF6BC0"/>
    <w:rsid w:val="00EF7914"/>
    <w:rsid w:val="00F02304"/>
    <w:rsid w:val="00F051FB"/>
    <w:rsid w:val="00F1208D"/>
    <w:rsid w:val="00F16339"/>
    <w:rsid w:val="00F20680"/>
    <w:rsid w:val="00F23EC5"/>
    <w:rsid w:val="00F24137"/>
    <w:rsid w:val="00F24265"/>
    <w:rsid w:val="00F24442"/>
    <w:rsid w:val="00F27436"/>
    <w:rsid w:val="00F368C2"/>
    <w:rsid w:val="00F43C1D"/>
    <w:rsid w:val="00F44565"/>
    <w:rsid w:val="00F47227"/>
    <w:rsid w:val="00F51DA1"/>
    <w:rsid w:val="00F5428D"/>
    <w:rsid w:val="00F563AF"/>
    <w:rsid w:val="00F60422"/>
    <w:rsid w:val="00F619E2"/>
    <w:rsid w:val="00F61C71"/>
    <w:rsid w:val="00F647B3"/>
    <w:rsid w:val="00F64F77"/>
    <w:rsid w:val="00F65821"/>
    <w:rsid w:val="00F71034"/>
    <w:rsid w:val="00F7616A"/>
    <w:rsid w:val="00F7655B"/>
    <w:rsid w:val="00F77AE1"/>
    <w:rsid w:val="00F8006A"/>
    <w:rsid w:val="00F80F20"/>
    <w:rsid w:val="00F82A47"/>
    <w:rsid w:val="00F8597A"/>
    <w:rsid w:val="00F926D7"/>
    <w:rsid w:val="00F92D9C"/>
    <w:rsid w:val="00F93A75"/>
    <w:rsid w:val="00FA1F61"/>
    <w:rsid w:val="00FB1A30"/>
    <w:rsid w:val="00FC0349"/>
    <w:rsid w:val="00FC4E85"/>
    <w:rsid w:val="00FC70C2"/>
    <w:rsid w:val="00FC7D2B"/>
    <w:rsid w:val="00FC7D76"/>
    <w:rsid w:val="00FD0225"/>
    <w:rsid w:val="00FD2B6A"/>
    <w:rsid w:val="00FD4A24"/>
    <w:rsid w:val="00FE499D"/>
    <w:rsid w:val="00FE4D22"/>
    <w:rsid w:val="00FE7E29"/>
    <w:rsid w:val="00FF1C80"/>
    <w:rsid w:val="00FF204E"/>
    <w:rsid w:val="00FF3209"/>
    <w:rsid w:val="00FF4B41"/>
    <w:rsid w:val="08C1D9BB"/>
    <w:rsid w:val="17FF0F29"/>
    <w:rsid w:val="339772C2"/>
    <w:rsid w:val="3E44FA66"/>
    <w:rsid w:val="41895D87"/>
    <w:rsid w:val="4E6FBA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1C7CB"/>
  <w15:chartTrackingRefBased/>
  <w15:docId w15:val="{405C5E65-F020-4504-B678-0D4DAD617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E71"/>
    <w:pPr>
      <w:spacing w:before="120" w:after="12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395050"/>
    <w:pPr>
      <w:keepNext/>
      <w:keepLines/>
      <w:pageBreakBefore/>
      <w:numPr>
        <w:numId w:val="11"/>
      </w:numPr>
      <w:spacing w:before="0"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012E24"/>
    <w:pPr>
      <w:keepNext/>
      <w:keepLines/>
      <w:numPr>
        <w:ilvl w:val="1"/>
        <w:numId w:val="1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7280E"/>
    <w:pPr>
      <w:keepNext/>
      <w:keepLines/>
      <w:numPr>
        <w:ilvl w:val="2"/>
        <w:numId w:val="11"/>
      </w:numPr>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5541CA"/>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541CA"/>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541CA"/>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541CA"/>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541CA"/>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41CA"/>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050"/>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39505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95050"/>
    <w:rPr>
      <w:rFonts w:ascii="Times New Roman" w:eastAsiaTheme="majorEastAsia" w:hAnsi="Times New Roman" w:cstheme="majorBidi"/>
      <w:i/>
      <w:sz w:val="26"/>
      <w:szCs w:val="24"/>
    </w:rPr>
  </w:style>
  <w:style w:type="paragraph" w:customStyle="1" w:styleId="DoanVB">
    <w:name w:val="DoanVB"/>
    <w:basedOn w:val="Normal"/>
    <w:link w:val="DoanVBChar"/>
    <w:qFormat/>
    <w:rsid w:val="00395050"/>
    <w:pPr>
      <w:ind w:firstLine="567"/>
    </w:pPr>
    <w:rPr>
      <w:rFonts w:eastAsiaTheme="majorEastAsia" w:cstheme="majorBidi"/>
      <w:szCs w:val="26"/>
    </w:rPr>
  </w:style>
  <w:style w:type="paragraph" w:customStyle="1" w:styleId="StyleTr">
    <w:name w:val="Style Trừ"/>
    <w:basedOn w:val="Normal"/>
    <w:qFormat/>
    <w:rsid w:val="00EB1E2B"/>
    <w:pPr>
      <w:numPr>
        <w:numId w:val="15"/>
      </w:numPr>
      <w:ind w:left="851" w:hanging="284"/>
    </w:pPr>
  </w:style>
  <w:style w:type="paragraph" w:customStyle="1" w:styleId="StyleCng">
    <w:name w:val="Style Cộng"/>
    <w:basedOn w:val="Normal"/>
    <w:qFormat/>
    <w:rsid w:val="00EB1E2B"/>
    <w:pPr>
      <w:numPr>
        <w:numId w:val="14"/>
      </w:numPr>
      <w:ind w:left="1135" w:hanging="284"/>
    </w:pPr>
  </w:style>
  <w:style w:type="paragraph" w:styleId="Header">
    <w:name w:val="header"/>
    <w:basedOn w:val="Normal"/>
    <w:link w:val="HeaderChar"/>
    <w:uiPriority w:val="99"/>
    <w:unhideWhenUsed/>
    <w:rsid w:val="00CB2A0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B2A04"/>
    <w:rPr>
      <w:rFonts w:ascii="Times New Roman" w:hAnsi="Times New Roman"/>
      <w:sz w:val="26"/>
    </w:rPr>
  </w:style>
  <w:style w:type="paragraph" w:styleId="Footer">
    <w:name w:val="footer"/>
    <w:basedOn w:val="Normal"/>
    <w:link w:val="FooterChar"/>
    <w:uiPriority w:val="99"/>
    <w:unhideWhenUsed/>
    <w:rsid w:val="00CB2A0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B2A04"/>
    <w:rPr>
      <w:rFonts w:ascii="Times New Roman" w:hAnsi="Times New Roman"/>
      <w:sz w:val="26"/>
    </w:rPr>
  </w:style>
  <w:style w:type="table" w:styleId="TableGrid">
    <w:name w:val="Table Grid"/>
    <w:basedOn w:val="TableNormal"/>
    <w:uiPriority w:val="39"/>
    <w:rsid w:val="00FC7D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541CA"/>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5541CA"/>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541CA"/>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541CA"/>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541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41C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CB0F19"/>
    <w:pPr>
      <w:ind w:left="720"/>
      <w:contextualSpacing/>
    </w:pPr>
  </w:style>
  <w:style w:type="character" w:customStyle="1" w:styleId="DoanVBChar">
    <w:name w:val="DoanVB Char"/>
    <w:basedOn w:val="DefaultParagraphFont"/>
    <w:link w:val="DoanVB"/>
    <w:rsid w:val="00E30999"/>
    <w:rPr>
      <w:rFonts w:ascii="Times New Roman" w:eastAsiaTheme="majorEastAsia" w:hAnsi="Times New Roman" w:cstheme="majorBidi"/>
      <w:sz w:val="26"/>
      <w:szCs w:val="26"/>
    </w:rPr>
  </w:style>
  <w:style w:type="paragraph" w:styleId="NormalWeb">
    <w:name w:val="Normal (Web)"/>
    <w:basedOn w:val="Normal"/>
    <w:uiPriority w:val="99"/>
    <w:unhideWhenUsed/>
    <w:rsid w:val="00502A4D"/>
    <w:pPr>
      <w:spacing w:before="100" w:beforeAutospacing="1" w:after="100" w:afterAutospacing="1" w:line="240" w:lineRule="auto"/>
      <w:jc w:val="left"/>
    </w:pPr>
    <w:rPr>
      <w:rFonts w:eastAsia="Times New Roman" w:cs="Times New Roman"/>
      <w:sz w:val="24"/>
      <w:szCs w:val="24"/>
      <w:lang w:eastAsia="ja-JP"/>
    </w:rPr>
  </w:style>
  <w:style w:type="paragraph" w:styleId="Caption">
    <w:name w:val="caption"/>
    <w:basedOn w:val="Normal"/>
    <w:next w:val="Normal"/>
    <w:uiPriority w:val="35"/>
    <w:unhideWhenUsed/>
    <w:qFormat/>
    <w:rsid w:val="002D58F8"/>
    <w:rPr>
      <w:i/>
      <w:iCs/>
      <w:szCs w:val="18"/>
    </w:rPr>
  </w:style>
  <w:style w:type="paragraph" w:styleId="TOC1">
    <w:name w:val="toc 1"/>
    <w:basedOn w:val="Normal"/>
    <w:next w:val="Normal"/>
    <w:autoRedefine/>
    <w:uiPriority w:val="39"/>
    <w:unhideWhenUsed/>
    <w:rsid w:val="00C75972"/>
    <w:pPr>
      <w:spacing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C75972"/>
    <w:pPr>
      <w:spacing w:after="0"/>
      <w:ind w:left="260"/>
      <w:jc w:val="left"/>
    </w:pPr>
    <w:rPr>
      <w:rFonts w:asciiTheme="minorHAnsi" w:hAnsiTheme="minorHAnsi" w:cstheme="minorHAnsi"/>
      <w:b/>
      <w:bCs/>
      <w:sz w:val="22"/>
    </w:rPr>
  </w:style>
  <w:style w:type="paragraph" w:styleId="TOC3">
    <w:name w:val="toc 3"/>
    <w:basedOn w:val="Normal"/>
    <w:next w:val="Normal"/>
    <w:autoRedefine/>
    <w:uiPriority w:val="39"/>
    <w:unhideWhenUsed/>
    <w:rsid w:val="00C75972"/>
    <w:pPr>
      <w:spacing w:before="0" w:after="0"/>
      <w:ind w:left="520"/>
      <w:jc w:val="left"/>
    </w:pPr>
    <w:rPr>
      <w:rFonts w:asciiTheme="minorHAnsi" w:hAnsiTheme="minorHAnsi" w:cstheme="minorHAnsi"/>
      <w:sz w:val="20"/>
      <w:szCs w:val="20"/>
    </w:rPr>
  </w:style>
  <w:style w:type="character" w:styleId="Hyperlink">
    <w:name w:val="Hyperlink"/>
    <w:basedOn w:val="DefaultParagraphFont"/>
    <w:uiPriority w:val="99"/>
    <w:unhideWhenUsed/>
    <w:rsid w:val="00C75972"/>
    <w:rPr>
      <w:color w:val="0563C1" w:themeColor="hyperlink"/>
      <w:u w:val="single"/>
    </w:rPr>
  </w:style>
  <w:style w:type="paragraph" w:styleId="TableofFigures">
    <w:name w:val="table of figures"/>
    <w:basedOn w:val="Normal"/>
    <w:next w:val="Normal"/>
    <w:uiPriority w:val="99"/>
    <w:unhideWhenUsed/>
    <w:rsid w:val="004C5B26"/>
    <w:pPr>
      <w:spacing w:after="0"/>
    </w:pPr>
  </w:style>
  <w:style w:type="character" w:styleId="Strong">
    <w:name w:val="Strong"/>
    <w:basedOn w:val="DefaultParagraphFont"/>
    <w:uiPriority w:val="22"/>
    <w:qFormat/>
    <w:rsid w:val="00E70F7D"/>
    <w:rPr>
      <w:b/>
      <w:bCs/>
    </w:rPr>
  </w:style>
  <w:style w:type="paragraph" w:styleId="TOCHeading">
    <w:name w:val="TOC Heading"/>
    <w:basedOn w:val="Heading1"/>
    <w:next w:val="Normal"/>
    <w:uiPriority w:val="39"/>
    <w:unhideWhenUsed/>
    <w:qFormat/>
    <w:rsid w:val="00EC543D"/>
    <w:pPr>
      <w:pageBreakBefore w:val="0"/>
      <w:numPr>
        <w:numId w:val="0"/>
      </w:numPr>
      <w:spacing w:before="480" w:after="0" w:line="276" w:lineRule="auto"/>
      <w:jc w:val="left"/>
      <w:outlineLvl w:val="9"/>
    </w:pPr>
    <w:rPr>
      <w:rFonts w:asciiTheme="majorHAnsi" w:hAnsiTheme="majorHAnsi"/>
      <w:bCs/>
      <w:caps w:val="0"/>
      <w:color w:val="2F5496" w:themeColor="accent1" w:themeShade="BF"/>
      <w:sz w:val="28"/>
      <w:szCs w:val="28"/>
    </w:rPr>
  </w:style>
  <w:style w:type="paragraph" w:styleId="TOC4">
    <w:name w:val="toc 4"/>
    <w:basedOn w:val="Normal"/>
    <w:next w:val="Normal"/>
    <w:autoRedefine/>
    <w:uiPriority w:val="39"/>
    <w:semiHidden/>
    <w:unhideWhenUsed/>
    <w:rsid w:val="00EC543D"/>
    <w:pPr>
      <w:spacing w:before="0" w:after="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C543D"/>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C543D"/>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C543D"/>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C543D"/>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C543D"/>
    <w:pPr>
      <w:spacing w:before="0" w:after="0"/>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9532">
      <w:bodyDiv w:val="1"/>
      <w:marLeft w:val="0"/>
      <w:marRight w:val="0"/>
      <w:marTop w:val="0"/>
      <w:marBottom w:val="0"/>
      <w:divBdr>
        <w:top w:val="none" w:sz="0" w:space="0" w:color="auto"/>
        <w:left w:val="none" w:sz="0" w:space="0" w:color="auto"/>
        <w:bottom w:val="none" w:sz="0" w:space="0" w:color="auto"/>
        <w:right w:val="none" w:sz="0" w:space="0" w:color="auto"/>
      </w:divBdr>
    </w:div>
    <w:div w:id="133064188">
      <w:bodyDiv w:val="1"/>
      <w:marLeft w:val="0"/>
      <w:marRight w:val="0"/>
      <w:marTop w:val="0"/>
      <w:marBottom w:val="0"/>
      <w:divBdr>
        <w:top w:val="none" w:sz="0" w:space="0" w:color="auto"/>
        <w:left w:val="none" w:sz="0" w:space="0" w:color="auto"/>
        <w:bottom w:val="none" w:sz="0" w:space="0" w:color="auto"/>
        <w:right w:val="none" w:sz="0" w:space="0" w:color="auto"/>
      </w:divBdr>
    </w:div>
    <w:div w:id="156850051">
      <w:bodyDiv w:val="1"/>
      <w:marLeft w:val="0"/>
      <w:marRight w:val="0"/>
      <w:marTop w:val="0"/>
      <w:marBottom w:val="0"/>
      <w:divBdr>
        <w:top w:val="none" w:sz="0" w:space="0" w:color="auto"/>
        <w:left w:val="none" w:sz="0" w:space="0" w:color="auto"/>
        <w:bottom w:val="none" w:sz="0" w:space="0" w:color="auto"/>
        <w:right w:val="none" w:sz="0" w:space="0" w:color="auto"/>
      </w:divBdr>
      <w:divsChild>
        <w:div w:id="1739667384">
          <w:marLeft w:val="0"/>
          <w:marRight w:val="0"/>
          <w:marTop w:val="0"/>
          <w:marBottom w:val="0"/>
          <w:divBdr>
            <w:top w:val="none" w:sz="0" w:space="0" w:color="auto"/>
            <w:left w:val="none" w:sz="0" w:space="0" w:color="auto"/>
            <w:bottom w:val="none" w:sz="0" w:space="0" w:color="auto"/>
            <w:right w:val="none" w:sz="0" w:space="0" w:color="auto"/>
          </w:divBdr>
          <w:divsChild>
            <w:div w:id="1932198671">
              <w:marLeft w:val="0"/>
              <w:marRight w:val="0"/>
              <w:marTop w:val="0"/>
              <w:marBottom w:val="0"/>
              <w:divBdr>
                <w:top w:val="single" w:sz="24" w:space="0" w:color="auto"/>
                <w:left w:val="single" w:sz="24" w:space="0" w:color="auto"/>
                <w:bottom w:val="single" w:sz="24" w:space="0" w:color="auto"/>
                <w:right w:val="single" w:sz="24" w:space="0" w:color="auto"/>
              </w:divBdr>
              <w:divsChild>
                <w:div w:id="25036205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63929483">
      <w:bodyDiv w:val="1"/>
      <w:marLeft w:val="0"/>
      <w:marRight w:val="0"/>
      <w:marTop w:val="0"/>
      <w:marBottom w:val="0"/>
      <w:divBdr>
        <w:top w:val="none" w:sz="0" w:space="0" w:color="auto"/>
        <w:left w:val="none" w:sz="0" w:space="0" w:color="auto"/>
        <w:bottom w:val="none" w:sz="0" w:space="0" w:color="auto"/>
        <w:right w:val="none" w:sz="0" w:space="0" w:color="auto"/>
      </w:divBdr>
      <w:divsChild>
        <w:div w:id="1687513625">
          <w:marLeft w:val="0"/>
          <w:marRight w:val="0"/>
          <w:marTop w:val="0"/>
          <w:marBottom w:val="0"/>
          <w:divBdr>
            <w:top w:val="none" w:sz="0" w:space="0" w:color="auto"/>
            <w:left w:val="none" w:sz="0" w:space="0" w:color="auto"/>
            <w:bottom w:val="none" w:sz="0" w:space="0" w:color="auto"/>
            <w:right w:val="none" w:sz="0" w:space="0" w:color="auto"/>
          </w:divBdr>
          <w:divsChild>
            <w:div w:id="2094013298">
              <w:marLeft w:val="0"/>
              <w:marRight w:val="0"/>
              <w:marTop w:val="0"/>
              <w:marBottom w:val="0"/>
              <w:divBdr>
                <w:top w:val="single" w:sz="24" w:space="0" w:color="auto"/>
                <w:left w:val="single" w:sz="24" w:space="0" w:color="auto"/>
                <w:bottom w:val="single" w:sz="24" w:space="0" w:color="auto"/>
                <w:right w:val="single" w:sz="24" w:space="0" w:color="auto"/>
              </w:divBdr>
              <w:divsChild>
                <w:div w:id="196465574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88437337">
      <w:bodyDiv w:val="1"/>
      <w:marLeft w:val="0"/>
      <w:marRight w:val="0"/>
      <w:marTop w:val="0"/>
      <w:marBottom w:val="0"/>
      <w:divBdr>
        <w:top w:val="none" w:sz="0" w:space="0" w:color="auto"/>
        <w:left w:val="none" w:sz="0" w:space="0" w:color="auto"/>
        <w:bottom w:val="none" w:sz="0" w:space="0" w:color="auto"/>
        <w:right w:val="none" w:sz="0" w:space="0" w:color="auto"/>
      </w:divBdr>
    </w:div>
    <w:div w:id="370769658">
      <w:bodyDiv w:val="1"/>
      <w:marLeft w:val="0"/>
      <w:marRight w:val="0"/>
      <w:marTop w:val="0"/>
      <w:marBottom w:val="0"/>
      <w:divBdr>
        <w:top w:val="none" w:sz="0" w:space="0" w:color="auto"/>
        <w:left w:val="none" w:sz="0" w:space="0" w:color="auto"/>
        <w:bottom w:val="none" w:sz="0" w:space="0" w:color="auto"/>
        <w:right w:val="none" w:sz="0" w:space="0" w:color="auto"/>
      </w:divBdr>
    </w:div>
    <w:div w:id="394353079">
      <w:bodyDiv w:val="1"/>
      <w:marLeft w:val="0"/>
      <w:marRight w:val="0"/>
      <w:marTop w:val="0"/>
      <w:marBottom w:val="0"/>
      <w:divBdr>
        <w:top w:val="none" w:sz="0" w:space="0" w:color="auto"/>
        <w:left w:val="none" w:sz="0" w:space="0" w:color="auto"/>
        <w:bottom w:val="none" w:sz="0" w:space="0" w:color="auto"/>
        <w:right w:val="none" w:sz="0" w:space="0" w:color="auto"/>
      </w:divBdr>
      <w:divsChild>
        <w:div w:id="586841121">
          <w:marLeft w:val="0"/>
          <w:marRight w:val="0"/>
          <w:marTop w:val="0"/>
          <w:marBottom w:val="0"/>
          <w:divBdr>
            <w:top w:val="none" w:sz="0" w:space="0" w:color="auto"/>
            <w:left w:val="none" w:sz="0" w:space="0" w:color="auto"/>
            <w:bottom w:val="none" w:sz="0" w:space="0" w:color="auto"/>
            <w:right w:val="none" w:sz="0" w:space="0" w:color="auto"/>
          </w:divBdr>
          <w:divsChild>
            <w:div w:id="481506822">
              <w:marLeft w:val="0"/>
              <w:marRight w:val="0"/>
              <w:marTop w:val="0"/>
              <w:marBottom w:val="0"/>
              <w:divBdr>
                <w:top w:val="single" w:sz="24" w:space="0" w:color="auto"/>
                <w:left w:val="single" w:sz="24" w:space="0" w:color="auto"/>
                <w:bottom w:val="single" w:sz="24" w:space="0" w:color="auto"/>
                <w:right w:val="single" w:sz="24" w:space="0" w:color="auto"/>
              </w:divBdr>
              <w:divsChild>
                <w:div w:id="177119443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400714032">
      <w:bodyDiv w:val="1"/>
      <w:marLeft w:val="0"/>
      <w:marRight w:val="0"/>
      <w:marTop w:val="0"/>
      <w:marBottom w:val="0"/>
      <w:divBdr>
        <w:top w:val="none" w:sz="0" w:space="0" w:color="auto"/>
        <w:left w:val="none" w:sz="0" w:space="0" w:color="auto"/>
        <w:bottom w:val="none" w:sz="0" w:space="0" w:color="auto"/>
        <w:right w:val="none" w:sz="0" w:space="0" w:color="auto"/>
      </w:divBdr>
    </w:div>
    <w:div w:id="419521468">
      <w:bodyDiv w:val="1"/>
      <w:marLeft w:val="0"/>
      <w:marRight w:val="0"/>
      <w:marTop w:val="0"/>
      <w:marBottom w:val="0"/>
      <w:divBdr>
        <w:top w:val="none" w:sz="0" w:space="0" w:color="auto"/>
        <w:left w:val="none" w:sz="0" w:space="0" w:color="auto"/>
        <w:bottom w:val="none" w:sz="0" w:space="0" w:color="auto"/>
        <w:right w:val="none" w:sz="0" w:space="0" w:color="auto"/>
      </w:divBdr>
    </w:div>
    <w:div w:id="446243265">
      <w:bodyDiv w:val="1"/>
      <w:marLeft w:val="0"/>
      <w:marRight w:val="0"/>
      <w:marTop w:val="0"/>
      <w:marBottom w:val="0"/>
      <w:divBdr>
        <w:top w:val="none" w:sz="0" w:space="0" w:color="auto"/>
        <w:left w:val="none" w:sz="0" w:space="0" w:color="auto"/>
        <w:bottom w:val="none" w:sz="0" w:space="0" w:color="auto"/>
        <w:right w:val="none" w:sz="0" w:space="0" w:color="auto"/>
      </w:divBdr>
    </w:div>
    <w:div w:id="492838923">
      <w:bodyDiv w:val="1"/>
      <w:marLeft w:val="0"/>
      <w:marRight w:val="0"/>
      <w:marTop w:val="0"/>
      <w:marBottom w:val="0"/>
      <w:divBdr>
        <w:top w:val="none" w:sz="0" w:space="0" w:color="auto"/>
        <w:left w:val="none" w:sz="0" w:space="0" w:color="auto"/>
        <w:bottom w:val="none" w:sz="0" w:space="0" w:color="auto"/>
        <w:right w:val="none" w:sz="0" w:space="0" w:color="auto"/>
      </w:divBdr>
    </w:div>
    <w:div w:id="511921693">
      <w:bodyDiv w:val="1"/>
      <w:marLeft w:val="0"/>
      <w:marRight w:val="0"/>
      <w:marTop w:val="0"/>
      <w:marBottom w:val="0"/>
      <w:divBdr>
        <w:top w:val="none" w:sz="0" w:space="0" w:color="auto"/>
        <w:left w:val="none" w:sz="0" w:space="0" w:color="auto"/>
        <w:bottom w:val="none" w:sz="0" w:space="0" w:color="auto"/>
        <w:right w:val="none" w:sz="0" w:space="0" w:color="auto"/>
      </w:divBdr>
    </w:div>
    <w:div w:id="535504086">
      <w:bodyDiv w:val="1"/>
      <w:marLeft w:val="0"/>
      <w:marRight w:val="0"/>
      <w:marTop w:val="0"/>
      <w:marBottom w:val="0"/>
      <w:divBdr>
        <w:top w:val="none" w:sz="0" w:space="0" w:color="auto"/>
        <w:left w:val="none" w:sz="0" w:space="0" w:color="auto"/>
        <w:bottom w:val="none" w:sz="0" w:space="0" w:color="auto"/>
        <w:right w:val="none" w:sz="0" w:space="0" w:color="auto"/>
      </w:divBdr>
      <w:divsChild>
        <w:div w:id="1567760908">
          <w:marLeft w:val="0"/>
          <w:marRight w:val="0"/>
          <w:marTop w:val="0"/>
          <w:marBottom w:val="0"/>
          <w:divBdr>
            <w:top w:val="none" w:sz="0" w:space="0" w:color="auto"/>
            <w:left w:val="none" w:sz="0" w:space="0" w:color="auto"/>
            <w:bottom w:val="none" w:sz="0" w:space="0" w:color="auto"/>
            <w:right w:val="none" w:sz="0" w:space="0" w:color="auto"/>
          </w:divBdr>
          <w:divsChild>
            <w:div w:id="740295706">
              <w:marLeft w:val="0"/>
              <w:marRight w:val="0"/>
              <w:marTop w:val="0"/>
              <w:marBottom w:val="0"/>
              <w:divBdr>
                <w:top w:val="single" w:sz="24" w:space="0" w:color="auto"/>
                <w:left w:val="single" w:sz="24" w:space="0" w:color="auto"/>
                <w:bottom w:val="single" w:sz="24" w:space="0" w:color="auto"/>
                <w:right w:val="single" w:sz="24" w:space="0" w:color="auto"/>
              </w:divBdr>
              <w:divsChild>
                <w:div w:id="84767039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569269210">
      <w:bodyDiv w:val="1"/>
      <w:marLeft w:val="0"/>
      <w:marRight w:val="0"/>
      <w:marTop w:val="0"/>
      <w:marBottom w:val="0"/>
      <w:divBdr>
        <w:top w:val="none" w:sz="0" w:space="0" w:color="auto"/>
        <w:left w:val="none" w:sz="0" w:space="0" w:color="auto"/>
        <w:bottom w:val="none" w:sz="0" w:space="0" w:color="auto"/>
        <w:right w:val="none" w:sz="0" w:space="0" w:color="auto"/>
      </w:divBdr>
    </w:div>
    <w:div w:id="569966797">
      <w:bodyDiv w:val="1"/>
      <w:marLeft w:val="0"/>
      <w:marRight w:val="0"/>
      <w:marTop w:val="0"/>
      <w:marBottom w:val="0"/>
      <w:divBdr>
        <w:top w:val="none" w:sz="0" w:space="0" w:color="auto"/>
        <w:left w:val="none" w:sz="0" w:space="0" w:color="auto"/>
        <w:bottom w:val="none" w:sz="0" w:space="0" w:color="auto"/>
        <w:right w:val="none" w:sz="0" w:space="0" w:color="auto"/>
      </w:divBdr>
      <w:divsChild>
        <w:div w:id="1422340222">
          <w:marLeft w:val="0"/>
          <w:marRight w:val="0"/>
          <w:marTop w:val="0"/>
          <w:marBottom w:val="0"/>
          <w:divBdr>
            <w:top w:val="none" w:sz="0" w:space="0" w:color="auto"/>
            <w:left w:val="none" w:sz="0" w:space="0" w:color="auto"/>
            <w:bottom w:val="none" w:sz="0" w:space="0" w:color="auto"/>
            <w:right w:val="none" w:sz="0" w:space="0" w:color="auto"/>
          </w:divBdr>
          <w:divsChild>
            <w:div w:id="522011134">
              <w:marLeft w:val="0"/>
              <w:marRight w:val="0"/>
              <w:marTop w:val="0"/>
              <w:marBottom w:val="0"/>
              <w:divBdr>
                <w:top w:val="single" w:sz="24" w:space="0" w:color="auto"/>
                <w:left w:val="single" w:sz="24" w:space="0" w:color="auto"/>
                <w:bottom w:val="single" w:sz="24" w:space="0" w:color="auto"/>
                <w:right w:val="single" w:sz="24" w:space="0" w:color="auto"/>
              </w:divBdr>
              <w:divsChild>
                <w:div w:id="54094005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600918883">
      <w:bodyDiv w:val="1"/>
      <w:marLeft w:val="0"/>
      <w:marRight w:val="0"/>
      <w:marTop w:val="0"/>
      <w:marBottom w:val="0"/>
      <w:divBdr>
        <w:top w:val="none" w:sz="0" w:space="0" w:color="auto"/>
        <w:left w:val="none" w:sz="0" w:space="0" w:color="auto"/>
        <w:bottom w:val="none" w:sz="0" w:space="0" w:color="auto"/>
        <w:right w:val="none" w:sz="0" w:space="0" w:color="auto"/>
      </w:divBdr>
    </w:div>
    <w:div w:id="661857376">
      <w:bodyDiv w:val="1"/>
      <w:marLeft w:val="0"/>
      <w:marRight w:val="0"/>
      <w:marTop w:val="0"/>
      <w:marBottom w:val="0"/>
      <w:divBdr>
        <w:top w:val="none" w:sz="0" w:space="0" w:color="auto"/>
        <w:left w:val="none" w:sz="0" w:space="0" w:color="auto"/>
        <w:bottom w:val="none" w:sz="0" w:space="0" w:color="auto"/>
        <w:right w:val="none" w:sz="0" w:space="0" w:color="auto"/>
      </w:divBdr>
    </w:div>
    <w:div w:id="662440558">
      <w:bodyDiv w:val="1"/>
      <w:marLeft w:val="0"/>
      <w:marRight w:val="0"/>
      <w:marTop w:val="0"/>
      <w:marBottom w:val="0"/>
      <w:divBdr>
        <w:top w:val="none" w:sz="0" w:space="0" w:color="auto"/>
        <w:left w:val="none" w:sz="0" w:space="0" w:color="auto"/>
        <w:bottom w:val="none" w:sz="0" w:space="0" w:color="auto"/>
        <w:right w:val="none" w:sz="0" w:space="0" w:color="auto"/>
      </w:divBdr>
    </w:div>
    <w:div w:id="789977591">
      <w:bodyDiv w:val="1"/>
      <w:marLeft w:val="0"/>
      <w:marRight w:val="0"/>
      <w:marTop w:val="0"/>
      <w:marBottom w:val="0"/>
      <w:divBdr>
        <w:top w:val="none" w:sz="0" w:space="0" w:color="auto"/>
        <w:left w:val="none" w:sz="0" w:space="0" w:color="auto"/>
        <w:bottom w:val="none" w:sz="0" w:space="0" w:color="auto"/>
        <w:right w:val="none" w:sz="0" w:space="0" w:color="auto"/>
      </w:divBdr>
    </w:div>
    <w:div w:id="811292069">
      <w:bodyDiv w:val="1"/>
      <w:marLeft w:val="0"/>
      <w:marRight w:val="0"/>
      <w:marTop w:val="0"/>
      <w:marBottom w:val="0"/>
      <w:divBdr>
        <w:top w:val="none" w:sz="0" w:space="0" w:color="auto"/>
        <w:left w:val="none" w:sz="0" w:space="0" w:color="auto"/>
        <w:bottom w:val="none" w:sz="0" w:space="0" w:color="auto"/>
        <w:right w:val="none" w:sz="0" w:space="0" w:color="auto"/>
      </w:divBdr>
    </w:div>
    <w:div w:id="882908594">
      <w:bodyDiv w:val="1"/>
      <w:marLeft w:val="0"/>
      <w:marRight w:val="0"/>
      <w:marTop w:val="0"/>
      <w:marBottom w:val="0"/>
      <w:divBdr>
        <w:top w:val="none" w:sz="0" w:space="0" w:color="auto"/>
        <w:left w:val="none" w:sz="0" w:space="0" w:color="auto"/>
        <w:bottom w:val="none" w:sz="0" w:space="0" w:color="auto"/>
        <w:right w:val="none" w:sz="0" w:space="0" w:color="auto"/>
      </w:divBdr>
    </w:div>
    <w:div w:id="906302023">
      <w:bodyDiv w:val="1"/>
      <w:marLeft w:val="0"/>
      <w:marRight w:val="0"/>
      <w:marTop w:val="0"/>
      <w:marBottom w:val="0"/>
      <w:divBdr>
        <w:top w:val="none" w:sz="0" w:space="0" w:color="auto"/>
        <w:left w:val="none" w:sz="0" w:space="0" w:color="auto"/>
        <w:bottom w:val="none" w:sz="0" w:space="0" w:color="auto"/>
        <w:right w:val="none" w:sz="0" w:space="0" w:color="auto"/>
      </w:divBdr>
    </w:div>
    <w:div w:id="951400438">
      <w:bodyDiv w:val="1"/>
      <w:marLeft w:val="0"/>
      <w:marRight w:val="0"/>
      <w:marTop w:val="0"/>
      <w:marBottom w:val="0"/>
      <w:divBdr>
        <w:top w:val="none" w:sz="0" w:space="0" w:color="auto"/>
        <w:left w:val="none" w:sz="0" w:space="0" w:color="auto"/>
        <w:bottom w:val="none" w:sz="0" w:space="0" w:color="auto"/>
        <w:right w:val="none" w:sz="0" w:space="0" w:color="auto"/>
      </w:divBdr>
    </w:div>
    <w:div w:id="1013455690">
      <w:bodyDiv w:val="1"/>
      <w:marLeft w:val="0"/>
      <w:marRight w:val="0"/>
      <w:marTop w:val="0"/>
      <w:marBottom w:val="0"/>
      <w:divBdr>
        <w:top w:val="none" w:sz="0" w:space="0" w:color="auto"/>
        <w:left w:val="none" w:sz="0" w:space="0" w:color="auto"/>
        <w:bottom w:val="none" w:sz="0" w:space="0" w:color="auto"/>
        <w:right w:val="none" w:sz="0" w:space="0" w:color="auto"/>
      </w:divBdr>
    </w:div>
    <w:div w:id="1015839335">
      <w:bodyDiv w:val="1"/>
      <w:marLeft w:val="0"/>
      <w:marRight w:val="0"/>
      <w:marTop w:val="0"/>
      <w:marBottom w:val="0"/>
      <w:divBdr>
        <w:top w:val="none" w:sz="0" w:space="0" w:color="auto"/>
        <w:left w:val="none" w:sz="0" w:space="0" w:color="auto"/>
        <w:bottom w:val="none" w:sz="0" w:space="0" w:color="auto"/>
        <w:right w:val="none" w:sz="0" w:space="0" w:color="auto"/>
      </w:divBdr>
    </w:div>
    <w:div w:id="1046762525">
      <w:bodyDiv w:val="1"/>
      <w:marLeft w:val="0"/>
      <w:marRight w:val="0"/>
      <w:marTop w:val="0"/>
      <w:marBottom w:val="0"/>
      <w:divBdr>
        <w:top w:val="none" w:sz="0" w:space="0" w:color="auto"/>
        <w:left w:val="none" w:sz="0" w:space="0" w:color="auto"/>
        <w:bottom w:val="none" w:sz="0" w:space="0" w:color="auto"/>
        <w:right w:val="none" w:sz="0" w:space="0" w:color="auto"/>
      </w:divBdr>
    </w:div>
    <w:div w:id="1075591951">
      <w:bodyDiv w:val="1"/>
      <w:marLeft w:val="0"/>
      <w:marRight w:val="0"/>
      <w:marTop w:val="0"/>
      <w:marBottom w:val="0"/>
      <w:divBdr>
        <w:top w:val="none" w:sz="0" w:space="0" w:color="auto"/>
        <w:left w:val="none" w:sz="0" w:space="0" w:color="auto"/>
        <w:bottom w:val="none" w:sz="0" w:space="0" w:color="auto"/>
        <w:right w:val="none" w:sz="0" w:space="0" w:color="auto"/>
      </w:divBdr>
    </w:div>
    <w:div w:id="1172841622">
      <w:bodyDiv w:val="1"/>
      <w:marLeft w:val="0"/>
      <w:marRight w:val="0"/>
      <w:marTop w:val="0"/>
      <w:marBottom w:val="0"/>
      <w:divBdr>
        <w:top w:val="none" w:sz="0" w:space="0" w:color="auto"/>
        <w:left w:val="none" w:sz="0" w:space="0" w:color="auto"/>
        <w:bottom w:val="none" w:sz="0" w:space="0" w:color="auto"/>
        <w:right w:val="none" w:sz="0" w:space="0" w:color="auto"/>
      </w:divBdr>
      <w:divsChild>
        <w:div w:id="1948997542">
          <w:marLeft w:val="0"/>
          <w:marRight w:val="0"/>
          <w:marTop w:val="0"/>
          <w:marBottom w:val="0"/>
          <w:divBdr>
            <w:top w:val="none" w:sz="0" w:space="0" w:color="auto"/>
            <w:left w:val="none" w:sz="0" w:space="0" w:color="auto"/>
            <w:bottom w:val="none" w:sz="0" w:space="0" w:color="auto"/>
            <w:right w:val="none" w:sz="0" w:space="0" w:color="auto"/>
          </w:divBdr>
          <w:divsChild>
            <w:div w:id="1064840942">
              <w:marLeft w:val="0"/>
              <w:marRight w:val="0"/>
              <w:marTop w:val="0"/>
              <w:marBottom w:val="0"/>
              <w:divBdr>
                <w:top w:val="single" w:sz="24" w:space="0" w:color="auto"/>
                <w:left w:val="single" w:sz="24" w:space="0" w:color="auto"/>
                <w:bottom w:val="single" w:sz="24" w:space="0" w:color="auto"/>
                <w:right w:val="single" w:sz="24" w:space="0" w:color="auto"/>
              </w:divBdr>
              <w:divsChild>
                <w:div w:id="168539871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195460792">
      <w:bodyDiv w:val="1"/>
      <w:marLeft w:val="0"/>
      <w:marRight w:val="0"/>
      <w:marTop w:val="0"/>
      <w:marBottom w:val="0"/>
      <w:divBdr>
        <w:top w:val="none" w:sz="0" w:space="0" w:color="auto"/>
        <w:left w:val="none" w:sz="0" w:space="0" w:color="auto"/>
        <w:bottom w:val="none" w:sz="0" w:space="0" w:color="auto"/>
        <w:right w:val="none" w:sz="0" w:space="0" w:color="auto"/>
      </w:divBdr>
    </w:div>
    <w:div w:id="1303805349">
      <w:bodyDiv w:val="1"/>
      <w:marLeft w:val="0"/>
      <w:marRight w:val="0"/>
      <w:marTop w:val="0"/>
      <w:marBottom w:val="0"/>
      <w:divBdr>
        <w:top w:val="none" w:sz="0" w:space="0" w:color="auto"/>
        <w:left w:val="none" w:sz="0" w:space="0" w:color="auto"/>
        <w:bottom w:val="none" w:sz="0" w:space="0" w:color="auto"/>
        <w:right w:val="none" w:sz="0" w:space="0" w:color="auto"/>
      </w:divBdr>
    </w:div>
    <w:div w:id="1311012813">
      <w:bodyDiv w:val="1"/>
      <w:marLeft w:val="0"/>
      <w:marRight w:val="0"/>
      <w:marTop w:val="0"/>
      <w:marBottom w:val="0"/>
      <w:divBdr>
        <w:top w:val="none" w:sz="0" w:space="0" w:color="auto"/>
        <w:left w:val="none" w:sz="0" w:space="0" w:color="auto"/>
        <w:bottom w:val="none" w:sz="0" w:space="0" w:color="auto"/>
        <w:right w:val="none" w:sz="0" w:space="0" w:color="auto"/>
      </w:divBdr>
      <w:divsChild>
        <w:div w:id="947391502">
          <w:marLeft w:val="0"/>
          <w:marRight w:val="0"/>
          <w:marTop w:val="0"/>
          <w:marBottom w:val="0"/>
          <w:divBdr>
            <w:top w:val="none" w:sz="0" w:space="0" w:color="auto"/>
            <w:left w:val="none" w:sz="0" w:space="0" w:color="auto"/>
            <w:bottom w:val="none" w:sz="0" w:space="0" w:color="auto"/>
            <w:right w:val="none" w:sz="0" w:space="0" w:color="auto"/>
          </w:divBdr>
          <w:divsChild>
            <w:div w:id="1561863405">
              <w:marLeft w:val="0"/>
              <w:marRight w:val="0"/>
              <w:marTop w:val="0"/>
              <w:marBottom w:val="0"/>
              <w:divBdr>
                <w:top w:val="single" w:sz="24" w:space="0" w:color="auto"/>
                <w:left w:val="single" w:sz="24" w:space="0" w:color="auto"/>
                <w:bottom w:val="single" w:sz="24" w:space="0" w:color="auto"/>
                <w:right w:val="single" w:sz="24" w:space="0" w:color="auto"/>
              </w:divBdr>
              <w:divsChild>
                <w:div w:id="151684507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379934346">
      <w:bodyDiv w:val="1"/>
      <w:marLeft w:val="0"/>
      <w:marRight w:val="0"/>
      <w:marTop w:val="0"/>
      <w:marBottom w:val="0"/>
      <w:divBdr>
        <w:top w:val="none" w:sz="0" w:space="0" w:color="auto"/>
        <w:left w:val="none" w:sz="0" w:space="0" w:color="auto"/>
        <w:bottom w:val="none" w:sz="0" w:space="0" w:color="auto"/>
        <w:right w:val="none" w:sz="0" w:space="0" w:color="auto"/>
      </w:divBdr>
    </w:div>
    <w:div w:id="1457870666">
      <w:bodyDiv w:val="1"/>
      <w:marLeft w:val="0"/>
      <w:marRight w:val="0"/>
      <w:marTop w:val="0"/>
      <w:marBottom w:val="0"/>
      <w:divBdr>
        <w:top w:val="none" w:sz="0" w:space="0" w:color="auto"/>
        <w:left w:val="none" w:sz="0" w:space="0" w:color="auto"/>
        <w:bottom w:val="none" w:sz="0" w:space="0" w:color="auto"/>
        <w:right w:val="none" w:sz="0" w:space="0" w:color="auto"/>
      </w:divBdr>
    </w:div>
    <w:div w:id="1460030778">
      <w:bodyDiv w:val="1"/>
      <w:marLeft w:val="0"/>
      <w:marRight w:val="0"/>
      <w:marTop w:val="0"/>
      <w:marBottom w:val="0"/>
      <w:divBdr>
        <w:top w:val="none" w:sz="0" w:space="0" w:color="auto"/>
        <w:left w:val="none" w:sz="0" w:space="0" w:color="auto"/>
        <w:bottom w:val="none" w:sz="0" w:space="0" w:color="auto"/>
        <w:right w:val="none" w:sz="0" w:space="0" w:color="auto"/>
      </w:divBdr>
      <w:divsChild>
        <w:div w:id="455876420">
          <w:marLeft w:val="0"/>
          <w:marRight w:val="0"/>
          <w:marTop w:val="0"/>
          <w:marBottom w:val="0"/>
          <w:divBdr>
            <w:top w:val="none" w:sz="0" w:space="0" w:color="auto"/>
            <w:left w:val="none" w:sz="0" w:space="0" w:color="auto"/>
            <w:bottom w:val="none" w:sz="0" w:space="0" w:color="auto"/>
            <w:right w:val="none" w:sz="0" w:space="0" w:color="auto"/>
          </w:divBdr>
          <w:divsChild>
            <w:div w:id="1016226110">
              <w:marLeft w:val="0"/>
              <w:marRight w:val="0"/>
              <w:marTop w:val="0"/>
              <w:marBottom w:val="0"/>
              <w:divBdr>
                <w:top w:val="single" w:sz="24" w:space="0" w:color="auto"/>
                <w:left w:val="single" w:sz="24" w:space="0" w:color="auto"/>
                <w:bottom w:val="single" w:sz="24" w:space="0" w:color="auto"/>
                <w:right w:val="single" w:sz="24" w:space="0" w:color="auto"/>
              </w:divBdr>
              <w:divsChild>
                <w:div w:id="132278103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510871754">
      <w:bodyDiv w:val="1"/>
      <w:marLeft w:val="0"/>
      <w:marRight w:val="0"/>
      <w:marTop w:val="0"/>
      <w:marBottom w:val="0"/>
      <w:divBdr>
        <w:top w:val="none" w:sz="0" w:space="0" w:color="auto"/>
        <w:left w:val="none" w:sz="0" w:space="0" w:color="auto"/>
        <w:bottom w:val="none" w:sz="0" w:space="0" w:color="auto"/>
        <w:right w:val="none" w:sz="0" w:space="0" w:color="auto"/>
      </w:divBdr>
    </w:div>
    <w:div w:id="1549874940">
      <w:bodyDiv w:val="1"/>
      <w:marLeft w:val="0"/>
      <w:marRight w:val="0"/>
      <w:marTop w:val="0"/>
      <w:marBottom w:val="0"/>
      <w:divBdr>
        <w:top w:val="none" w:sz="0" w:space="0" w:color="auto"/>
        <w:left w:val="none" w:sz="0" w:space="0" w:color="auto"/>
        <w:bottom w:val="none" w:sz="0" w:space="0" w:color="auto"/>
        <w:right w:val="none" w:sz="0" w:space="0" w:color="auto"/>
      </w:divBdr>
    </w:div>
    <w:div w:id="1579098525">
      <w:bodyDiv w:val="1"/>
      <w:marLeft w:val="0"/>
      <w:marRight w:val="0"/>
      <w:marTop w:val="0"/>
      <w:marBottom w:val="0"/>
      <w:divBdr>
        <w:top w:val="none" w:sz="0" w:space="0" w:color="auto"/>
        <w:left w:val="none" w:sz="0" w:space="0" w:color="auto"/>
        <w:bottom w:val="none" w:sz="0" w:space="0" w:color="auto"/>
        <w:right w:val="none" w:sz="0" w:space="0" w:color="auto"/>
      </w:divBdr>
    </w:div>
    <w:div w:id="1598126216">
      <w:bodyDiv w:val="1"/>
      <w:marLeft w:val="0"/>
      <w:marRight w:val="0"/>
      <w:marTop w:val="0"/>
      <w:marBottom w:val="0"/>
      <w:divBdr>
        <w:top w:val="none" w:sz="0" w:space="0" w:color="auto"/>
        <w:left w:val="none" w:sz="0" w:space="0" w:color="auto"/>
        <w:bottom w:val="none" w:sz="0" w:space="0" w:color="auto"/>
        <w:right w:val="none" w:sz="0" w:space="0" w:color="auto"/>
      </w:divBdr>
    </w:div>
    <w:div w:id="1638755141">
      <w:bodyDiv w:val="1"/>
      <w:marLeft w:val="0"/>
      <w:marRight w:val="0"/>
      <w:marTop w:val="0"/>
      <w:marBottom w:val="0"/>
      <w:divBdr>
        <w:top w:val="none" w:sz="0" w:space="0" w:color="auto"/>
        <w:left w:val="none" w:sz="0" w:space="0" w:color="auto"/>
        <w:bottom w:val="none" w:sz="0" w:space="0" w:color="auto"/>
        <w:right w:val="none" w:sz="0" w:space="0" w:color="auto"/>
      </w:divBdr>
    </w:div>
    <w:div w:id="1644656091">
      <w:bodyDiv w:val="1"/>
      <w:marLeft w:val="0"/>
      <w:marRight w:val="0"/>
      <w:marTop w:val="0"/>
      <w:marBottom w:val="0"/>
      <w:divBdr>
        <w:top w:val="none" w:sz="0" w:space="0" w:color="auto"/>
        <w:left w:val="none" w:sz="0" w:space="0" w:color="auto"/>
        <w:bottom w:val="none" w:sz="0" w:space="0" w:color="auto"/>
        <w:right w:val="none" w:sz="0" w:space="0" w:color="auto"/>
      </w:divBdr>
    </w:div>
    <w:div w:id="1676882327">
      <w:bodyDiv w:val="1"/>
      <w:marLeft w:val="0"/>
      <w:marRight w:val="0"/>
      <w:marTop w:val="0"/>
      <w:marBottom w:val="0"/>
      <w:divBdr>
        <w:top w:val="none" w:sz="0" w:space="0" w:color="auto"/>
        <w:left w:val="none" w:sz="0" w:space="0" w:color="auto"/>
        <w:bottom w:val="none" w:sz="0" w:space="0" w:color="auto"/>
        <w:right w:val="none" w:sz="0" w:space="0" w:color="auto"/>
      </w:divBdr>
    </w:div>
    <w:div w:id="1789424653">
      <w:bodyDiv w:val="1"/>
      <w:marLeft w:val="0"/>
      <w:marRight w:val="0"/>
      <w:marTop w:val="0"/>
      <w:marBottom w:val="0"/>
      <w:divBdr>
        <w:top w:val="none" w:sz="0" w:space="0" w:color="auto"/>
        <w:left w:val="none" w:sz="0" w:space="0" w:color="auto"/>
        <w:bottom w:val="none" w:sz="0" w:space="0" w:color="auto"/>
        <w:right w:val="none" w:sz="0" w:space="0" w:color="auto"/>
      </w:divBdr>
    </w:div>
    <w:div w:id="1831362344">
      <w:bodyDiv w:val="1"/>
      <w:marLeft w:val="0"/>
      <w:marRight w:val="0"/>
      <w:marTop w:val="0"/>
      <w:marBottom w:val="0"/>
      <w:divBdr>
        <w:top w:val="none" w:sz="0" w:space="0" w:color="auto"/>
        <w:left w:val="none" w:sz="0" w:space="0" w:color="auto"/>
        <w:bottom w:val="none" w:sz="0" w:space="0" w:color="auto"/>
        <w:right w:val="none" w:sz="0" w:space="0" w:color="auto"/>
      </w:divBdr>
    </w:div>
    <w:div w:id="1933392786">
      <w:bodyDiv w:val="1"/>
      <w:marLeft w:val="0"/>
      <w:marRight w:val="0"/>
      <w:marTop w:val="0"/>
      <w:marBottom w:val="0"/>
      <w:divBdr>
        <w:top w:val="none" w:sz="0" w:space="0" w:color="auto"/>
        <w:left w:val="none" w:sz="0" w:space="0" w:color="auto"/>
        <w:bottom w:val="none" w:sz="0" w:space="0" w:color="auto"/>
        <w:right w:val="none" w:sz="0" w:space="0" w:color="auto"/>
      </w:divBdr>
      <w:divsChild>
        <w:div w:id="1438677159">
          <w:marLeft w:val="0"/>
          <w:marRight w:val="0"/>
          <w:marTop w:val="0"/>
          <w:marBottom w:val="0"/>
          <w:divBdr>
            <w:top w:val="none" w:sz="0" w:space="0" w:color="auto"/>
            <w:left w:val="none" w:sz="0" w:space="0" w:color="auto"/>
            <w:bottom w:val="none" w:sz="0" w:space="0" w:color="auto"/>
            <w:right w:val="none" w:sz="0" w:space="0" w:color="auto"/>
          </w:divBdr>
          <w:divsChild>
            <w:div w:id="1344170067">
              <w:marLeft w:val="0"/>
              <w:marRight w:val="0"/>
              <w:marTop w:val="0"/>
              <w:marBottom w:val="0"/>
              <w:divBdr>
                <w:top w:val="single" w:sz="24" w:space="0" w:color="auto"/>
                <w:left w:val="single" w:sz="24" w:space="0" w:color="auto"/>
                <w:bottom w:val="single" w:sz="24" w:space="0" w:color="auto"/>
                <w:right w:val="single" w:sz="24" w:space="0" w:color="auto"/>
              </w:divBdr>
              <w:divsChild>
                <w:div w:id="180546135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955550661">
      <w:bodyDiv w:val="1"/>
      <w:marLeft w:val="0"/>
      <w:marRight w:val="0"/>
      <w:marTop w:val="0"/>
      <w:marBottom w:val="0"/>
      <w:divBdr>
        <w:top w:val="none" w:sz="0" w:space="0" w:color="auto"/>
        <w:left w:val="none" w:sz="0" w:space="0" w:color="auto"/>
        <w:bottom w:val="none" w:sz="0" w:space="0" w:color="auto"/>
        <w:right w:val="none" w:sz="0" w:space="0" w:color="auto"/>
      </w:divBdr>
    </w:div>
    <w:div w:id="2051496872">
      <w:bodyDiv w:val="1"/>
      <w:marLeft w:val="0"/>
      <w:marRight w:val="0"/>
      <w:marTop w:val="0"/>
      <w:marBottom w:val="0"/>
      <w:divBdr>
        <w:top w:val="none" w:sz="0" w:space="0" w:color="auto"/>
        <w:left w:val="none" w:sz="0" w:space="0" w:color="auto"/>
        <w:bottom w:val="none" w:sz="0" w:space="0" w:color="auto"/>
        <w:right w:val="none" w:sz="0" w:space="0" w:color="auto"/>
      </w:divBdr>
    </w:div>
    <w:div w:id="2059862941">
      <w:bodyDiv w:val="1"/>
      <w:marLeft w:val="0"/>
      <w:marRight w:val="0"/>
      <w:marTop w:val="0"/>
      <w:marBottom w:val="0"/>
      <w:divBdr>
        <w:top w:val="none" w:sz="0" w:space="0" w:color="auto"/>
        <w:left w:val="none" w:sz="0" w:space="0" w:color="auto"/>
        <w:bottom w:val="none" w:sz="0" w:space="0" w:color="auto"/>
        <w:right w:val="none" w:sz="0" w:space="0" w:color="auto"/>
      </w:divBdr>
      <w:divsChild>
        <w:div w:id="901141207">
          <w:marLeft w:val="0"/>
          <w:marRight w:val="0"/>
          <w:marTop w:val="0"/>
          <w:marBottom w:val="0"/>
          <w:divBdr>
            <w:top w:val="none" w:sz="0" w:space="0" w:color="auto"/>
            <w:left w:val="none" w:sz="0" w:space="0" w:color="auto"/>
            <w:bottom w:val="none" w:sz="0" w:space="0" w:color="auto"/>
            <w:right w:val="none" w:sz="0" w:space="0" w:color="auto"/>
          </w:divBdr>
          <w:divsChild>
            <w:div w:id="749615917">
              <w:marLeft w:val="0"/>
              <w:marRight w:val="0"/>
              <w:marTop w:val="0"/>
              <w:marBottom w:val="0"/>
              <w:divBdr>
                <w:top w:val="single" w:sz="24" w:space="0" w:color="auto"/>
                <w:left w:val="single" w:sz="24" w:space="0" w:color="auto"/>
                <w:bottom w:val="single" w:sz="24" w:space="0" w:color="auto"/>
                <w:right w:val="single" w:sz="24" w:space="0" w:color="auto"/>
              </w:divBdr>
              <w:divsChild>
                <w:div w:id="993072311">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084062855">
      <w:bodyDiv w:val="1"/>
      <w:marLeft w:val="0"/>
      <w:marRight w:val="0"/>
      <w:marTop w:val="0"/>
      <w:marBottom w:val="0"/>
      <w:divBdr>
        <w:top w:val="none" w:sz="0" w:space="0" w:color="auto"/>
        <w:left w:val="none" w:sz="0" w:space="0" w:color="auto"/>
        <w:bottom w:val="none" w:sz="0" w:space="0" w:color="auto"/>
        <w:right w:val="none" w:sz="0" w:space="0" w:color="auto"/>
      </w:divBdr>
    </w:div>
    <w:div w:id="2088459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fif"/></Relationships>
</file>

<file path=word/_rels/settings.xml.rels><?xml version="1.0" encoding="UTF-8" standalone="yes"?>
<Relationships xmlns="http://schemas.openxmlformats.org/package/2006/relationships"><Relationship Id="rId1" Type="http://schemas.openxmlformats.org/officeDocument/2006/relationships/attachedTemplate" Target="file:///E:\Thiet%20ke%20bai%20giang\Cong%20dan%20so\Van%20ban%20co%20nhieu%20chuong%20muc\Quy%20dinh%20moi\Luyen%20tap%20KT%20giua%20ky\Bai1_LuyenTapGiuaKy\Luyentap_KTQT_KLT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0ACE76560A8F94990F9BA39A1D07BBC" ma:contentTypeVersion="16" ma:contentTypeDescription="Create a new document." ma:contentTypeScope="" ma:versionID="b10d2bf7fdb73195e2627c12aaaf8e41">
  <xsd:schema xmlns:xsd="http://www.w3.org/2001/XMLSchema" xmlns:xs="http://www.w3.org/2001/XMLSchema" xmlns:p="http://schemas.microsoft.com/office/2006/metadata/properties" xmlns:ns3="6f368740-5f7d-4e70-9a22-652ee2ff9b7d" xmlns:ns4="8fc5074f-dbda-4158-9810-f9a405a5e142" targetNamespace="http://schemas.microsoft.com/office/2006/metadata/properties" ma:root="true" ma:fieldsID="e4a42969be9b109527c61e17fc786190" ns3:_="" ns4:_="">
    <xsd:import namespace="6f368740-5f7d-4e70-9a22-652ee2ff9b7d"/>
    <xsd:import namespace="8fc5074f-dbda-4158-9810-f9a405a5e14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element ref="ns4:MediaServiceSearchPropertie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368740-5f7d-4e70-9a22-652ee2ff9b7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c5074f-dbda-4158-9810-f9a405a5e14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8fc5074f-dbda-4158-9810-f9a405a5e142" xsi:nil="true"/>
  </documentManagement>
</p:properties>
</file>

<file path=customXml/itemProps1.xml><?xml version="1.0" encoding="utf-8"?>
<ds:datastoreItem xmlns:ds="http://schemas.openxmlformats.org/officeDocument/2006/customXml" ds:itemID="{71203D9E-AD2D-40D8-B551-F7ED9FAC6436}">
  <ds:schemaRefs>
    <ds:schemaRef ds:uri="http://schemas.openxmlformats.org/officeDocument/2006/bibliography"/>
  </ds:schemaRefs>
</ds:datastoreItem>
</file>

<file path=customXml/itemProps2.xml><?xml version="1.0" encoding="utf-8"?>
<ds:datastoreItem xmlns:ds="http://schemas.openxmlformats.org/officeDocument/2006/customXml" ds:itemID="{4B8EBE70-E1B5-4871-B58F-52DCB5448CD5}">
  <ds:schemaRefs>
    <ds:schemaRef ds:uri="http://schemas.microsoft.com/sharepoint/v3/contenttype/forms"/>
  </ds:schemaRefs>
</ds:datastoreItem>
</file>

<file path=customXml/itemProps3.xml><?xml version="1.0" encoding="utf-8"?>
<ds:datastoreItem xmlns:ds="http://schemas.openxmlformats.org/officeDocument/2006/customXml" ds:itemID="{96DF81DE-5D9E-4732-B9AB-E3431B0911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368740-5f7d-4e70-9a22-652ee2ff9b7d"/>
    <ds:schemaRef ds:uri="8fc5074f-dbda-4158-9810-f9a405a5e1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93F686-DE76-481D-9F66-5B342885B4EE}">
  <ds:schemaRefs>
    <ds:schemaRef ds:uri="http://schemas.microsoft.com/office/2006/metadata/properties"/>
    <ds:schemaRef ds:uri="http://schemas.microsoft.com/office/infopath/2007/PartnerControls"/>
    <ds:schemaRef ds:uri="8fc5074f-dbda-4158-9810-f9a405a5e142"/>
  </ds:schemaRefs>
</ds:datastoreItem>
</file>

<file path=docProps/app.xml><?xml version="1.0" encoding="utf-8"?>
<Properties xmlns="http://schemas.openxmlformats.org/officeDocument/2006/extended-properties" xmlns:vt="http://schemas.openxmlformats.org/officeDocument/2006/docPropsVTypes">
  <Template>Luyentap_KTQT_KLTN_Template.dotx</Template>
  <TotalTime>278</TotalTime>
  <Pages>58</Pages>
  <Words>5984</Words>
  <Characters>34113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dc:creator>
  <cp:keywords/>
  <dc:description/>
  <cp:lastModifiedBy>a46798 Nguyễn Duy Chiến</cp:lastModifiedBy>
  <cp:revision>5</cp:revision>
  <dcterms:created xsi:type="dcterms:W3CDTF">2024-09-17T09:40:00Z</dcterms:created>
  <dcterms:modified xsi:type="dcterms:W3CDTF">2024-09-27T14:43:00Z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0x01010070ACE76560A8F94990F9BA39A1D07BBC</vt:lpwstr>
  </property>
</Properties>
</file>